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775F55" w:themeColor="text2"/>
          <w:sz w:val="32"/>
          <w:szCs w:val="32"/>
        </w:rPr>
      </w:sdtEndPr>
      <w:sdtContent>
        <w:p w:rsidR="000576C0" w:rsidRDefault="001A50F5">
          <w:pPr>
            <w:rPr>
              <w:noProof/>
              <w:color w:val="775F55" w:themeColor="text2"/>
              <w:sz w:val="32"/>
              <w:szCs w:val="40"/>
            </w:rPr>
          </w:pPr>
          <w:r>
            <w:rPr>
              <w:noProof/>
              <w:lang w:val="en-IN" w:eastAsia="en-IN"/>
            </w:rPr>
            <mc:AlternateContent>
              <mc:Choice Requires="wpg">
                <w:drawing>
                  <wp:anchor distT="0" distB="0" distL="114300" distR="114300" simplePos="0" relativeHeight="251669504" behindDoc="0" locked="0" layoutInCell="1" allowOverlap="1">
                    <wp:simplePos x="0" y="0"/>
                    <wp:positionH relativeFrom="margin">
                      <wp:posOffset>469232</wp:posOffset>
                    </wp:positionH>
                    <wp:positionV relativeFrom="paragraph">
                      <wp:posOffset>12032</wp:posOffset>
                    </wp:positionV>
                    <wp:extent cx="5368290" cy="7892715"/>
                    <wp:effectExtent l="0" t="0" r="3810" b="13335"/>
                    <wp:wrapNone/>
                    <wp:docPr id="9" name="Group 9"/>
                    <wp:cNvGraphicFramePr/>
                    <a:graphic xmlns:a="http://schemas.openxmlformats.org/drawingml/2006/main">
                      <a:graphicData uri="http://schemas.microsoft.com/office/word/2010/wordprocessingGroup">
                        <wpg:wgp>
                          <wpg:cNvGrpSpPr/>
                          <wpg:grpSpPr>
                            <a:xfrm>
                              <a:off x="0" y="0"/>
                              <a:ext cx="5368290" cy="7892715"/>
                              <a:chOff x="0" y="0"/>
                              <a:chExt cx="5368290" cy="7892715"/>
                            </a:xfrm>
                          </wpg:grpSpPr>
                          <wpg:grpSp>
                            <wpg:cNvPr id="7" name="Group 7"/>
                            <wpg:cNvGrpSpPr/>
                            <wpg:grpSpPr>
                              <a:xfrm>
                                <a:off x="0" y="0"/>
                                <a:ext cx="5368290" cy="6347995"/>
                                <a:chOff x="0" y="397052"/>
                                <a:chExt cx="5368639" cy="6348430"/>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840831" y="4872867"/>
                                  <a:ext cx="1744345" cy="1872615"/>
                                </a:xfrm>
                                <a:prstGeom prst="rect">
                                  <a:avLst/>
                                </a:prstGeom>
                              </pic:spPr>
                            </pic:pic>
                            <wpg:grpSp>
                              <wpg:cNvPr id="2" name="Group 2"/>
                              <wpg:cNvGrpSpPr/>
                              <wpg:grpSpPr>
                                <a:xfrm>
                                  <a:off x="0" y="397052"/>
                                  <a:ext cx="5368639" cy="3790207"/>
                                  <a:chOff x="152455" y="2288223"/>
                                  <a:chExt cx="5369073" cy="3286103"/>
                                </a:xfrm>
                              </wpg:grpSpPr>
                              <wps:wsp>
                                <wps:cNvPr id="37" name="Text Box 37" descr="Title and subtitle"/>
                                <wps:cNvSpPr txBox="1"/>
                                <wps:spPr>
                                  <a:xfrm>
                                    <a:off x="152455" y="2288223"/>
                                    <a:ext cx="5369073" cy="13562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56"/>
                                        </w:rPr>
                                        <w:alias w:val="Title"/>
                                        <w:tag w:val=""/>
                                        <w:id w:val="-455640826"/>
                                        <w:dataBinding w:prefixMappings="xmlns:ns0='http://purl.org/dc/elements/1.1/' xmlns:ns1='http://schemas.openxmlformats.org/package/2006/metadata/core-properties' " w:xpath="/ns1:coreProperties[1]/ns0:title[1]" w:storeItemID="{6C3C8BC8-F283-45AE-878A-BAB7291924A1}"/>
                                        <w:text/>
                                      </w:sdtPr>
                                      <w:sdtEndPr/>
                                      <w:sdtContent>
                                        <w:p w:rsidR="00F32844" w:rsidRPr="005B114F" w:rsidRDefault="00F32844" w:rsidP="001A50F5">
                                          <w:pPr>
                                            <w:pStyle w:val="Title"/>
                                            <w:jc w:val="center"/>
                                            <w:rPr>
                                              <w:rFonts w:ascii="Candara" w:hAnsi="Candara"/>
                                              <w:sz w:val="32"/>
                                              <w:szCs w:val="28"/>
                                            </w:rPr>
                                          </w:pPr>
                                          <w:r>
                                            <w:rPr>
                                              <w:sz w:val="56"/>
                                            </w:rPr>
                                            <w:t>Network Probe Selection Problem</w:t>
                                          </w:r>
                                        </w:p>
                                      </w:sdtContent>
                                    </w:sdt>
                                    <w:sdt>
                                      <w:sdtPr>
                                        <w:rPr>
                                          <w:sz w:val="36"/>
                                          <w:szCs w:val="32"/>
                                        </w:rPr>
                                        <w:alias w:val="Subtitle"/>
                                        <w:tag w:val=""/>
                                        <w:id w:val="1112868106"/>
                                        <w:dataBinding w:prefixMappings="xmlns:ns0='http://purl.org/dc/elements/1.1/' xmlns:ns1='http://schemas.openxmlformats.org/package/2006/metadata/core-properties' " w:xpath="/ns1:coreProperties[1]/ns0:subject[1]" w:storeItemID="{6C3C8BC8-F283-45AE-878A-BAB7291924A1}"/>
                                        <w:text/>
                                      </w:sdtPr>
                                      <w:sdtEndPr/>
                                      <w:sdtContent>
                                        <w:p w:rsidR="00F32844" w:rsidRPr="005B114F" w:rsidRDefault="00F32844" w:rsidP="001A50F5">
                                          <w:pPr>
                                            <w:pStyle w:val="Subtitle"/>
                                            <w:jc w:val="center"/>
                                            <w:rPr>
                                              <w:rFonts w:ascii="Candara" w:hAnsi="Candara"/>
                                              <w:sz w:val="32"/>
                                            </w:rPr>
                                          </w:pPr>
                                          <w:r w:rsidRPr="005B114F">
                                            <w:rPr>
                                              <w:sz w:val="36"/>
                                              <w:szCs w:val="32"/>
                                            </w:rPr>
                                            <w:t xml:space="preserve">Project </w:t>
                                          </w:r>
                                          <w:r w:rsidR="00807787">
                                            <w:rPr>
                                              <w:sz w:val="36"/>
                                              <w:szCs w:val="32"/>
                                            </w:rPr>
                                            <w:t>Report</w:t>
                                          </w:r>
                                          <w:r>
                                            <w:rPr>
                                              <w:sz w:val="36"/>
                                              <w:szCs w:val="32"/>
                                            </w:rPr>
                                            <w:t xml:space="preserve"> for CS357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35" name="Text Box 35" descr="Presenter, company name and address"/>
                                <wps:cNvSpPr txBox="1"/>
                                <wps:spPr>
                                  <a:xfrm>
                                    <a:off x="192544" y="3862109"/>
                                    <a:ext cx="5325840" cy="17122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2844" w:rsidRPr="005B114F" w:rsidRDefault="00F32844" w:rsidP="001A50F5">
                                      <w:pPr>
                                        <w:pStyle w:val="Subtitle"/>
                                        <w:spacing w:after="0"/>
                                        <w:ind w:left="74" w:right="74"/>
                                        <w:jc w:val="center"/>
                                        <w:rPr>
                                          <w:rFonts w:ascii="Candara" w:hAnsi="Candara" w:cs="Arial"/>
                                          <w:b/>
                                          <w:caps w:val="0"/>
                                          <w:sz w:val="32"/>
                                        </w:rPr>
                                      </w:pPr>
                                      <w:r w:rsidRPr="005B114F">
                                        <w:rPr>
                                          <w:rFonts w:ascii="Candara" w:hAnsi="Candara" w:cs="Arial"/>
                                          <w:b/>
                                          <w:caps w:val="0"/>
                                          <w:sz w:val="32"/>
                                        </w:rPr>
                                        <w:t>Presented by</w:t>
                                      </w:r>
                                    </w:p>
                                    <w:p w:rsidR="00F32844" w:rsidRPr="005B114F" w:rsidRDefault="00F32844" w:rsidP="001A50F5">
                                      <w:pPr>
                                        <w:pStyle w:val="Subtitle"/>
                                        <w:spacing w:after="0"/>
                                        <w:ind w:left="74" w:right="74"/>
                                        <w:jc w:val="center"/>
                                        <w:rPr>
                                          <w:rFonts w:ascii="Candara" w:hAnsi="Candara" w:cs="Arial"/>
                                          <w:caps w:val="0"/>
                                          <w:sz w:val="36"/>
                                          <w:lang w:val="en-IN"/>
                                        </w:rPr>
                                      </w:pPr>
                                      <w:r w:rsidRPr="005B114F">
                                        <w:rPr>
                                          <w:rFonts w:ascii="Candara" w:hAnsi="Candara" w:cs="Arial"/>
                                          <w:caps w:val="0"/>
                                          <w:sz w:val="36"/>
                                          <w:lang w:val="en-IN"/>
                                        </w:rPr>
                                        <w:t>Kunal Gupta</w:t>
                                      </w:r>
                                      <w:r>
                                        <w:rPr>
                                          <w:rFonts w:ascii="Candara" w:hAnsi="Candara" w:cs="Arial"/>
                                          <w:caps w:val="0"/>
                                          <w:sz w:val="36"/>
                                          <w:lang w:val="en-IN"/>
                                        </w:rPr>
                                        <w:tab/>
                                        <w:t>(150001015)</w:t>
                                      </w:r>
                                      <w:r w:rsidRPr="005B114F">
                                        <w:rPr>
                                          <w:rFonts w:ascii="Candara" w:hAnsi="Candara" w:cs="Arial"/>
                                          <w:caps w:val="0"/>
                                          <w:sz w:val="36"/>
                                          <w:lang w:val="en-IN"/>
                                        </w:rPr>
                                        <w:t xml:space="preserve"> </w:t>
                                      </w:r>
                                      <w:r w:rsidRPr="005B114F">
                                        <w:rPr>
                                          <w:rFonts w:ascii="Candara" w:hAnsi="Candara" w:cs="Arial"/>
                                          <w:caps w:val="0"/>
                                          <w:sz w:val="36"/>
                                          <w:lang w:val="en-IN"/>
                                        </w:rPr>
                                        <w:br/>
                                        <w:t>Bhor Verma</w:t>
                                      </w:r>
                                      <w:r>
                                        <w:rPr>
                                          <w:rFonts w:ascii="Candara" w:hAnsi="Candara" w:cs="Arial"/>
                                          <w:caps w:val="0"/>
                                          <w:sz w:val="36"/>
                                          <w:lang w:val="en-IN"/>
                                        </w:rPr>
                                        <w:tab/>
                                        <w:t>(150001005)</w:t>
                                      </w:r>
                                    </w:p>
                                    <w:p w:rsidR="00F32844" w:rsidRPr="005B114F" w:rsidRDefault="00F32844" w:rsidP="001A50F5">
                                      <w:pPr>
                                        <w:jc w:val="center"/>
                                        <w:rPr>
                                          <w:rFonts w:ascii="Candara" w:hAnsi="Candara"/>
                                          <w:sz w:val="36"/>
                                          <w:szCs w:val="32"/>
                                          <w:lang w:val="en-IN"/>
                                        </w:rPr>
                                      </w:pPr>
                                      <w:r w:rsidRPr="005B114F">
                                        <w:rPr>
                                          <w:rFonts w:ascii="Candara" w:hAnsi="Candara"/>
                                          <w:sz w:val="36"/>
                                          <w:szCs w:val="32"/>
                                          <w:lang w:val="en-IN"/>
                                        </w:rPr>
                                        <w:t>Computer Science and Engineering</w:t>
                                      </w:r>
                                    </w:p>
                                    <w:p w:rsidR="00F32844" w:rsidRPr="005B114F" w:rsidRDefault="00F32844" w:rsidP="001A50F5">
                                      <w:pPr>
                                        <w:jc w:val="center"/>
                                        <w:rPr>
                                          <w:rFonts w:ascii="Candara" w:hAnsi="Candara"/>
                                          <w:sz w:val="36"/>
                                          <w:szCs w:val="32"/>
                                          <w:lang w:val="en-IN"/>
                                        </w:rPr>
                                      </w:pPr>
                                      <w:r>
                                        <w:rPr>
                                          <w:rFonts w:ascii="Candara" w:hAnsi="Candara"/>
                                          <w:sz w:val="36"/>
                                          <w:szCs w:val="32"/>
                                          <w:lang w:val="en-IN"/>
                                        </w:rPr>
                                        <w:t>3</w:t>
                                      </w:r>
                                      <w:r>
                                        <w:rPr>
                                          <w:rFonts w:ascii="Candara" w:hAnsi="Candara"/>
                                          <w:sz w:val="36"/>
                                          <w:szCs w:val="32"/>
                                          <w:vertAlign w:val="superscript"/>
                                          <w:lang w:val="en-IN"/>
                                        </w:rPr>
                                        <w:t>rd</w:t>
                                      </w:r>
                                      <w:r w:rsidRPr="005B114F">
                                        <w:rPr>
                                          <w:rFonts w:ascii="Candara" w:hAnsi="Candara"/>
                                          <w:sz w:val="36"/>
                                          <w:szCs w:val="32"/>
                                          <w:lang w:val="en-IN"/>
                                        </w:rPr>
                                        <w:t xml:space="preserve"> Year</w:t>
                                      </w:r>
                                    </w:p>
                                    <w:p w:rsidR="00F32844" w:rsidRPr="005B114F" w:rsidRDefault="00F32844" w:rsidP="001A50F5">
                                      <w:pPr>
                                        <w:rPr>
                                          <w:sz w:val="32"/>
                                          <w:lang w:val="en-IN"/>
                                        </w:rPr>
                                      </w:pPr>
                                    </w:p>
                                    <w:p w:rsidR="00F32844" w:rsidRPr="005B114F" w:rsidRDefault="00F32844" w:rsidP="001A50F5">
                                      <w:pPr>
                                        <w:rPr>
                                          <w:sz w:val="32"/>
                                          <w:lang w:val="en-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6" name="Text Box 6" descr="Presenter, company name and address"/>
                              <wps:cNvSpPr txBox="1"/>
                              <wps:spPr>
                                <a:xfrm>
                                  <a:off x="36095" y="4199292"/>
                                  <a:ext cx="5325063" cy="878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2844" w:rsidRPr="005B114F" w:rsidRDefault="00F32844" w:rsidP="00A416DD">
                                    <w:pPr>
                                      <w:pStyle w:val="Subtitle"/>
                                      <w:spacing w:after="0"/>
                                      <w:ind w:left="74" w:right="74"/>
                                      <w:jc w:val="center"/>
                                      <w:rPr>
                                        <w:rFonts w:ascii="Candara" w:hAnsi="Candara" w:cs="Arial"/>
                                        <w:caps w:val="0"/>
                                        <w:sz w:val="32"/>
                                      </w:rPr>
                                    </w:pPr>
                                    <w:r w:rsidRPr="005B114F">
                                      <w:rPr>
                                        <w:rFonts w:ascii="Candara" w:hAnsi="Candara" w:cs="Arial"/>
                                        <w:i/>
                                        <w:caps w:val="0"/>
                                        <w:sz w:val="32"/>
                                      </w:rPr>
                                      <w:t>Under the Guidance of</w:t>
                                    </w:r>
                                  </w:p>
                                  <w:p w:rsidR="00F32844" w:rsidRPr="005B114F" w:rsidRDefault="00F32844" w:rsidP="001A50F5">
                                    <w:pPr>
                                      <w:jc w:val="center"/>
                                      <w:rPr>
                                        <w:rFonts w:ascii="Candara" w:hAnsi="Candara"/>
                                        <w:sz w:val="36"/>
                                        <w:szCs w:val="28"/>
                                        <w:lang w:val="en-IN"/>
                                      </w:rPr>
                                    </w:pPr>
                                    <w:r w:rsidRPr="005B114F">
                                      <w:rPr>
                                        <w:rFonts w:ascii="Candara" w:hAnsi="Candara"/>
                                        <w:sz w:val="36"/>
                                        <w:szCs w:val="28"/>
                                        <w:lang w:val="en-IN"/>
                                      </w:rPr>
                                      <w:t>Dr. Kapil Ahuja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8" name="Text Box 8" descr="Presenter, company name and address"/>
                            <wps:cNvSpPr txBox="1"/>
                            <wps:spPr>
                              <a:xfrm>
                                <a:off x="36095" y="6677366"/>
                                <a:ext cx="5324717" cy="1215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2844" w:rsidRPr="005B114F" w:rsidRDefault="00F32844" w:rsidP="001A50F5">
                                  <w:pPr>
                                    <w:jc w:val="center"/>
                                    <w:rPr>
                                      <w:rFonts w:ascii="Candara" w:hAnsi="Candara"/>
                                      <w:sz w:val="36"/>
                                      <w:szCs w:val="28"/>
                                      <w:lang w:val="en-IN"/>
                                    </w:rPr>
                                  </w:pPr>
                                  <w:r w:rsidRPr="005B114F">
                                    <w:rPr>
                                      <w:rFonts w:ascii="Candara" w:hAnsi="Candara"/>
                                      <w:sz w:val="36"/>
                                      <w:szCs w:val="28"/>
                                      <w:lang w:val="en-IN"/>
                                    </w:rPr>
                                    <w:t>Department of Computer Science and Engineering</w:t>
                                  </w:r>
                                </w:p>
                                <w:p w:rsidR="00F32844" w:rsidRPr="005B114F" w:rsidRDefault="00F32844" w:rsidP="001A50F5">
                                  <w:pPr>
                                    <w:jc w:val="center"/>
                                    <w:rPr>
                                      <w:rFonts w:ascii="Candara" w:hAnsi="Candara"/>
                                      <w:sz w:val="36"/>
                                      <w:szCs w:val="28"/>
                                      <w:lang w:val="en-IN"/>
                                    </w:rPr>
                                  </w:pPr>
                                  <w:r w:rsidRPr="005B114F">
                                    <w:rPr>
                                      <w:rFonts w:ascii="Candara" w:hAnsi="Candara"/>
                                      <w:sz w:val="36"/>
                                      <w:szCs w:val="28"/>
                                      <w:lang w:val="en-IN"/>
                                    </w:rPr>
                                    <w:t>Indian Institute of Technology Indore</w:t>
                                  </w:r>
                                </w:p>
                                <w:p w:rsidR="00F32844" w:rsidRPr="005B114F" w:rsidRDefault="00F32844" w:rsidP="001A50F5">
                                  <w:pPr>
                                    <w:jc w:val="center"/>
                                    <w:rPr>
                                      <w:rFonts w:ascii="Candara" w:hAnsi="Candara"/>
                                      <w:sz w:val="36"/>
                                      <w:szCs w:val="28"/>
                                      <w:lang w:val="en-IN"/>
                                    </w:rPr>
                                  </w:pPr>
                                  <w:r>
                                    <w:rPr>
                                      <w:rFonts w:ascii="Candara" w:hAnsi="Candara"/>
                                      <w:sz w:val="36"/>
                                      <w:szCs w:val="28"/>
                                      <w:lang w:val="en-IN"/>
                                    </w:rPr>
                                    <w:t>Autumn</w:t>
                                  </w:r>
                                  <w:r w:rsidRPr="005B114F">
                                    <w:rPr>
                                      <w:rFonts w:ascii="Candara" w:hAnsi="Candara"/>
                                      <w:sz w:val="36"/>
                                      <w:szCs w:val="28"/>
                                      <w:lang w:val="en-IN"/>
                                    </w:rPr>
                                    <w:t xml:space="preserve">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left:0;text-align:left;margin-left:36.95pt;margin-top:.95pt;width:422.7pt;height:621.45pt;z-index:251669504;mso-position-horizontal-relative:margin;mso-width-relative:margin;mso-height-relative:margin" coordsize="53682,789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">
                    <v:group id="Group 7" o:spid="_x0000_s1027" style="position:absolute;width:53682;height:63479" coordorigin=",3970" coordsize="53686,6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8408;top:48728;width:17443;height:18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">
                        <v:imagedata r:id="rId10" o:title=""/>
                        <v:path arrowok="t"/>
                      </v:shape>
                      <v:group id="Group 2" o:spid="_x0000_s1029" style="position:absolute;top:3970;width:53686;height:37902" coordorigin="1524,22882" coordsize="53690,3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37" o:spid="_x0000_s1030" type="#_x0000_t202" alt="Title and subtitle" style="position:absolute;left:1524;top:22882;width:53691;height:1356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" filled="f" stroked="f" strokeweight=".5pt">
                          <v:textbox inset="0,0,0,0">
                            <w:txbxContent>
                              <w:sdt>
                                <w:sdtPr>
                                  <w:rPr>
                                    <w:sz w:val="56"/>
                                  </w:rPr>
                                  <w:alias w:val="Title"/>
                                  <w:tag w:val=""/>
                                  <w:id w:val="-455640826"/>
                                  <w:dataBinding w:prefixMappings="xmlns:ns0='http://purl.org/dc/elements/1.1/' xmlns:ns1='http://schemas.openxmlformats.org/package/2006/metadata/core-properties' " w:xpath="/ns1:coreProperties[1]/ns0:title[1]" w:storeItemID="{6C3C8BC8-F283-45AE-878A-BAB7291924A1}"/>
                                  <w:text/>
                                </w:sdtPr>
                                <w:sdtEndPr/>
                                <w:sdtContent>
                                  <w:p w:rsidR="00F32844" w:rsidRPr="005B114F" w:rsidRDefault="00F32844" w:rsidP="001A50F5">
                                    <w:pPr>
                                      <w:pStyle w:val="Title"/>
                                      <w:jc w:val="center"/>
                                      <w:rPr>
                                        <w:rFonts w:ascii="Candara" w:hAnsi="Candara"/>
                                        <w:sz w:val="32"/>
                                        <w:szCs w:val="28"/>
                                      </w:rPr>
                                    </w:pPr>
                                    <w:r>
                                      <w:rPr>
                                        <w:sz w:val="56"/>
                                      </w:rPr>
                                      <w:t>Network Probe Selection Problem</w:t>
                                    </w:r>
                                  </w:p>
                                </w:sdtContent>
                              </w:sdt>
                              <w:sdt>
                                <w:sdtPr>
                                  <w:rPr>
                                    <w:sz w:val="36"/>
                                    <w:szCs w:val="32"/>
                                  </w:rPr>
                                  <w:alias w:val="Subtitle"/>
                                  <w:tag w:val=""/>
                                  <w:id w:val="1112868106"/>
                                  <w:dataBinding w:prefixMappings="xmlns:ns0='http://purl.org/dc/elements/1.1/' xmlns:ns1='http://schemas.openxmlformats.org/package/2006/metadata/core-properties' " w:xpath="/ns1:coreProperties[1]/ns0:subject[1]" w:storeItemID="{6C3C8BC8-F283-45AE-878A-BAB7291924A1}"/>
                                  <w:text/>
                                </w:sdtPr>
                                <w:sdtEndPr/>
                                <w:sdtContent>
                                  <w:p w:rsidR="00F32844" w:rsidRPr="005B114F" w:rsidRDefault="00F32844" w:rsidP="001A50F5">
                                    <w:pPr>
                                      <w:pStyle w:val="Subtitle"/>
                                      <w:jc w:val="center"/>
                                      <w:rPr>
                                        <w:rFonts w:ascii="Candara" w:hAnsi="Candara"/>
                                        <w:sz w:val="32"/>
                                      </w:rPr>
                                    </w:pPr>
                                    <w:r w:rsidRPr="005B114F">
                                      <w:rPr>
                                        <w:sz w:val="36"/>
                                        <w:szCs w:val="32"/>
                                      </w:rPr>
                                      <w:t xml:space="preserve">Project </w:t>
                                    </w:r>
                                    <w:r w:rsidR="00807787">
                                      <w:rPr>
                                        <w:sz w:val="36"/>
                                        <w:szCs w:val="32"/>
                                      </w:rPr>
                                      <w:t>Report</w:t>
                                    </w:r>
                                    <w:r>
                                      <w:rPr>
                                        <w:sz w:val="36"/>
                                        <w:szCs w:val="32"/>
                                      </w:rPr>
                                      <w:t xml:space="preserve"> for CS357</w:t>
                                    </w:r>
                                  </w:p>
                                </w:sdtContent>
                              </w:sdt>
                            </w:txbxContent>
                          </v:textbox>
                        </v:shape>
                        <v:shape id="Text Box 35" o:spid="_x0000_s1031" type="#_x0000_t202" alt="Presenter, company name and address" style="position:absolute;left:1925;top:38621;width:53258;height:17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iy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t1KossYAAADbAAAA&#10;DwAAAAAAAAAAAAAAAAAHAgAAZHJzL2Rvd25yZXYueG1sUEsFBgAAAAADAAMAtwAAAPoCAAAAAA==&#10;" filled="f" stroked="f" strokeweight=".5pt">
                          <v:textbox inset="0,0,0,0">
                            <w:txbxContent>
                              <w:p w:rsidR="00F32844" w:rsidRPr="005B114F" w:rsidRDefault="00F32844" w:rsidP="001A50F5">
                                <w:pPr>
                                  <w:pStyle w:val="Subtitle"/>
                                  <w:spacing w:after="0"/>
                                  <w:ind w:left="74" w:right="74"/>
                                  <w:jc w:val="center"/>
                                  <w:rPr>
                                    <w:rFonts w:ascii="Candara" w:hAnsi="Candara" w:cs="Arial"/>
                                    <w:b/>
                                    <w:caps w:val="0"/>
                                    <w:sz w:val="32"/>
                                  </w:rPr>
                                </w:pPr>
                                <w:r w:rsidRPr="005B114F">
                                  <w:rPr>
                                    <w:rFonts w:ascii="Candara" w:hAnsi="Candara" w:cs="Arial"/>
                                    <w:b/>
                                    <w:caps w:val="0"/>
                                    <w:sz w:val="32"/>
                                  </w:rPr>
                                  <w:t>Presented by</w:t>
                                </w:r>
                              </w:p>
                              <w:p w:rsidR="00F32844" w:rsidRPr="005B114F" w:rsidRDefault="00F32844" w:rsidP="001A50F5">
                                <w:pPr>
                                  <w:pStyle w:val="Subtitle"/>
                                  <w:spacing w:after="0"/>
                                  <w:ind w:left="74" w:right="74"/>
                                  <w:jc w:val="center"/>
                                  <w:rPr>
                                    <w:rFonts w:ascii="Candara" w:hAnsi="Candara" w:cs="Arial"/>
                                    <w:caps w:val="0"/>
                                    <w:sz w:val="36"/>
                                    <w:lang w:val="en-IN"/>
                                  </w:rPr>
                                </w:pPr>
                                <w:r w:rsidRPr="005B114F">
                                  <w:rPr>
                                    <w:rFonts w:ascii="Candara" w:hAnsi="Candara" w:cs="Arial"/>
                                    <w:caps w:val="0"/>
                                    <w:sz w:val="36"/>
                                    <w:lang w:val="en-IN"/>
                                  </w:rPr>
                                  <w:t>Kunal Gupta</w:t>
                                </w:r>
                                <w:r>
                                  <w:rPr>
                                    <w:rFonts w:ascii="Candara" w:hAnsi="Candara" w:cs="Arial"/>
                                    <w:caps w:val="0"/>
                                    <w:sz w:val="36"/>
                                    <w:lang w:val="en-IN"/>
                                  </w:rPr>
                                  <w:tab/>
                                  <w:t>(150001015)</w:t>
                                </w:r>
                                <w:r w:rsidRPr="005B114F">
                                  <w:rPr>
                                    <w:rFonts w:ascii="Candara" w:hAnsi="Candara" w:cs="Arial"/>
                                    <w:caps w:val="0"/>
                                    <w:sz w:val="36"/>
                                    <w:lang w:val="en-IN"/>
                                  </w:rPr>
                                  <w:t xml:space="preserve"> </w:t>
                                </w:r>
                                <w:r w:rsidRPr="005B114F">
                                  <w:rPr>
                                    <w:rFonts w:ascii="Candara" w:hAnsi="Candara" w:cs="Arial"/>
                                    <w:caps w:val="0"/>
                                    <w:sz w:val="36"/>
                                    <w:lang w:val="en-IN"/>
                                  </w:rPr>
                                  <w:br/>
                                  <w:t>Bhor Verma</w:t>
                                </w:r>
                                <w:r>
                                  <w:rPr>
                                    <w:rFonts w:ascii="Candara" w:hAnsi="Candara" w:cs="Arial"/>
                                    <w:caps w:val="0"/>
                                    <w:sz w:val="36"/>
                                    <w:lang w:val="en-IN"/>
                                  </w:rPr>
                                  <w:tab/>
                                  <w:t>(150001005)</w:t>
                                </w:r>
                              </w:p>
                              <w:p w:rsidR="00F32844" w:rsidRPr="005B114F" w:rsidRDefault="00F32844" w:rsidP="001A50F5">
                                <w:pPr>
                                  <w:jc w:val="center"/>
                                  <w:rPr>
                                    <w:rFonts w:ascii="Candara" w:hAnsi="Candara"/>
                                    <w:sz w:val="36"/>
                                    <w:szCs w:val="32"/>
                                    <w:lang w:val="en-IN"/>
                                  </w:rPr>
                                </w:pPr>
                                <w:r w:rsidRPr="005B114F">
                                  <w:rPr>
                                    <w:rFonts w:ascii="Candara" w:hAnsi="Candara"/>
                                    <w:sz w:val="36"/>
                                    <w:szCs w:val="32"/>
                                    <w:lang w:val="en-IN"/>
                                  </w:rPr>
                                  <w:t>Computer Science and Engineering</w:t>
                                </w:r>
                              </w:p>
                              <w:p w:rsidR="00F32844" w:rsidRPr="005B114F" w:rsidRDefault="00F32844" w:rsidP="001A50F5">
                                <w:pPr>
                                  <w:jc w:val="center"/>
                                  <w:rPr>
                                    <w:rFonts w:ascii="Candara" w:hAnsi="Candara"/>
                                    <w:sz w:val="36"/>
                                    <w:szCs w:val="32"/>
                                    <w:lang w:val="en-IN"/>
                                  </w:rPr>
                                </w:pPr>
                                <w:r>
                                  <w:rPr>
                                    <w:rFonts w:ascii="Candara" w:hAnsi="Candara"/>
                                    <w:sz w:val="36"/>
                                    <w:szCs w:val="32"/>
                                    <w:lang w:val="en-IN"/>
                                  </w:rPr>
                                  <w:t>3</w:t>
                                </w:r>
                                <w:r>
                                  <w:rPr>
                                    <w:rFonts w:ascii="Candara" w:hAnsi="Candara"/>
                                    <w:sz w:val="36"/>
                                    <w:szCs w:val="32"/>
                                    <w:vertAlign w:val="superscript"/>
                                    <w:lang w:val="en-IN"/>
                                  </w:rPr>
                                  <w:t>rd</w:t>
                                </w:r>
                                <w:r w:rsidRPr="005B114F">
                                  <w:rPr>
                                    <w:rFonts w:ascii="Candara" w:hAnsi="Candara"/>
                                    <w:sz w:val="36"/>
                                    <w:szCs w:val="32"/>
                                    <w:lang w:val="en-IN"/>
                                  </w:rPr>
                                  <w:t xml:space="preserve"> Year</w:t>
                                </w:r>
                              </w:p>
                              <w:p w:rsidR="00F32844" w:rsidRPr="005B114F" w:rsidRDefault="00F32844" w:rsidP="001A50F5">
                                <w:pPr>
                                  <w:rPr>
                                    <w:sz w:val="32"/>
                                    <w:lang w:val="en-IN"/>
                                  </w:rPr>
                                </w:pPr>
                              </w:p>
                              <w:p w:rsidR="00F32844" w:rsidRPr="005B114F" w:rsidRDefault="00F32844" w:rsidP="001A50F5">
                                <w:pPr>
                                  <w:rPr>
                                    <w:sz w:val="32"/>
                                    <w:lang w:val="en-IN"/>
                                  </w:rPr>
                                </w:pPr>
                              </w:p>
                            </w:txbxContent>
                          </v:textbox>
                        </v:shape>
                      </v:group>
                      <v:shape id="Text Box 6" o:spid="_x0000_s1032" type="#_x0000_t202" alt="Presenter, company name and address" style="position:absolute;left:360;top:41992;width:53251;height:8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rsidR="00F32844" w:rsidRPr="005B114F" w:rsidRDefault="00F32844" w:rsidP="00A416DD">
                              <w:pPr>
                                <w:pStyle w:val="Subtitle"/>
                                <w:spacing w:after="0"/>
                                <w:ind w:left="74" w:right="74"/>
                                <w:jc w:val="center"/>
                                <w:rPr>
                                  <w:rFonts w:ascii="Candara" w:hAnsi="Candara" w:cs="Arial"/>
                                  <w:caps w:val="0"/>
                                  <w:sz w:val="32"/>
                                </w:rPr>
                              </w:pPr>
                              <w:r w:rsidRPr="005B114F">
                                <w:rPr>
                                  <w:rFonts w:ascii="Candara" w:hAnsi="Candara" w:cs="Arial"/>
                                  <w:i/>
                                  <w:caps w:val="0"/>
                                  <w:sz w:val="32"/>
                                </w:rPr>
                                <w:t>Under the Guidance of</w:t>
                              </w:r>
                            </w:p>
                            <w:p w:rsidR="00F32844" w:rsidRPr="005B114F" w:rsidRDefault="00F32844" w:rsidP="001A50F5">
                              <w:pPr>
                                <w:jc w:val="center"/>
                                <w:rPr>
                                  <w:rFonts w:ascii="Candara" w:hAnsi="Candara"/>
                                  <w:sz w:val="36"/>
                                  <w:szCs w:val="28"/>
                                  <w:lang w:val="en-IN"/>
                                </w:rPr>
                              </w:pPr>
                              <w:r w:rsidRPr="005B114F">
                                <w:rPr>
                                  <w:rFonts w:ascii="Candara" w:hAnsi="Candara"/>
                                  <w:sz w:val="36"/>
                                  <w:szCs w:val="28"/>
                                  <w:lang w:val="en-IN"/>
                                </w:rPr>
                                <w:t>Dr. Kapil Ahuja</w:t>
                              </w:r>
                            </w:p>
                          </w:txbxContent>
                        </v:textbox>
                      </v:shape>
                    </v:group>
                    <v:shape id="Text Box 8" o:spid="_x0000_s1033" type="#_x0000_t202" alt="Presenter, company name and address" style="position:absolute;left:360;top:66773;width:53248;height:1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rsidR="00F32844" w:rsidRPr="005B114F" w:rsidRDefault="00F32844" w:rsidP="001A50F5">
                            <w:pPr>
                              <w:jc w:val="center"/>
                              <w:rPr>
                                <w:rFonts w:ascii="Candara" w:hAnsi="Candara"/>
                                <w:sz w:val="36"/>
                                <w:szCs w:val="28"/>
                                <w:lang w:val="en-IN"/>
                              </w:rPr>
                            </w:pPr>
                            <w:r w:rsidRPr="005B114F">
                              <w:rPr>
                                <w:rFonts w:ascii="Candara" w:hAnsi="Candara"/>
                                <w:sz w:val="36"/>
                                <w:szCs w:val="28"/>
                                <w:lang w:val="en-IN"/>
                              </w:rPr>
                              <w:t>Department of Computer Science and Engineering</w:t>
                            </w:r>
                          </w:p>
                          <w:p w:rsidR="00F32844" w:rsidRPr="005B114F" w:rsidRDefault="00F32844" w:rsidP="001A50F5">
                            <w:pPr>
                              <w:jc w:val="center"/>
                              <w:rPr>
                                <w:rFonts w:ascii="Candara" w:hAnsi="Candara"/>
                                <w:sz w:val="36"/>
                                <w:szCs w:val="28"/>
                                <w:lang w:val="en-IN"/>
                              </w:rPr>
                            </w:pPr>
                            <w:r w:rsidRPr="005B114F">
                              <w:rPr>
                                <w:rFonts w:ascii="Candara" w:hAnsi="Candara"/>
                                <w:sz w:val="36"/>
                                <w:szCs w:val="28"/>
                                <w:lang w:val="en-IN"/>
                              </w:rPr>
                              <w:t>Indian Institute of Technology Indore</w:t>
                            </w:r>
                          </w:p>
                          <w:p w:rsidR="00F32844" w:rsidRPr="005B114F" w:rsidRDefault="00F32844" w:rsidP="001A50F5">
                            <w:pPr>
                              <w:jc w:val="center"/>
                              <w:rPr>
                                <w:rFonts w:ascii="Candara" w:hAnsi="Candara"/>
                                <w:sz w:val="36"/>
                                <w:szCs w:val="28"/>
                                <w:lang w:val="en-IN"/>
                              </w:rPr>
                            </w:pPr>
                            <w:r>
                              <w:rPr>
                                <w:rFonts w:ascii="Candara" w:hAnsi="Candara"/>
                                <w:sz w:val="36"/>
                                <w:szCs w:val="28"/>
                                <w:lang w:val="en-IN"/>
                              </w:rPr>
                              <w:t>Autumn</w:t>
                            </w:r>
                            <w:r w:rsidRPr="005B114F">
                              <w:rPr>
                                <w:rFonts w:ascii="Candara" w:hAnsi="Candara"/>
                                <w:sz w:val="36"/>
                                <w:szCs w:val="28"/>
                                <w:lang w:val="en-IN"/>
                              </w:rPr>
                              <w:t xml:space="preserve"> 2017</w:t>
                            </w:r>
                          </w:p>
                        </w:txbxContent>
                      </v:textbox>
                    </v:shape>
                    <w10:wrap anchorx="margin"/>
                  </v:group>
                </w:pict>
              </mc:Fallback>
            </mc:AlternateContent>
          </w:r>
          <w:r w:rsidR="00361503">
            <w:rPr>
              <w:noProof/>
              <w:lang w:val="en-IN" w:eastAsia="en-IN"/>
            </w:rPr>
            <mc:AlternateContent>
              <mc:Choice Requires="wpg">
                <w:drawing>
                  <wp:anchor distT="0" distB="0" distL="114300" distR="114300" simplePos="0" relativeHeight="251654144" behindDoc="0" locked="0" layoutInCell="1" allowOverlap="1" wp14:anchorId="05C9F66C" wp14:editId="2FFF2F8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FC2269A" id="Group 38" o:spid="_x0000_s1026" alt="Title: Decorative sidebar"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page" anchory="page"/>
                  </v:group>
                </w:pict>
              </mc:Fallback>
            </mc:AlternateContent>
          </w:r>
          <w:r w:rsidR="00361503">
            <w:rPr>
              <w:noProof/>
              <w:color w:val="775F55" w:themeColor="text2"/>
              <w:sz w:val="32"/>
              <w:szCs w:val="32"/>
            </w:rPr>
            <w:br w:type="page"/>
          </w:r>
        </w:p>
      </w:sdtContent>
    </w:sdt>
    <w:p w:rsidR="008C32F3" w:rsidRDefault="008C32F3" w:rsidP="008C32F3">
      <w:pPr>
        <w:pStyle w:val="Heading2"/>
      </w:pPr>
      <w:bookmarkStart w:id="0" w:name="_Toc492679424"/>
      <w:bookmarkStart w:id="1" w:name="_Toc481363071"/>
      <w:r>
        <w:lastRenderedPageBreak/>
        <w:t>Contents</w:t>
      </w:r>
      <w:bookmarkEnd w:id="0"/>
    </w:p>
    <w:p w:rsidR="00E26FB6" w:rsidRPr="00E26FB6" w:rsidRDefault="008C32F3">
      <w:pPr>
        <w:pStyle w:val="TOC2"/>
        <w:tabs>
          <w:tab w:val="right" w:leader="dot" w:pos="9350"/>
        </w:tabs>
        <w:rPr>
          <w:smallCaps w:val="0"/>
          <w:noProof/>
          <w:kern w:val="0"/>
          <w:sz w:val="56"/>
          <w:szCs w:val="22"/>
          <w:lang w:val="en-IN" w:eastAsia="en-IN"/>
          <w14:ligatures w14:val="none"/>
        </w:rPr>
      </w:pPr>
      <w:r w:rsidRPr="00E26FB6">
        <w:rPr>
          <w:rFonts w:asciiTheme="majorHAnsi" w:eastAsiaTheme="majorEastAsia" w:hAnsiTheme="majorHAnsi" w:cstheme="majorBidi"/>
          <w:caps/>
          <w:color w:val="DD8047" w:themeColor="accent2"/>
          <w:sz w:val="560"/>
          <w:szCs w:val="24"/>
        </w:rPr>
        <w:fldChar w:fldCharType="begin"/>
      </w:r>
      <w:r w:rsidRPr="00E26FB6">
        <w:rPr>
          <w:rFonts w:asciiTheme="majorHAnsi" w:eastAsiaTheme="majorEastAsia" w:hAnsiTheme="majorHAnsi" w:cstheme="majorBidi"/>
          <w:caps/>
          <w:color w:val="DD8047" w:themeColor="accent2"/>
          <w:sz w:val="560"/>
          <w:szCs w:val="24"/>
        </w:rPr>
        <w:instrText xml:space="preserve"> TOC \o "1-3" \h \z \u </w:instrText>
      </w:r>
      <w:r w:rsidRPr="00E26FB6">
        <w:rPr>
          <w:rFonts w:asciiTheme="majorHAnsi" w:eastAsiaTheme="majorEastAsia" w:hAnsiTheme="majorHAnsi" w:cstheme="majorBidi"/>
          <w:caps/>
          <w:color w:val="DD8047" w:themeColor="accent2"/>
          <w:sz w:val="560"/>
          <w:szCs w:val="24"/>
        </w:rPr>
        <w:fldChar w:fldCharType="separate"/>
      </w:r>
      <w:hyperlink w:anchor="_Toc492679424" w:history="1">
        <w:r w:rsidR="00E26FB6" w:rsidRPr="00E26FB6">
          <w:rPr>
            <w:rStyle w:val="Hyperlink"/>
            <w:noProof/>
            <w:sz w:val="52"/>
          </w:rPr>
          <w:t>Contents</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_Toc492679424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2</w:t>
        </w:r>
        <w:r w:rsidR="00E26FB6" w:rsidRPr="00E26FB6">
          <w:rPr>
            <w:noProof/>
            <w:webHidden/>
            <w:sz w:val="52"/>
          </w:rPr>
          <w:fldChar w:fldCharType="end"/>
        </w:r>
      </w:hyperlink>
    </w:p>
    <w:p w:rsidR="00E26FB6" w:rsidRPr="00E26FB6" w:rsidRDefault="00B10B81">
      <w:pPr>
        <w:pStyle w:val="TOC2"/>
        <w:tabs>
          <w:tab w:val="right" w:leader="dot" w:pos="9350"/>
        </w:tabs>
        <w:rPr>
          <w:smallCaps w:val="0"/>
          <w:noProof/>
          <w:kern w:val="0"/>
          <w:sz w:val="56"/>
          <w:szCs w:val="22"/>
          <w:lang w:val="en-IN" w:eastAsia="en-IN"/>
          <w14:ligatures w14:val="none"/>
        </w:rPr>
      </w:pPr>
      <w:hyperlink w:anchor="_Toc492679425" w:history="1">
        <w:r w:rsidR="00E26FB6" w:rsidRPr="00E26FB6">
          <w:rPr>
            <w:rStyle w:val="Hyperlink"/>
            <w:noProof/>
            <w:sz w:val="52"/>
          </w:rPr>
          <w:t>Introduction</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_Toc492679425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3</w:t>
        </w:r>
        <w:r w:rsidR="00E26FB6" w:rsidRPr="00E26FB6">
          <w:rPr>
            <w:noProof/>
            <w:webHidden/>
            <w:sz w:val="52"/>
          </w:rPr>
          <w:fldChar w:fldCharType="end"/>
        </w:r>
      </w:hyperlink>
    </w:p>
    <w:p w:rsidR="00E26FB6" w:rsidRPr="00E26FB6" w:rsidRDefault="00B10B81">
      <w:pPr>
        <w:pStyle w:val="TOC2"/>
        <w:tabs>
          <w:tab w:val="right" w:leader="dot" w:pos="9350"/>
        </w:tabs>
        <w:rPr>
          <w:smallCaps w:val="0"/>
          <w:noProof/>
          <w:kern w:val="0"/>
          <w:sz w:val="56"/>
          <w:szCs w:val="22"/>
          <w:lang w:val="en-IN" w:eastAsia="en-IN"/>
          <w14:ligatures w14:val="none"/>
        </w:rPr>
      </w:pPr>
      <w:hyperlink w:anchor="_Toc492679426" w:history="1">
        <w:r w:rsidR="00E26FB6" w:rsidRPr="00E26FB6">
          <w:rPr>
            <w:rStyle w:val="Hyperlink"/>
            <w:noProof/>
            <w:sz w:val="52"/>
          </w:rPr>
          <w:t>Problem Statement</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_Toc492679426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4</w:t>
        </w:r>
        <w:r w:rsidR="00E26FB6" w:rsidRPr="00E26FB6">
          <w:rPr>
            <w:noProof/>
            <w:webHidden/>
            <w:sz w:val="52"/>
          </w:rPr>
          <w:fldChar w:fldCharType="end"/>
        </w:r>
      </w:hyperlink>
    </w:p>
    <w:p w:rsidR="00E26FB6" w:rsidRPr="00E26FB6" w:rsidRDefault="00B10B81">
      <w:pPr>
        <w:pStyle w:val="TOC2"/>
        <w:tabs>
          <w:tab w:val="right" w:leader="dot" w:pos="9350"/>
        </w:tabs>
        <w:rPr>
          <w:smallCaps w:val="0"/>
          <w:noProof/>
          <w:kern w:val="0"/>
          <w:sz w:val="56"/>
          <w:szCs w:val="22"/>
          <w:lang w:val="en-IN" w:eastAsia="en-IN"/>
          <w14:ligatures w14:val="none"/>
        </w:rPr>
      </w:pPr>
      <w:hyperlink w:anchor="_Toc492679427" w:history="1">
        <w:r w:rsidR="00E26FB6" w:rsidRPr="00E26FB6">
          <w:rPr>
            <w:rStyle w:val="Hyperlink"/>
            <w:noProof/>
            <w:sz w:val="52"/>
          </w:rPr>
          <w:t>Mathematical Formulation</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_Toc492679427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5</w:t>
        </w:r>
        <w:r w:rsidR="00E26FB6" w:rsidRPr="00E26FB6">
          <w:rPr>
            <w:noProof/>
            <w:webHidden/>
            <w:sz w:val="52"/>
          </w:rPr>
          <w:fldChar w:fldCharType="end"/>
        </w:r>
      </w:hyperlink>
    </w:p>
    <w:p w:rsidR="00E26FB6" w:rsidRPr="00E26FB6" w:rsidRDefault="00B10B81">
      <w:pPr>
        <w:pStyle w:val="TOC3"/>
        <w:tabs>
          <w:tab w:val="right" w:leader="dot" w:pos="9350"/>
        </w:tabs>
        <w:rPr>
          <w:i w:val="0"/>
          <w:iCs w:val="0"/>
          <w:noProof/>
          <w:kern w:val="0"/>
          <w:sz w:val="56"/>
          <w:szCs w:val="22"/>
          <w:lang w:val="en-IN" w:eastAsia="en-IN"/>
          <w14:ligatures w14:val="none"/>
        </w:rPr>
      </w:pPr>
      <w:hyperlink w:anchor="_Toc492679428" w:history="1">
        <w:r w:rsidR="00E26FB6" w:rsidRPr="00E26FB6">
          <w:rPr>
            <w:rStyle w:val="Hyperlink"/>
            <w:noProof/>
            <w:sz w:val="52"/>
          </w:rPr>
          <w:t>Notations and Assumptions</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_Toc492679428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5</w:t>
        </w:r>
        <w:r w:rsidR="00E26FB6" w:rsidRPr="00E26FB6">
          <w:rPr>
            <w:noProof/>
            <w:webHidden/>
            <w:sz w:val="52"/>
          </w:rPr>
          <w:fldChar w:fldCharType="end"/>
        </w:r>
      </w:hyperlink>
    </w:p>
    <w:p w:rsidR="00E26FB6" w:rsidRPr="00E26FB6" w:rsidRDefault="00B10B81">
      <w:pPr>
        <w:pStyle w:val="TOC3"/>
        <w:tabs>
          <w:tab w:val="right" w:leader="dot" w:pos="9350"/>
        </w:tabs>
        <w:rPr>
          <w:i w:val="0"/>
          <w:iCs w:val="0"/>
          <w:noProof/>
          <w:kern w:val="0"/>
          <w:sz w:val="56"/>
          <w:szCs w:val="22"/>
          <w:lang w:val="en-IN" w:eastAsia="en-IN"/>
          <w14:ligatures w14:val="none"/>
        </w:rPr>
      </w:pPr>
      <w:hyperlink w:anchor="_Toc492679429" w:history="1">
        <w:r w:rsidR="00E26FB6" w:rsidRPr="00E26FB6">
          <w:rPr>
            <w:rStyle w:val="Hyperlink"/>
            <w:noProof/>
            <w:sz w:val="52"/>
          </w:rPr>
          <w:t>Cost Function</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_Toc492679429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5</w:t>
        </w:r>
        <w:r w:rsidR="00E26FB6" w:rsidRPr="00E26FB6">
          <w:rPr>
            <w:noProof/>
            <w:webHidden/>
            <w:sz w:val="52"/>
          </w:rPr>
          <w:fldChar w:fldCharType="end"/>
        </w:r>
      </w:hyperlink>
    </w:p>
    <w:p w:rsidR="00E26FB6" w:rsidRPr="00E26FB6" w:rsidRDefault="00B10B81">
      <w:pPr>
        <w:pStyle w:val="TOC3"/>
        <w:tabs>
          <w:tab w:val="right" w:leader="dot" w:pos="9350"/>
        </w:tabs>
        <w:rPr>
          <w:i w:val="0"/>
          <w:iCs w:val="0"/>
          <w:noProof/>
          <w:kern w:val="0"/>
          <w:sz w:val="56"/>
          <w:szCs w:val="22"/>
          <w:lang w:val="en-IN" w:eastAsia="en-IN"/>
          <w14:ligatures w14:val="none"/>
        </w:rPr>
      </w:pPr>
      <w:hyperlink w:anchor="_Toc492679430" w:history="1">
        <w:r w:rsidR="00E26FB6" w:rsidRPr="00E26FB6">
          <w:rPr>
            <w:rStyle w:val="Hyperlink"/>
            <w:noProof/>
            <w:sz w:val="52"/>
          </w:rPr>
          <w:t>Weight</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_Toc492679430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5</w:t>
        </w:r>
        <w:r w:rsidR="00E26FB6" w:rsidRPr="00E26FB6">
          <w:rPr>
            <w:noProof/>
            <w:webHidden/>
            <w:sz w:val="52"/>
          </w:rPr>
          <w:fldChar w:fldCharType="end"/>
        </w:r>
      </w:hyperlink>
    </w:p>
    <w:p w:rsidR="00E26FB6" w:rsidRPr="00E26FB6" w:rsidRDefault="00B10B81">
      <w:pPr>
        <w:pStyle w:val="TOC3"/>
        <w:tabs>
          <w:tab w:val="right" w:leader="dot" w:pos="9350"/>
        </w:tabs>
        <w:rPr>
          <w:i w:val="0"/>
          <w:iCs w:val="0"/>
          <w:noProof/>
          <w:kern w:val="0"/>
          <w:sz w:val="56"/>
          <w:szCs w:val="22"/>
          <w:lang w:val="en-IN" w:eastAsia="en-IN"/>
          <w14:ligatures w14:val="none"/>
        </w:rPr>
      </w:pPr>
      <w:hyperlink w:anchor="_Toc492679431" w:history="1">
        <w:r w:rsidR="00E26FB6" w:rsidRPr="00E26FB6">
          <w:rPr>
            <w:rStyle w:val="Hyperlink"/>
            <w:noProof/>
            <w:sz w:val="52"/>
          </w:rPr>
          <w:t>Conditions</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_Toc492679431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5</w:t>
        </w:r>
        <w:r w:rsidR="00E26FB6" w:rsidRPr="00E26FB6">
          <w:rPr>
            <w:noProof/>
            <w:webHidden/>
            <w:sz w:val="52"/>
          </w:rPr>
          <w:fldChar w:fldCharType="end"/>
        </w:r>
      </w:hyperlink>
    </w:p>
    <w:p w:rsidR="00E26FB6" w:rsidRPr="00E26FB6" w:rsidRDefault="00B10B81">
      <w:pPr>
        <w:pStyle w:val="TOC3"/>
        <w:tabs>
          <w:tab w:val="right" w:leader="dot" w:pos="9350"/>
        </w:tabs>
        <w:rPr>
          <w:i w:val="0"/>
          <w:iCs w:val="0"/>
          <w:noProof/>
          <w:kern w:val="0"/>
          <w:sz w:val="56"/>
          <w:szCs w:val="22"/>
          <w:lang w:val="en-IN" w:eastAsia="en-IN"/>
          <w14:ligatures w14:val="none"/>
        </w:rPr>
      </w:pPr>
      <w:hyperlink w:anchor="_Toc492679432" w:history="1">
        <w:r w:rsidR="00E26FB6" w:rsidRPr="00E26FB6">
          <w:rPr>
            <w:rStyle w:val="Hyperlink"/>
            <w:noProof/>
            <w:sz w:val="52"/>
          </w:rPr>
          <w:t>Objective Function</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_Toc492679432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6</w:t>
        </w:r>
        <w:r w:rsidR="00E26FB6" w:rsidRPr="00E26FB6">
          <w:rPr>
            <w:noProof/>
            <w:webHidden/>
            <w:sz w:val="52"/>
          </w:rPr>
          <w:fldChar w:fldCharType="end"/>
        </w:r>
      </w:hyperlink>
    </w:p>
    <w:p w:rsidR="00E26FB6" w:rsidRPr="00E26FB6" w:rsidRDefault="00B10B81">
      <w:pPr>
        <w:pStyle w:val="TOC2"/>
        <w:tabs>
          <w:tab w:val="right" w:leader="dot" w:pos="9350"/>
        </w:tabs>
        <w:rPr>
          <w:smallCaps w:val="0"/>
          <w:noProof/>
          <w:kern w:val="0"/>
          <w:sz w:val="56"/>
          <w:szCs w:val="22"/>
          <w:lang w:val="en-IN" w:eastAsia="en-IN"/>
          <w14:ligatures w14:val="none"/>
        </w:rPr>
      </w:pPr>
      <w:hyperlink w:anchor="_Toc492679433" w:history="1">
        <w:r w:rsidR="00E26FB6" w:rsidRPr="00E26FB6">
          <w:rPr>
            <w:rStyle w:val="Hyperlink"/>
            <w:noProof/>
            <w:sz w:val="52"/>
          </w:rPr>
          <w:t>Algorithms</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_Toc492679433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7</w:t>
        </w:r>
        <w:r w:rsidR="00E26FB6" w:rsidRPr="00E26FB6">
          <w:rPr>
            <w:noProof/>
            <w:webHidden/>
            <w:sz w:val="52"/>
          </w:rPr>
          <w:fldChar w:fldCharType="end"/>
        </w:r>
      </w:hyperlink>
    </w:p>
    <w:p w:rsidR="00E26FB6" w:rsidRPr="00E26FB6" w:rsidRDefault="00B10B81">
      <w:pPr>
        <w:pStyle w:val="TOC2"/>
        <w:tabs>
          <w:tab w:val="right" w:leader="dot" w:pos="9350"/>
        </w:tabs>
        <w:rPr>
          <w:smallCaps w:val="0"/>
          <w:noProof/>
          <w:kern w:val="0"/>
          <w:sz w:val="56"/>
          <w:szCs w:val="22"/>
          <w:lang w:val="en-IN" w:eastAsia="en-IN"/>
          <w14:ligatures w14:val="none"/>
        </w:rPr>
      </w:pPr>
      <w:hyperlink w:anchor="_Toc492679434" w:history="1">
        <w:r w:rsidR="00E26FB6" w:rsidRPr="00E26FB6">
          <w:rPr>
            <w:rStyle w:val="Hyperlink"/>
            <w:noProof/>
            <w:sz w:val="52"/>
          </w:rPr>
          <w:t>References</w:t>
        </w:r>
        <w:r w:rsidR="00E26FB6" w:rsidRPr="00E26FB6">
          <w:rPr>
            <w:noProof/>
            <w:webHidden/>
            <w:sz w:val="52"/>
          </w:rPr>
          <w:tab/>
        </w:r>
        <w:r w:rsidR="00E26FB6" w:rsidRPr="00E26FB6">
          <w:rPr>
            <w:noProof/>
            <w:webHidden/>
            <w:sz w:val="52"/>
          </w:rPr>
          <w:fldChar w:fldCharType="begin"/>
        </w:r>
        <w:r w:rsidR="00E26FB6" w:rsidRPr="00E26FB6">
          <w:rPr>
            <w:noProof/>
            <w:webHidden/>
            <w:sz w:val="52"/>
          </w:rPr>
          <w:instrText xml:space="preserve"> PAGEREF _Toc492679434 \h </w:instrText>
        </w:r>
        <w:r w:rsidR="00E26FB6" w:rsidRPr="00E26FB6">
          <w:rPr>
            <w:noProof/>
            <w:webHidden/>
            <w:sz w:val="52"/>
          </w:rPr>
        </w:r>
        <w:r w:rsidR="00E26FB6" w:rsidRPr="00E26FB6">
          <w:rPr>
            <w:noProof/>
            <w:webHidden/>
            <w:sz w:val="52"/>
          </w:rPr>
          <w:fldChar w:fldCharType="separate"/>
        </w:r>
        <w:r w:rsidR="00E26FB6" w:rsidRPr="00E26FB6">
          <w:rPr>
            <w:noProof/>
            <w:webHidden/>
            <w:sz w:val="52"/>
          </w:rPr>
          <w:t>7</w:t>
        </w:r>
        <w:r w:rsidR="00E26FB6" w:rsidRPr="00E26FB6">
          <w:rPr>
            <w:noProof/>
            <w:webHidden/>
            <w:sz w:val="52"/>
          </w:rPr>
          <w:fldChar w:fldCharType="end"/>
        </w:r>
      </w:hyperlink>
    </w:p>
    <w:p w:rsidR="008C32F3" w:rsidRPr="00B873CF" w:rsidRDefault="008C32F3">
      <w:pPr>
        <w:spacing w:after="240" w:line="252" w:lineRule="auto"/>
        <w:ind w:left="0" w:right="0"/>
        <w:jc w:val="left"/>
        <w:rPr>
          <w:rFonts w:asciiTheme="majorHAnsi" w:eastAsiaTheme="majorEastAsia" w:hAnsiTheme="majorHAnsi" w:cstheme="majorBidi"/>
          <w:caps/>
          <w:color w:val="DD8047" w:themeColor="accent2"/>
          <w:sz w:val="220"/>
          <w:szCs w:val="24"/>
        </w:rPr>
      </w:pPr>
      <w:r w:rsidRPr="00E26FB6">
        <w:rPr>
          <w:rFonts w:asciiTheme="majorHAnsi" w:eastAsiaTheme="majorEastAsia" w:hAnsiTheme="majorHAnsi" w:cstheme="majorBidi"/>
          <w:caps/>
          <w:color w:val="DD8047" w:themeColor="accent2"/>
          <w:sz w:val="560"/>
          <w:szCs w:val="24"/>
        </w:rPr>
        <w:fldChar w:fldCharType="end"/>
      </w:r>
      <w:r w:rsidRPr="00B873CF">
        <w:rPr>
          <w:rFonts w:asciiTheme="majorHAnsi" w:eastAsiaTheme="majorEastAsia" w:hAnsiTheme="majorHAnsi" w:cstheme="majorBidi"/>
          <w:caps/>
          <w:color w:val="DD8047" w:themeColor="accent2"/>
          <w:sz w:val="220"/>
          <w:szCs w:val="24"/>
        </w:rPr>
        <w:br w:type="page"/>
      </w:r>
    </w:p>
    <w:p w:rsidR="005B114F" w:rsidRDefault="004D0C82" w:rsidP="00F46729">
      <w:pPr>
        <w:pStyle w:val="Heading2"/>
        <w:ind w:left="0"/>
      </w:pPr>
      <w:bookmarkStart w:id="2" w:name="_Toc492679425"/>
      <w:r>
        <w:lastRenderedPageBreak/>
        <w:t>I</w:t>
      </w:r>
      <w:bookmarkEnd w:id="1"/>
      <w:r w:rsidR="00F46729">
        <w:t>ntroduction</w:t>
      </w:r>
      <w:bookmarkEnd w:id="2"/>
    </w:p>
    <w:p w:rsidR="003954F5" w:rsidRDefault="00C05AF1" w:rsidP="003954F5">
      <w:r>
        <w:t>A defining characteristic of today’s information age is our reliance on data centers. The scale and complexity of these data centers have been increasing rapidly. This in turn is limiting our ability to understand and control the data center operations.</w:t>
      </w:r>
    </w:p>
    <w:p w:rsidR="00051C0B" w:rsidRDefault="00051C0B" w:rsidP="003954F5">
      <w:r>
        <w:t>Availability of good quality monitoring data is a vital need for management of today’s data centers. However, effective use of monitoring tools demands an understanding of the monitoring requirements that system administrators most often lack. Instead of a well-defined process of defining a monitoring strategy, system administrators adopt a manual and intuition-based approach.</w:t>
      </w:r>
    </w:p>
    <w:p w:rsidR="00051C0B" w:rsidRDefault="00051C0B" w:rsidP="00051C0B">
      <w:r>
        <w:t>A quintessential requirement for development of automated analytics-led solutions for understanding of the as-is state of these systems is the availability of good quality monitoring data. It is very important to systematically deploy a monitoring framework to capture behavioral characteristics of all compute, communication, and storage components. Monitoring metrics need to be collected</w:t>
      </w:r>
      <w:r w:rsidR="00380404">
        <w:t xml:space="preserve"> </w:t>
      </w:r>
      <w:r>
        <w:t>at various layers ranging from the hardware metrics such as CPU and memory</w:t>
      </w:r>
      <w:r w:rsidR="00380404">
        <w:t xml:space="preserve"> </w:t>
      </w:r>
      <w:r>
        <w:t>utilization, to operating system and virtual machine layers, to database and</w:t>
      </w:r>
      <w:r w:rsidR="00380404">
        <w:t xml:space="preserve"> </w:t>
      </w:r>
      <w:r>
        <w:t>application layers, among others. The good news is that a lot of monitoring tools</w:t>
      </w:r>
      <w:r w:rsidR="00380404">
        <w:t xml:space="preserve"> </w:t>
      </w:r>
      <w:r>
        <w:t>exist that can monitor a wide variety of system components. Most of these tools are</w:t>
      </w:r>
      <w:r w:rsidR="00380404">
        <w:t xml:space="preserve"> </w:t>
      </w:r>
      <w:r>
        <w:t>capable of monitoring a large range of metrics and can be configured as per needs.</w:t>
      </w:r>
    </w:p>
    <w:p w:rsidR="0055049C" w:rsidRDefault="00051C0B" w:rsidP="00051C0B">
      <w:r>
        <w:t>However, the bad news is that the quality of the monitored data is often a suspect.</w:t>
      </w:r>
      <w:r w:rsidR="00380404">
        <w:t xml:space="preserve"> </w:t>
      </w:r>
      <w:r>
        <w:t>Effective use of the monitoring tools demands an understanding of monitoring</w:t>
      </w:r>
      <w:r w:rsidR="00380404">
        <w:t xml:space="preserve"> </w:t>
      </w:r>
      <w:r>
        <w:t>requirements that system administrators most often lack. Instead of a well-defined</w:t>
      </w:r>
      <w:r w:rsidR="00380404">
        <w:t xml:space="preserve"> </w:t>
      </w:r>
      <w:r>
        <w:t>process of defining monitoring strategy, system administrators adopt an ad-hoc,</w:t>
      </w:r>
      <w:r w:rsidR="00380404">
        <w:t xml:space="preserve"> </w:t>
      </w:r>
      <w:r>
        <w:t>manual, and intuition-based approach. This leads to inconsistent and inadequate</w:t>
      </w:r>
      <w:r w:rsidR="00380404">
        <w:t xml:space="preserve"> </w:t>
      </w:r>
      <w:r>
        <w:t>data collection and retention policies.</w:t>
      </w:r>
    </w:p>
    <w:p w:rsidR="00380404" w:rsidRDefault="005736C8" w:rsidP="005736C8">
      <w:r>
        <w:t>For this project, we propose a solution to adapt the monitoring level of a system component using probes</w:t>
      </w:r>
      <w:r>
        <w:rPr>
          <w:rStyle w:val="FootnoteReference"/>
        </w:rPr>
        <w:footnoteReference w:id="1"/>
      </w:r>
      <w:r>
        <w:t>.</w:t>
      </w:r>
    </w:p>
    <w:p w:rsidR="00380404" w:rsidRDefault="00380404" w:rsidP="00051C0B"/>
    <w:p w:rsidR="00C40342" w:rsidRPr="00C40342" w:rsidRDefault="003954F5" w:rsidP="00C40342">
      <w:pPr>
        <w:pStyle w:val="Heading2"/>
        <w:ind w:left="0"/>
      </w:pPr>
      <w:bookmarkStart w:id="3" w:name="_Toc481363074"/>
      <w:bookmarkStart w:id="4" w:name="_Toc492679426"/>
      <w:r>
        <w:lastRenderedPageBreak/>
        <w:t>Mathematical Formulation</w:t>
      </w:r>
      <w:r w:rsidR="00C50DF6">
        <w:t xml:space="preserve"> of the problem</w:t>
      </w:r>
    </w:p>
    <w:p w:rsidR="00661C33" w:rsidRDefault="00661C33" w:rsidP="003954F5">
      <w:pPr>
        <w:pStyle w:val="Heading3"/>
      </w:pPr>
      <w:r>
        <w:t>P</w:t>
      </w:r>
      <w:bookmarkEnd w:id="3"/>
      <w:r w:rsidR="00C3312B">
        <w:t>roblem Statement</w:t>
      </w:r>
      <w:bookmarkEnd w:id="4"/>
    </w:p>
    <w:p w:rsidR="00D53B4A" w:rsidRDefault="00783922" w:rsidP="00783922">
      <w:r w:rsidRPr="00783922">
        <w:t xml:space="preserve">The key idea is to send probes in the network, infer the system state from the probe results, and adjust the monitoring of system components based on the inferred system state. </w:t>
      </w:r>
      <w:r w:rsidR="004F4144">
        <w:t>The key objective</w:t>
      </w:r>
      <w:r w:rsidR="008F7646">
        <w:t xml:space="preserve"> of the problem </w:t>
      </w:r>
      <w:r w:rsidR="004F4144">
        <w:t>is</w:t>
      </w:r>
      <w:r w:rsidR="008F7646">
        <w:t>:</w:t>
      </w:r>
    </w:p>
    <w:p w:rsidR="00706E19" w:rsidRDefault="000B7272" w:rsidP="00706E19">
      <w:pPr>
        <w:pStyle w:val="ListParagraph"/>
        <w:numPr>
          <w:ilvl w:val="0"/>
          <w:numId w:val="7"/>
        </w:numPr>
      </w:pPr>
      <w:r>
        <w:t xml:space="preserve">Probe selection - </w:t>
      </w:r>
      <w:r w:rsidR="008F7646">
        <w:t>how to select the right set of probes such that criticality of</w:t>
      </w:r>
      <w:r w:rsidR="00AB7CDC">
        <w:t xml:space="preserve"> </w:t>
      </w:r>
      <w:r w:rsidR="008F7646">
        <w:t>components can be correctly estimated and appropriate reco</w:t>
      </w:r>
      <w:r w:rsidR="00AB7CDC">
        <w:t xml:space="preserve">mmendations can </w:t>
      </w:r>
      <w:r w:rsidR="008F7646">
        <w:t>be provi</w:t>
      </w:r>
      <w:r w:rsidR="00AB7CDC">
        <w:t>ded for each component</w:t>
      </w:r>
      <w:r w:rsidR="008F7646">
        <w:t>.</w:t>
      </w:r>
      <w:r w:rsidR="004F4144">
        <w:t xml:space="preserve"> </w:t>
      </w:r>
      <w:bookmarkStart w:id="5" w:name="_Toc492679428"/>
    </w:p>
    <w:p w:rsidR="004C45CB" w:rsidRDefault="009B132F" w:rsidP="00706E19">
      <w:pPr>
        <w:pStyle w:val="Heading3"/>
      </w:pPr>
      <w:r>
        <w:t>Assumptions</w:t>
      </w:r>
      <w:bookmarkEnd w:id="5"/>
    </w:p>
    <w:p w:rsidR="005C0641" w:rsidRPr="005C0641" w:rsidRDefault="005C0641" w:rsidP="005C0641">
      <w:r w:rsidRPr="005C0641">
        <w:t>Network is like a</w:t>
      </w:r>
      <w:r>
        <w:t>n</w:t>
      </w:r>
      <w:r w:rsidRPr="005C0641">
        <w:t xml:space="preserve"> undirected graph, with each node in graph denoting a node in the network.</w:t>
      </w:r>
    </w:p>
    <w:p w:rsidR="00A54B56" w:rsidRDefault="00A54B56" w:rsidP="00A54B56">
      <w:r>
        <w:t>We are given:</w:t>
      </w:r>
    </w:p>
    <w:p w:rsidR="005C0641" w:rsidRPr="005C0641" w:rsidRDefault="005C0641" w:rsidP="005C0641">
      <w:pPr>
        <w:pStyle w:val="ListParagraph"/>
        <w:numPr>
          <w:ilvl w:val="0"/>
          <w:numId w:val="15"/>
        </w:numPr>
      </w:pPr>
      <w:r w:rsidRPr="005C0641">
        <w:t>List of probes. (We can select out of these)</w:t>
      </w:r>
    </w:p>
    <w:p w:rsidR="005C0641" w:rsidRPr="005C0641" w:rsidRDefault="005C0641" w:rsidP="005C0641">
      <w:pPr>
        <w:pStyle w:val="ListParagraph"/>
        <w:numPr>
          <w:ilvl w:val="0"/>
          <w:numId w:val="15"/>
        </w:numPr>
      </w:pPr>
      <w:r w:rsidRPr="005C0641">
        <w:t>List of nodes monitored by each node.</w:t>
      </w:r>
    </w:p>
    <w:p w:rsidR="005C0641" w:rsidRDefault="005C0641" w:rsidP="005C0641">
      <w:pPr>
        <w:pStyle w:val="ListParagraph"/>
        <w:numPr>
          <w:ilvl w:val="0"/>
          <w:numId w:val="15"/>
        </w:numPr>
      </w:pPr>
      <w:r w:rsidRPr="005C0641">
        <w:t>Minimum number of probes by which each node has to be monitored. (For data consistency check)</w:t>
      </w:r>
      <w:r>
        <w:t>.</w:t>
      </w:r>
    </w:p>
    <w:p w:rsidR="00A54B56" w:rsidRDefault="00A54B56" w:rsidP="00A54B56">
      <w:pPr>
        <w:pStyle w:val="Heading3"/>
      </w:pPr>
      <w:r>
        <w:t>Notations</w:t>
      </w:r>
    </w:p>
    <w:p w:rsidR="008A05A5" w:rsidRDefault="00B04F39" w:rsidP="005C0641">
      <w:r>
        <w:t xml:space="preserve">Let the set of all probes be </w:t>
      </w:r>
      <w:r w:rsidRPr="00B04F39">
        <w:rPr>
          <w:rFonts w:ascii="Cambria Math" w:hAnsi="Cambria Math"/>
          <w:i/>
        </w:rPr>
        <w:t>P</w:t>
      </w:r>
      <w:r>
        <w:t xml:space="preserve"> and p represent any probe in </w:t>
      </w:r>
      <w:r w:rsidRPr="008A05A5">
        <w:rPr>
          <w:rFonts w:ascii="Cambria" w:hAnsi="Cambria"/>
          <w:i/>
        </w:rPr>
        <w:t>P</w:t>
      </w:r>
      <w:r>
        <w:t>.</w:t>
      </w:r>
      <w:r w:rsidR="008A05A5">
        <w:t xml:space="preserve"> </w:t>
      </w:r>
      <w:r w:rsidR="008A05A5" w:rsidRPr="00873864">
        <w:rPr>
          <w:rFonts w:ascii="Cambria" w:hAnsi="Cambria"/>
          <w:i/>
        </w:rPr>
        <w:t>N</w:t>
      </w:r>
      <w:r w:rsidR="008A05A5">
        <w:t xml:space="preserve"> is the total number of probes.</w:t>
      </w:r>
    </w:p>
    <w:p w:rsidR="007D3251" w:rsidRDefault="007D3251" w:rsidP="008A05A5">
      <w:r>
        <w:t>Then,</w:t>
      </w:r>
    </w:p>
    <w:p w:rsidR="006E4E8B" w:rsidRPr="006E4E8B" w:rsidRDefault="004974DA" w:rsidP="006E4E8B">
      <w:pPr>
        <w:pStyle w:val="ListParagraph"/>
        <w:numPr>
          <w:ilvl w:val="0"/>
          <w:numId w:val="9"/>
        </w:numPr>
        <w:jc w:val="left"/>
        <w:rPr>
          <w:rFonts w:cstheme="minorHAnsi"/>
        </w:rPr>
      </w:pPr>
      <w:r w:rsidRPr="006E4E8B">
        <w:rPr>
          <w:rFonts w:ascii="Cambria" w:hAnsi="Cambria" w:cstheme="minorHAnsi"/>
          <w:i/>
        </w:rPr>
        <w:t xml:space="preserve">nodes(p) </w:t>
      </w:r>
      <w:r w:rsidRPr="006E4E8B">
        <w:rPr>
          <w:rFonts w:cstheme="minorHAnsi"/>
        </w:rPr>
        <w:t xml:space="preserve">represents all the nodes that </w:t>
      </w:r>
      <w:r w:rsidRPr="006E4E8B">
        <w:rPr>
          <w:rFonts w:ascii="Cambria" w:hAnsi="Cambria" w:cstheme="minorHAnsi"/>
          <w:i/>
        </w:rPr>
        <w:t>p</w:t>
      </w:r>
      <w:r w:rsidRPr="006E4E8B">
        <w:rPr>
          <w:rFonts w:cstheme="minorHAnsi"/>
        </w:rPr>
        <w:t xml:space="preserve"> can monitor,</w:t>
      </w:r>
    </w:p>
    <w:p w:rsidR="006E4E8B" w:rsidRPr="006E4E8B" w:rsidRDefault="004974DA" w:rsidP="006E4E8B">
      <w:pPr>
        <w:pStyle w:val="ListParagraph"/>
        <w:numPr>
          <w:ilvl w:val="0"/>
          <w:numId w:val="9"/>
        </w:numPr>
        <w:jc w:val="left"/>
        <w:rPr>
          <w:rFonts w:ascii="Cambria" w:hAnsi="Cambria" w:cstheme="minorHAnsi"/>
          <w:i/>
        </w:rPr>
      </w:pPr>
      <w:r w:rsidRPr="006E4E8B">
        <w:rPr>
          <w:rFonts w:ascii="Cambria" w:hAnsi="Cambria" w:cstheme="minorHAnsi"/>
          <w:i/>
        </w:rPr>
        <w:t xml:space="preserve">C(p) </w:t>
      </w:r>
      <w:r w:rsidRPr="006E4E8B">
        <w:rPr>
          <w:rFonts w:cstheme="minorHAnsi"/>
        </w:rPr>
        <w:t xml:space="preserve">is the cost associated with probe p, where cost is defined as </w:t>
      </w:r>
      <w:r w:rsidR="00A541BA" w:rsidRPr="006E4E8B">
        <w:rPr>
          <w:rFonts w:cstheme="minorHAnsi"/>
        </w:rPr>
        <w:t>length of the probe =</w:t>
      </w:r>
      <w:r w:rsidR="00A541BA" w:rsidRPr="006E4E8B">
        <w:rPr>
          <w:rFonts w:ascii="Cambria" w:hAnsi="Cambria" w:cstheme="minorHAnsi"/>
          <w:i/>
        </w:rPr>
        <w:t xml:space="preserve"> </w:t>
      </w:r>
      <w:r w:rsidR="00A541BA" w:rsidRPr="006E4E8B">
        <w:rPr>
          <w:rFonts w:ascii="Cambria" w:hAnsi="Cambria" w:cstheme="minorHAnsi"/>
        </w:rPr>
        <w:t>|</w:t>
      </w:r>
      <w:r w:rsidR="00A541BA" w:rsidRPr="006E4E8B">
        <w:rPr>
          <w:rFonts w:ascii="Cambria" w:hAnsi="Cambria" w:cstheme="minorHAnsi"/>
          <w:i/>
        </w:rPr>
        <w:t>nodes(p)</w:t>
      </w:r>
      <w:r w:rsidR="00A541BA" w:rsidRPr="006E4E8B">
        <w:rPr>
          <w:rFonts w:ascii="Cambria" w:hAnsi="Cambria" w:cstheme="minorHAnsi"/>
        </w:rPr>
        <w:t>|</w:t>
      </w:r>
      <w:r w:rsidR="00A541BA" w:rsidRPr="006E4E8B">
        <w:rPr>
          <w:rFonts w:cstheme="minorHAnsi"/>
        </w:rPr>
        <w:t>,</w:t>
      </w:r>
    </w:p>
    <w:p w:rsidR="007010DE" w:rsidRPr="00CB3DC9" w:rsidRDefault="00A541BA" w:rsidP="00CB3DC9">
      <w:pPr>
        <w:pStyle w:val="ListParagraph"/>
        <w:numPr>
          <w:ilvl w:val="0"/>
          <w:numId w:val="9"/>
        </w:numPr>
        <w:jc w:val="left"/>
        <w:rPr>
          <w:rFonts w:cstheme="minorHAnsi"/>
        </w:rPr>
      </w:pPr>
      <w:r w:rsidRPr="006E4E8B">
        <w:rPr>
          <w:rFonts w:cstheme="minorHAnsi"/>
        </w:rPr>
        <w:t>and</w:t>
      </w:r>
      <w:r w:rsidRPr="006E4E8B">
        <w:rPr>
          <w:rFonts w:ascii="Cambria" w:hAnsi="Cambria" w:cstheme="minorHAnsi"/>
          <w:i/>
        </w:rPr>
        <w:t xml:space="preserve"> c </w:t>
      </w:r>
      <w:r w:rsidRPr="006E4E8B">
        <w:rPr>
          <w:rFonts w:cstheme="minorHAnsi"/>
        </w:rPr>
        <w:t>is the minimum number of probes that monitor each node.</w:t>
      </w:r>
    </w:p>
    <w:p w:rsidR="00706E19" w:rsidRDefault="00F81156" w:rsidP="00706E19">
      <w:pPr>
        <w:pStyle w:val="Heading3"/>
      </w:pPr>
      <w:bookmarkStart w:id="6" w:name="_Toc492679429"/>
      <w:r>
        <w:t>Cost Function</w:t>
      </w:r>
      <w:bookmarkEnd w:id="6"/>
    </w:p>
    <w:p w:rsidR="004C45CB" w:rsidRDefault="00B412BC" w:rsidP="00444B63">
      <w:r>
        <w:t>Cost is defined as the length of the probe where length is the total number of nodes that can be monitored by any given probe.</w:t>
      </w:r>
      <w:r w:rsidR="00444B63">
        <w:t xml:space="preserve"> Probes with low cost are preferred.</w:t>
      </w:r>
      <w:r w:rsidR="00444B63">
        <w:rPr>
          <w:rFonts w:asciiTheme="majorHAnsi" w:eastAsiaTheme="majorEastAsia" w:hAnsiTheme="majorHAnsi" w:cstheme="majorBidi"/>
          <w:caps/>
          <w:color w:val="80865A" w:themeColor="accent3" w:themeShade="BF"/>
          <w:sz w:val="32"/>
        </w:rPr>
        <w:t xml:space="preserve"> </w:t>
      </w:r>
    </w:p>
    <w:p w:rsidR="00994C71" w:rsidRDefault="00136133" w:rsidP="00136133">
      <w:pPr>
        <w:pStyle w:val="Heading3"/>
      </w:pPr>
      <w:bookmarkStart w:id="7" w:name="_Toc492679431"/>
      <w:r>
        <w:t>Conditions</w:t>
      </w:r>
      <w:bookmarkEnd w:id="7"/>
    </w:p>
    <w:p w:rsidR="00994C71" w:rsidRDefault="00994C71" w:rsidP="00706E19">
      <w:r>
        <w:t>Following are the set of conditions which need to be fulfilled for our objective:</w:t>
      </w:r>
    </w:p>
    <w:p w:rsidR="004475F7" w:rsidRDefault="004475F7" w:rsidP="004475F7">
      <w:pPr>
        <w:pStyle w:val="ListParagraph"/>
        <w:numPr>
          <w:ilvl w:val="0"/>
          <w:numId w:val="12"/>
        </w:numPr>
        <w:spacing w:after="240" w:line="252" w:lineRule="auto"/>
        <w:ind w:right="0"/>
        <w:rPr>
          <w:i/>
          <w:lang w:val="en-IN"/>
        </w:rPr>
      </w:pPr>
      <w:r w:rsidRPr="004475F7">
        <w:rPr>
          <w:b/>
          <w:bCs/>
          <w:i/>
        </w:rPr>
        <w:lastRenderedPageBreak/>
        <w:t>Condition 1</w:t>
      </w:r>
      <w:r w:rsidRPr="004475F7">
        <w:rPr>
          <w:bCs/>
          <w:i/>
        </w:rPr>
        <w:t xml:space="preserve"> – </w:t>
      </w:r>
      <w:r w:rsidRPr="004475F7">
        <w:rPr>
          <w:i/>
          <w:lang w:val="en-IN"/>
        </w:rPr>
        <w:t>The average number of probes probing each node:</w:t>
      </w:r>
    </w:p>
    <w:p w:rsidR="004475F7" w:rsidRPr="004475F7" w:rsidRDefault="004475F7" w:rsidP="004475F7">
      <w:pPr>
        <w:pStyle w:val="ListParagraph"/>
        <w:spacing w:after="240" w:line="252" w:lineRule="auto"/>
        <w:ind w:right="0"/>
        <w:jc w:val="center"/>
        <w:rPr>
          <w:i/>
          <w:lang w:val="en-IN"/>
        </w:rPr>
      </w:pPr>
      <m:oMathPara>
        <m:oMath>
          <m:f>
            <m:fPr>
              <m:ctrlPr>
                <w:rPr>
                  <w:rFonts w:ascii="Cambria Math" w:hAnsi="Cambria Math"/>
                  <w:i/>
                  <w:iCs/>
                  <w:lang w:val="en-IN"/>
                </w:rPr>
              </m:ctrlPr>
            </m:fPr>
            <m:num>
              <m:d>
                <m:dPr>
                  <m:ctrlPr>
                    <w:rPr>
                      <w:rFonts w:ascii="Cambria Math" w:hAnsi="Cambria Math"/>
                      <w:i/>
                      <w:iCs/>
                      <w:lang w:val="en-IN"/>
                    </w:rPr>
                  </m:ctrlPr>
                </m:dPr>
                <m:e>
                  <m:nary>
                    <m:naryPr>
                      <m:chr m:val="∑"/>
                      <m:limLoc m:val="subSup"/>
                      <m:supHide m:val="1"/>
                      <m:ctrlPr>
                        <w:rPr>
                          <w:rFonts w:ascii="Cambria Math" w:hAnsi="Cambria Math"/>
                          <w:i/>
                          <w:iCs/>
                          <w:lang w:val="en-IN"/>
                        </w:rPr>
                      </m:ctrlPr>
                    </m:naryPr>
                    <m:sub>
                      <m:r>
                        <w:rPr>
                          <w:rFonts w:ascii="Cambria Math" w:hAnsi="Cambria Math"/>
                        </w:rPr>
                        <m:t>p∈</m:t>
                      </m:r>
                      <m:sSub>
                        <m:sSubPr>
                          <m:ctrlPr>
                            <w:rPr>
                              <w:rFonts w:ascii="Cambria Math" w:hAnsi="Cambria Math"/>
                              <w:i/>
                              <w:iCs/>
                              <w:lang w:val="en-IN"/>
                            </w:rPr>
                          </m:ctrlPr>
                        </m:sSubPr>
                        <m:e>
                          <m:r>
                            <w:rPr>
                              <w:rFonts w:ascii="Cambria Math" w:hAnsi="Cambria Math"/>
                            </w:rPr>
                            <m:t>P</m:t>
                          </m:r>
                        </m:e>
                        <m:sub>
                          <m:r>
                            <w:rPr>
                              <w:rFonts w:ascii="Cambria Math" w:hAnsi="Cambria Math"/>
                            </w:rPr>
                            <m:t>sel</m:t>
                          </m:r>
                        </m:sub>
                      </m:sSub>
                    </m:sub>
                    <m:sup/>
                    <m:e>
                      <m:d>
                        <m:dPr>
                          <m:begChr m:val="|"/>
                          <m:endChr m:val="|"/>
                          <m:ctrlPr>
                            <w:rPr>
                              <w:rFonts w:ascii="Cambria Math" w:hAnsi="Cambria Math"/>
                              <w:i/>
                              <w:iCs/>
                              <w:lang w:val="en-IN"/>
                            </w:rPr>
                          </m:ctrlPr>
                        </m:dPr>
                        <m:e>
                          <m:r>
                            <w:rPr>
                              <w:rFonts w:ascii="Cambria Math" w:hAnsi="Cambria Math"/>
                            </w:rPr>
                            <m:t>nodes</m:t>
                          </m:r>
                          <m:d>
                            <m:dPr>
                              <m:ctrlPr>
                                <w:rPr>
                                  <w:rFonts w:ascii="Cambria Math" w:hAnsi="Cambria Math"/>
                                  <w:i/>
                                  <w:iCs/>
                                  <w:lang w:val="en-IN"/>
                                </w:rPr>
                              </m:ctrlPr>
                            </m:dPr>
                            <m:e>
                              <m:r>
                                <w:rPr>
                                  <w:rFonts w:ascii="Cambria Math" w:hAnsi="Cambria Math"/>
                                </w:rPr>
                                <m:t>p</m:t>
                              </m:r>
                            </m:e>
                          </m:d>
                        </m:e>
                      </m:d>
                    </m:e>
                  </m:nary>
                </m:e>
              </m:d>
            </m:num>
            <m:den>
              <m:r>
                <w:rPr>
                  <w:rFonts w:ascii="Cambria Math" w:hAnsi="Cambria Math"/>
                </w:rPr>
                <m:t>N</m:t>
              </m:r>
            </m:den>
          </m:f>
        </m:oMath>
      </m:oMathPara>
    </w:p>
    <w:p w:rsidR="004475F7" w:rsidRPr="004475F7" w:rsidRDefault="004475F7" w:rsidP="004475F7">
      <w:pPr>
        <w:pStyle w:val="ListParagraph"/>
        <w:spacing w:after="240" w:line="252" w:lineRule="auto"/>
        <w:ind w:right="0"/>
        <w:rPr>
          <w:i/>
          <w:lang w:val="en-IN"/>
        </w:rPr>
      </w:pPr>
      <w:r w:rsidRPr="004475F7">
        <w:rPr>
          <w:i/>
          <w:lang w:val="en-IN"/>
        </w:rPr>
        <w:t>should be maximized.</w:t>
      </w:r>
    </w:p>
    <w:p w:rsidR="00321A21" w:rsidRPr="00321A21" w:rsidRDefault="008A05A5" w:rsidP="00321A21">
      <w:pPr>
        <w:pStyle w:val="ListParagraph"/>
        <w:numPr>
          <w:ilvl w:val="0"/>
          <w:numId w:val="12"/>
        </w:numPr>
        <w:spacing w:after="240" w:line="252" w:lineRule="auto"/>
        <w:rPr>
          <w:lang w:val="en-IN"/>
        </w:rPr>
      </w:pPr>
      <w:r w:rsidRPr="008A05A5">
        <w:rPr>
          <w:b/>
          <w:i/>
        </w:rPr>
        <w:t>Condition 2</w:t>
      </w:r>
      <w:r>
        <w:t xml:space="preserve"> </w:t>
      </w:r>
      <w:r w:rsidR="00321A21">
        <w:t>–</w:t>
      </w:r>
      <w:r>
        <w:t xml:space="preserve"> </w:t>
      </w:r>
      <w:r w:rsidR="00321A21" w:rsidRPr="00321A21">
        <w:rPr>
          <w:lang w:val="en-IN"/>
        </w:rPr>
        <w:t>The average length of a probe:</w:t>
      </w:r>
    </w:p>
    <w:p w:rsidR="00994C71" w:rsidRPr="004A150A" w:rsidRDefault="00321A21" w:rsidP="004A150A">
      <w:pPr>
        <w:pStyle w:val="ListParagraph"/>
        <w:spacing w:after="240" w:line="252" w:lineRule="auto"/>
        <w:jc w:val="center"/>
        <w:rPr>
          <w:lang w:val="en-IN"/>
        </w:rPr>
      </w:pPr>
      <m:oMath>
        <m:f>
          <m:fPr>
            <m:ctrlPr>
              <w:rPr>
                <w:rFonts w:ascii="Cambria Math" w:hAnsi="Cambria Math"/>
                <w:i/>
                <w:iCs/>
                <w:lang w:val="en-IN"/>
              </w:rPr>
            </m:ctrlPr>
          </m:fPr>
          <m:num>
            <m:d>
              <m:dPr>
                <m:ctrlPr>
                  <w:rPr>
                    <w:rFonts w:ascii="Cambria Math" w:hAnsi="Cambria Math"/>
                    <w:i/>
                    <w:iCs/>
                    <w:lang w:val="en-IN"/>
                  </w:rPr>
                </m:ctrlPr>
              </m:dPr>
              <m:e>
                <m:nary>
                  <m:naryPr>
                    <m:chr m:val="∑"/>
                    <m:limLoc m:val="subSup"/>
                    <m:supHide m:val="1"/>
                    <m:ctrlPr>
                      <w:rPr>
                        <w:rFonts w:ascii="Cambria Math" w:hAnsi="Cambria Math"/>
                        <w:i/>
                        <w:iCs/>
                        <w:lang w:val="en-IN"/>
                      </w:rPr>
                    </m:ctrlPr>
                  </m:naryPr>
                  <m:sub>
                    <m:r>
                      <w:rPr>
                        <w:rFonts w:ascii="Cambria Math" w:hAnsi="Cambria Math"/>
                      </w:rPr>
                      <m:t>p∈</m:t>
                    </m:r>
                    <m:sSub>
                      <m:sSubPr>
                        <m:ctrlPr>
                          <w:rPr>
                            <w:rFonts w:ascii="Cambria Math" w:hAnsi="Cambria Math"/>
                            <w:i/>
                            <w:iCs/>
                            <w:lang w:val="en-IN"/>
                          </w:rPr>
                        </m:ctrlPr>
                      </m:sSubPr>
                      <m:e>
                        <m:r>
                          <w:rPr>
                            <w:rFonts w:ascii="Cambria Math" w:hAnsi="Cambria Math"/>
                          </w:rPr>
                          <m:t>P</m:t>
                        </m:r>
                      </m:e>
                      <m:sub>
                        <m:r>
                          <w:rPr>
                            <w:rFonts w:ascii="Cambria Math" w:hAnsi="Cambria Math"/>
                          </w:rPr>
                          <m:t>sel</m:t>
                        </m:r>
                      </m:sub>
                    </m:sSub>
                  </m:sub>
                  <m:sup/>
                  <m:e>
                    <m:d>
                      <m:dPr>
                        <m:begChr m:val="|"/>
                        <m:endChr m:val="|"/>
                        <m:ctrlPr>
                          <w:rPr>
                            <w:rFonts w:ascii="Cambria Math" w:hAnsi="Cambria Math"/>
                            <w:i/>
                            <w:iCs/>
                            <w:lang w:val="en-IN"/>
                          </w:rPr>
                        </m:ctrlPr>
                      </m:dPr>
                      <m:e>
                        <m:r>
                          <w:rPr>
                            <w:rFonts w:ascii="Cambria Math" w:hAnsi="Cambria Math"/>
                          </w:rPr>
                          <m:t>nodes</m:t>
                        </m:r>
                        <m:d>
                          <m:dPr>
                            <m:ctrlPr>
                              <w:rPr>
                                <w:rFonts w:ascii="Cambria Math" w:hAnsi="Cambria Math"/>
                                <w:i/>
                                <w:iCs/>
                                <w:lang w:val="en-IN"/>
                              </w:rPr>
                            </m:ctrlPr>
                          </m:dPr>
                          <m:e>
                            <m:r>
                              <w:rPr>
                                <w:rFonts w:ascii="Cambria Math" w:hAnsi="Cambria Math"/>
                              </w:rPr>
                              <m:t>p</m:t>
                            </m:r>
                          </m:e>
                        </m:d>
                      </m:e>
                    </m:d>
                  </m:e>
                </m:nary>
              </m:e>
            </m:d>
          </m:num>
          <m:den>
            <m:d>
              <m:dPr>
                <m:begChr m:val="|"/>
                <m:endChr m:val="|"/>
                <m:ctrlPr>
                  <w:rPr>
                    <w:rFonts w:ascii="Cambria Math" w:hAnsi="Cambria Math"/>
                    <w:i/>
                    <w:iCs/>
                    <w:lang w:val="en-IN"/>
                  </w:rPr>
                </m:ctrlPr>
              </m:dPr>
              <m:e>
                <m:sSub>
                  <m:sSubPr>
                    <m:ctrlPr>
                      <w:rPr>
                        <w:rFonts w:ascii="Cambria Math" w:hAnsi="Cambria Math"/>
                        <w:i/>
                        <w:iCs/>
                        <w:lang w:val="en-IN"/>
                      </w:rPr>
                    </m:ctrlPr>
                  </m:sSubPr>
                  <m:e>
                    <m:r>
                      <w:rPr>
                        <w:rFonts w:ascii="Cambria Math" w:hAnsi="Cambria Math"/>
                      </w:rPr>
                      <m:t>P</m:t>
                    </m:r>
                  </m:e>
                  <m:sub>
                    <m:r>
                      <w:rPr>
                        <w:rFonts w:ascii="Cambria Math" w:hAnsi="Cambria Math"/>
                      </w:rPr>
                      <m:t>sel</m:t>
                    </m:r>
                  </m:sub>
                </m:sSub>
              </m:e>
            </m:d>
          </m:den>
        </m:f>
      </m:oMath>
      <w:r w:rsidR="004A150A">
        <w:rPr>
          <w:iCs/>
          <w:lang w:val="en-IN"/>
        </w:rPr>
        <w:t xml:space="preserve"> </w:t>
      </w:r>
      <w:r w:rsidRPr="00321A21">
        <w:t>should be minimized.</w:t>
      </w:r>
    </w:p>
    <w:p w:rsidR="00321A21" w:rsidRPr="00321A21" w:rsidRDefault="00994C71" w:rsidP="00321A21">
      <w:pPr>
        <w:pStyle w:val="ListParagraph"/>
        <w:numPr>
          <w:ilvl w:val="0"/>
          <w:numId w:val="12"/>
        </w:numPr>
        <w:spacing w:after="240" w:line="252" w:lineRule="auto"/>
        <w:rPr>
          <w:lang w:val="en-IN"/>
        </w:rPr>
      </w:pPr>
      <w:r w:rsidRPr="00136133">
        <w:rPr>
          <w:b/>
          <w:i/>
        </w:rPr>
        <w:t>Condition 3</w:t>
      </w:r>
      <w:r w:rsidR="00136133">
        <w:t xml:space="preserve"> </w:t>
      </w:r>
      <w:r w:rsidR="00321A21">
        <w:t>–</w:t>
      </w:r>
      <w:r w:rsidR="00136133">
        <w:t xml:space="preserve"> </w:t>
      </w:r>
      <w:r w:rsidR="00321A21" w:rsidRPr="00321A21">
        <w:rPr>
          <w:lang w:val="en-IN"/>
        </w:rPr>
        <w:t>Every node must have at least one probe passing through it.</w:t>
      </w:r>
    </w:p>
    <w:p w:rsidR="00321A21" w:rsidRPr="00321A21" w:rsidRDefault="00321A21" w:rsidP="00321A21">
      <w:pPr>
        <w:pStyle w:val="ListParagraph"/>
        <w:spacing w:after="240" w:line="252" w:lineRule="auto"/>
        <w:rPr>
          <w:lang w:val="en-IN"/>
        </w:rPr>
      </w:pPr>
      <m:oMathPara>
        <m:oMathParaPr>
          <m:jc m:val="centerGroup"/>
        </m:oMathParaPr>
        <m:oMath>
          <m:nary>
            <m:naryPr>
              <m:chr m:val="⋃"/>
              <m:limLoc m:val="subSup"/>
              <m:supHide m:val="1"/>
              <m:ctrlPr>
                <w:rPr>
                  <w:rFonts w:ascii="Cambria Math" w:hAnsi="Cambria Math"/>
                  <w:i/>
                  <w:iCs/>
                  <w:lang w:val="en-IN"/>
                </w:rPr>
              </m:ctrlPr>
            </m:naryPr>
            <m:sub>
              <m:r>
                <w:rPr>
                  <w:rFonts w:ascii="Cambria Math" w:hAnsi="Cambria Math"/>
                </w:rPr>
                <m:t>p∈</m:t>
              </m:r>
              <m:sSub>
                <m:sSubPr>
                  <m:ctrlPr>
                    <w:rPr>
                      <w:rFonts w:ascii="Cambria Math" w:hAnsi="Cambria Math"/>
                      <w:i/>
                      <w:iCs/>
                      <w:lang w:val="en-IN"/>
                    </w:rPr>
                  </m:ctrlPr>
                </m:sSubPr>
                <m:e>
                  <m:r>
                    <w:rPr>
                      <w:rFonts w:ascii="Cambria Math" w:hAnsi="Cambria Math"/>
                    </w:rPr>
                    <m:t>P</m:t>
                  </m:r>
                </m:e>
                <m:sub>
                  <m:r>
                    <w:rPr>
                      <w:rFonts w:ascii="Cambria Math" w:hAnsi="Cambria Math"/>
                    </w:rPr>
                    <m:t>sel</m:t>
                  </m:r>
                </m:sub>
              </m:sSub>
            </m:sub>
            <m:sup/>
            <m:e>
              <m:d>
                <m:dPr>
                  <m:ctrlPr>
                    <w:rPr>
                      <w:rFonts w:ascii="Cambria Math" w:hAnsi="Cambria Math"/>
                      <w:i/>
                      <w:iCs/>
                      <w:lang w:val="en-IN"/>
                    </w:rPr>
                  </m:ctrlPr>
                </m:dPr>
                <m:e>
                  <m:d>
                    <m:dPr>
                      <m:ctrlPr>
                        <w:rPr>
                          <w:rFonts w:ascii="Cambria Math" w:hAnsi="Cambria Math"/>
                          <w:i/>
                          <w:iCs/>
                          <w:lang w:val="en-IN"/>
                        </w:rPr>
                      </m:ctrlPr>
                    </m:dPr>
                    <m:e>
                      <m:r>
                        <w:rPr>
                          <w:rFonts w:ascii="Cambria Math" w:hAnsi="Cambria Math"/>
                        </w:rPr>
                        <m:t>nodes</m:t>
                      </m:r>
                      <m:d>
                        <m:dPr>
                          <m:ctrlPr>
                            <w:rPr>
                              <w:rFonts w:ascii="Cambria Math" w:hAnsi="Cambria Math"/>
                              <w:i/>
                              <w:iCs/>
                              <w:lang w:val="en-IN"/>
                            </w:rPr>
                          </m:ctrlPr>
                        </m:dPr>
                        <m:e>
                          <m:r>
                            <w:rPr>
                              <w:rFonts w:ascii="Cambria Math" w:hAnsi="Cambria Math"/>
                            </w:rPr>
                            <m:t>p</m:t>
                          </m:r>
                        </m:e>
                      </m:d>
                    </m:e>
                  </m:d>
                </m:e>
              </m:d>
            </m:e>
          </m:nary>
          <m:r>
            <w:rPr>
              <w:rFonts w:ascii="Cambria Math" w:hAnsi="Cambria Math"/>
            </w:rPr>
            <m:t>=N</m:t>
          </m:r>
        </m:oMath>
      </m:oMathPara>
    </w:p>
    <w:p w:rsidR="00321A21" w:rsidRPr="00321A21" w:rsidRDefault="0016225E" w:rsidP="00321A21">
      <w:pPr>
        <w:pStyle w:val="ListParagraph"/>
        <w:numPr>
          <w:ilvl w:val="0"/>
          <w:numId w:val="12"/>
        </w:numPr>
        <w:spacing w:after="240" w:line="252" w:lineRule="auto"/>
        <w:rPr>
          <w:lang w:val="en-IN"/>
        </w:rPr>
      </w:pPr>
      <w:r w:rsidRPr="00A27D35">
        <w:rPr>
          <w:b/>
          <w:i/>
        </w:rPr>
        <w:t>Condition 4</w:t>
      </w:r>
      <w:r>
        <w:t xml:space="preserve"> </w:t>
      </w:r>
      <w:r w:rsidR="00321A21">
        <w:t>–</w:t>
      </w:r>
      <w:r>
        <w:t xml:space="preserve"> </w:t>
      </w:r>
      <w:r w:rsidR="00321A21" w:rsidRPr="00321A21">
        <w:rPr>
          <w:lang w:val="en-IN"/>
        </w:rPr>
        <w:t>In order to minimize the probe traffic, the number of selected probes:</w:t>
      </w:r>
    </w:p>
    <w:p w:rsidR="00136133" w:rsidRPr="004A150A" w:rsidRDefault="00321A21" w:rsidP="004A150A">
      <w:pPr>
        <w:pStyle w:val="ListParagraph"/>
        <w:spacing w:after="240" w:line="252" w:lineRule="auto"/>
        <w:jc w:val="center"/>
        <w:rPr>
          <w:lang w:val="en-IN"/>
        </w:rPr>
      </w:pPr>
      <m:oMath>
        <m:d>
          <m:dPr>
            <m:begChr m:val="|"/>
            <m:endChr m:val="|"/>
            <m:ctrlPr>
              <w:rPr>
                <w:rFonts w:ascii="Cambria Math" w:hAnsi="Cambria Math"/>
                <w:i/>
                <w:iCs/>
                <w:lang w:val="en-IN"/>
              </w:rPr>
            </m:ctrlPr>
          </m:dPr>
          <m:e>
            <m:sSub>
              <m:sSubPr>
                <m:ctrlPr>
                  <w:rPr>
                    <w:rFonts w:ascii="Cambria Math" w:hAnsi="Cambria Math"/>
                    <w:i/>
                    <w:iCs/>
                    <w:lang w:val="en-IN"/>
                  </w:rPr>
                </m:ctrlPr>
              </m:sSubPr>
              <m:e>
                <m:r>
                  <w:rPr>
                    <w:rFonts w:ascii="Cambria Math" w:hAnsi="Cambria Math"/>
                  </w:rPr>
                  <m:t>P</m:t>
                </m:r>
              </m:e>
              <m:sub>
                <m:r>
                  <w:rPr>
                    <w:rFonts w:ascii="Cambria Math" w:hAnsi="Cambria Math"/>
                  </w:rPr>
                  <m:t>sel</m:t>
                </m:r>
              </m:sub>
            </m:sSub>
          </m:e>
        </m:d>
      </m:oMath>
      <w:r w:rsidR="004A150A">
        <w:rPr>
          <w:iCs/>
          <w:lang w:val="en-IN"/>
        </w:rPr>
        <w:t xml:space="preserve"> </w:t>
      </w:r>
      <w:r w:rsidRPr="00321A21">
        <w:t>should be minimized.</w:t>
      </w:r>
    </w:p>
    <w:p w:rsidR="003B2DCC" w:rsidRDefault="00136133" w:rsidP="00321A21">
      <w:pPr>
        <w:pStyle w:val="Heading3"/>
      </w:pPr>
      <w:bookmarkStart w:id="8" w:name="_Toc492679432"/>
      <w:r>
        <w:t>Objective Function</w:t>
      </w:r>
      <w:bookmarkEnd w:id="8"/>
    </w:p>
    <w:p w:rsidR="00A7687B" w:rsidRDefault="00A7687B" w:rsidP="00706E19">
      <w:r>
        <w:t>We propose the following linear program that includes the four stated objectives in the form of constraints and objective functions:</w:t>
      </w:r>
    </w:p>
    <w:p w:rsidR="00A7687B" w:rsidRPr="00684B44" w:rsidRDefault="00A7687B" w:rsidP="00A7687B">
      <w:pPr>
        <w:spacing w:after="240" w:line="252" w:lineRule="auto"/>
        <w:ind w:left="0" w:right="0"/>
        <w:jc w:val="center"/>
      </w:pPr>
      <m:oMathPara>
        <m:oMath>
          <m:r>
            <w:rPr>
              <w:rFonts w:ascii="Cambria Math" w:hAnsi="Cambria Math"/>
            </w:rPr>
            <m:t>min</m:t>
          </m:r>
          <m:nary>
            <m:naryPr>
              <m:chr m:val="∑"/>
              <m:limLoc m:val="undOvr"/>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×C</m:t>
              </m:r>
              <m:d>
                <m:dPr>
                  <m:ctrlPr>
                    <w:rPr>
                      <w:rFonts w:ascii="Cambria Math" w:hAnsi="Cambria Math"/>
                      <w:i/>
                    </w:rPr>
                  </m:ctrlPr>
                </m:dPr>
                <m:e>
                  <m:r>
                    <w:rPr>
                      <w:rFonts w:ascii="Cambria Math" w:hAnsi="Cambria Math"/>
                    </w:rPr>
                    <m:t>p</m:t>
                  </m:r>
                </m:e>
              </m:d>
            </m:e>
          </m:nary>
        </m:oMath>
      </m:oMathPara>
    </w:p>
    <w:p w:rsidR="00074AE5" w:rsidRPr="00684B44" w:rsidRDefault="00074AE5" w:rsidP="00074AE5">
      <w:pPr>
        <w:spacing w:after="240" w:line="252" w:lineRule="auto"/>
        <w:ind w:left="0" w:right="0"/>
        <w:jc w:val="center"/>
      </w:pPr>
      <m:oMathPara>
        <m:oMath>
          <m:r>
            <w:rPr>
              <w:rFonts w:ascii="Cambria Math" w:hAnsi="Cambria Math"/>
            </w:rPr>
            <m:t>s.t.</m:t>
          </m:r>
          <m:nary>
            <m:naryPr>
              <m:chr m:val="∑"/>
              <m:limLoc m:val="undOvr"/>
              <m:supHide m:val="1"/>
              <m:ctrlPr>
                <w:rPr>
                  <w:rFonts w:ascii="Cambria Math" w:hAnsi="Cambria Math"/>
                  <w:i/>
                </w:rPr>
              </m:ctrlPr>
            </m:naryPr>
            <m:sub>
              <m:r>
                <w:rPr>
                  <w:rFonts w:ascii="Cambria Math" w:hAnsi="Cambria Math"/>
                </w:rPr>
                <m:t>p∈P</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e>
          </m:nary>
          <m:r>
            <w:rPr>
              <w:rFonts w:ascii="Cambria Math" w:hAnsi="Cambria Math"/>
            </w:rPr>
            <m:t>≥c    ∀n∈N</m:t>
          </m:r>
        </m:oMath>
      </m:oMathPara>
    </w:p>
    <w:p w:rsidR="00684B44" w:rsidRPr="00074AE5" w:rsidRDefault="00B10B81" w:rsidP="00A7687B">
      <w:pPr>
        <w:spacing w:after="240" w:line="252" w:lineRule="auto"/>
        <w:ind w:left="0" w:right="0"/>
        <w:jc w:val="center"/>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∀p∈P</m:t>
          </m:r>
        </m:oMath>
      </m:oMathPara>
    </w:p>
    <w:p w:rsidR="00092201" w:rsidRDefault="00092201" w:rsidP="00706E19">
      <w:r>
        <w:t xml:space="preserve">In the formulation, </w:t>
      </w:r>
      <w:r w:rsidRPr="00834746">
        <w:rPr>
          <w:rFonts w:ascii="Cambria" w:hAnsi="Cambria"/>
          <w:i/>
        </w:rPr>
        <w:t>x</w:t>
      </w:r>
      <w:r w:rsidRPr="00834746">
        <w:rPr>
          <w:rFonts w:ascii="Cambria" w:hAnsi="Cambria"/>
          <w:i/>
          <w:vertAlign w:val="subscript"/>
        </w:rPr>
        <w:t>p</w:t>
      </w:r>
      <w:r>
        <w:t xml:space="preserve">, is a binary variable indicating whether probe </w:t>
      </w:r>
      <w:r w:rsidRPr="007575BC">
        <w:rPr>
          <w:rFonts w:ascii="Cambria" w:hAnsi="Cambria"/>
          <w:i/>
        </w:rPr>
        <w:t>p</w:t>
      </w:r>
      <w:r>
        <w:t xml:space="preserve"> is selected </w:t>
      </w:r>
      <w:r w:rsidR="007575BC" w:rsidRPr="007575BC">
        <w:rPr>
          <w:rFonts w:ascii="Cambria" w:hAnsi="Cambria"/>
        </w:rPr>
        <w:t>(</w:t>
      </w:r>
      <w:r w:rsidR="007575BC" w:rsidRPr="007575BC">
        <w:rPr>
          <w:rFonts w:ascii="Cambria" w:hAnsi="Cambria"/>
          <w:i/>
        </w:rPr>
        <w:t>x</w:t>
      </w:r>
      <w:r w:rsidR="007575BC" w:rsidRPr="007575BC">
        <w:rPr>
          <w:rFonts w:ascii="Cambria" w:hAnsi="Cambria"/>
          <w:i/>
          <w:vertAlign w:val="subscript"/>
        </w:rPr>
        <w:t>p</w:t>
      </w:r>
      <w:r w:rsidR="007575BC" w:rsidRPr="007575BC">
        <w:rPr>
          <w:rFonts w:ascii="Cambria" w:hAnsi="Cambria"/>
        </w:rPr>
        <w:t xml:space="preserve"> =</w:t>
      </w:r>
      <w:r w:rsidRPr="007575BC">
        <w:rPr>
          <w:rFonts w:ascii="Cambria" w:hAnsi="Cambria"/>
        </w:rPr>
        <w:t xml:space="preserve"> 1)</w:t>
      </w:r>
      <w:r>
        <w:t xml:space="preserve"> or not </w:t>
      </w:r>
      <w:r w:rsidRPr="007575BC">
        <w:rPr>
          <w:rFonts w:ascii="Cambria" w:hAnsi="Cambria"/>
        </w:rPr>
        <w:t>(</w:t>
      </w:r>
      <w:r w:rsidRPr="007575BC">
        <w:rPr>
          <w:rFonts w:ascii="Cambria" w:hAnsi="Cambria"/>
          <w:i/>
        </w:rPr>
        <w:t>x</w:t>
      </w:r>
      <w:r w:rsidRPr="007575BC">
        <w:rPr>
          <w:rFonts w:ascii="Cambria" w:hAnsi="Cambria"/>
          <w:i/>
          <w:vertAlign w:val="subscript"/>
        </w:rPr>
        <w:t>p</w:t>
      </w:r>
      <w:r w:rsidR="007575BC">
        <w:rPr>
          <w:rFonts w:ascii="Cambria" w:hAnsi="Cambria"/>
          <w:i/>
        </w:rPr>
        <w:t xml:space="preserve"> </w:t>
      </w:r>
      <w:r w:rsidR="007575BC" w:rsidRPr="007575BC">
        <w:rPr>
          <w:rFonts w:ascii="Cambria" w:hAnsi="Cambria"/>
        </w:rPr>
        <w:t>=</w:t>
      </w:r>
      <w:r w:rsidRPr="007575BC">
        <w:rPr>
          <w:rFonts w:ascii="Cambria" w:hAnsi="Cambria"/>
        </w:rPr>
        <w:t xml:space="preserve"> 0)</w:t>
      </w:r>
      <w:r>
        <w:t xml:space="preserve">. </w:t>
      </w:r>
      <w:r w:rsidR="00B976A3" w:rsidRPr="00B976A3">
        <w:rPr>
          <w:rFonts w:ascii="Cambria" w:hAnsi="Cambria"/>
          <w:i/>
        </w:rPr>
        <w:t>C(</w:t>
      </w:r>
      <w:r w:rsidRPr="00B976A3">
        <w:rPr>
          <w:rFonts w:ascii="Cambria" w:hAnsi="Cambria"/>
          <w:i/>
        </w:rPr>
        <w:t>p</w:t>
      </w:r>
      <w:r w:rsidR="00B976A3" w:rsidRPr="00B976A3">
        <w:rPr>
          <w:rFonts w:ascii="Cambria" w:hAnsi="Cambria"/>
          <w:i/>
        </w:rPr>
        <w:t>)</w:t>
      </w:r>
      <w:r w:rsidR="00B976A3">
        <w:t xml:space="preserve"> =</w:t>
      </w:r>
      <w:r>
        <w:t xml:space="preserve"> </w:t>
      </w:r>
      <w:r w:rsidRPr="00B976A3">
        <w:rPr>
          <w:rFonts w:ascii="Cambria" w:hAnsi="Cambria"/>
          <w:i/>
        </w:rPr>
        <w:t>no</w:t>
      </w:r>
      <w:r w:rsidR="00E92729">
        <w:rPr>
          <w:rFonts w:ascii="Cambria" w:hAnsi="Cambria"/>
          <w:i/>
        </w:rPr>
        <w:t>des(p)</w:t>
      </w:r>
      <w:r w:rsidR="00E92729" w:rsidRPr="00E92729">
        <w:rPr>
          <w:rFonts w:ascii="Cambria" w:hAnsi="Cambria"/>
        </w:rPr>
        <w:t>.</w:t>
      </w:r>
      <w:r w:rsidR="00834746" w:rsidRPr="00B976A3">
        <w:rPr>
          <w:rFonts w:ascii="Cambria" w:hAnsi="Cambria"/>
          <w:i/>
        </w:rPr>
        <w:t xml:space="preserve"> p</w:t>
      </w:r>
      <w:r w:rsidR="00834746" w:rsidRPr="00B976A3">
        <w:rPr>
          <w:rFonts w:ascii="Cambria" w:hAnsi="Cambria"/>
          <w:i/>
          <w:vertAlign w:val="subscript"/>
        </w:rPr>
        <w:t>n</w:t>
      </w:r>
      <w:r w:rsidR="00834746">
        <w:t xml:space="preserve"> is the variable indi</w:t>
      </w:r>
      <w:r>
        <w:t xml:space="preserve">cating the presence of node </w:t>
      </w:r>
      <w:r w:rsidRPr="00B976A3">
        <w:rPr>
          <w:rFonts w:ascii="Cambria" w:hAnsi="Cambria"/>
          <w:i/>
        </w:rPr>
        <w:t>n</w:t>
      </w:r>
      <w:r>
        <w:t xml:space="preserve"> in the path of probe </w:t>
      </w:r>
      <w:r w:rsidRPr="00B976A3">
        <w:rPr>
          <w:rFonts w:ascii="Cambria" w:hAnsi="Cambria"/>
          <w:i/>
        </w:rPr>
        <w:t>p</w:t>
      </w:r>
      <w:r>
        <w:t>. p</w:t>
      </w:r>
      <w:r w:rsidRPr="00B976A3">
        <w:rPr>
          <w:vertAlign w:val="subscript"/>
        </w:rPr>
        <w:t>n</w:t>
      </w:r>
      <w:r w:rsidR="00B976A3">
        <w:t xml:space="preserve"> is 1 if node </w:t>
      </w:r>
      <w:r w:rsidR="00B976A3" w:rsidRPr="00F64901">
        <w:rPr>
          <w:rFonts w:ascii="Cambria" w:hAnsi="Cambria"/>
          <w:i/>
        </w:rPr>
        <w:t xml:space="preserve">n </w:t>
      </w:r>
      <w:r w:rsidR="00F64901" w:rsidRPr="00F64901">
        <w:rPr>
          <w:rFonts w:ascii="Cambria Math" w:hAnsi="Cambria Math" w:cs="Cambria Math"/>
          <w:color w:val="222222"/>
          <w:shd w:val="clear" w:color="auto" w:fill="FFFFFF"/>
        </w:rPr>
        <w:t>∈</w:t>
      </w:r>
      <w:r w:rsidRPr="00F64901">
        <w:rPr>
          <w:rFonts w:ascii="Cambria" w:hAnsi="Cambria"/>
          <w:i/>
        </w:rPr>
        <w:t xml:space="preserve"> nodes</w:t>
      </w:r>
      <w:r w:rsidR="00F64901" w:rsidRPr="00F64901">
        <w:rPr>
          <w:rFonts w:ascii="Cambria" w:hAnsi="Cambria"/>
          <w:i/>
        </w:rPr>
        <w:t>(p)</w:t>
      </w:r>
      <w:r>
        <w:t xml:space="preserve"> and</w:t>
      </w:r>
      <w:r w:rsidR="00834746">
        <w:t xml:space="preserve"> </w:t>
      </w:r>
      <w:r>
        <w:t>0, otherwise.</w:t>
      </w:r>
    </w:p>
    <w:p w:rsidR="00E92729" w:rsidRPr="00E92729" w:rsidRDefault="00E92729" w:rsidP="00E92729">
      <w:pPr>
        <w:rPr>
          <w:lang w:val="en-IN"/>
        </w:rPr>
      </w:pPr>
      <w:r w:rsidRPr="00E92729">
        <w:t xml:space="preserve">In </w:t>
      </w:r>
      <w:r>
        <w:t>other words,</w:t>
      </w:r>
    </w:p>
    <w:p w:rsidR="00000000" w:rsidRPr="00E92729" w:rsidRDefault="00B10B81" w:rsidP="00E92729">
      <w:pPr>
        <w:rPr>
          <w:lang w:val="en-IN"/>
        </w:rPr>
      </w:pPr>
      <m:oMathPara>
        <m:oMath>
          <m:sSub>
            <m:sSubPr>
              <m:ctrlPr>
                <w:rPr>
                  <w:rFonts w:ascii="Cambria Math" w:hAnsi="Cambria Math"/>
                  <w:i/>
                  <w:iCs/>
                  <w:lang w:val="en-IN"/>
                </w:rPr>
              </m:ctrlPr>
            </m:sSubPr>
            <m:e>
              <m:r>
                <m:rPr>
                  <m:sty m:val="p"/>
                </m:rPr>
                <w:rPr>
                  <w:rFonts w:ascii="Cambria Math" w:hAnsi="Cambria Math"/>
                  <w:lang w:val="en-IN"/>
                </w:rPr>
                <m:t>x</m:t>
              </m:r>
            </m:e>
            <m:sub>
              <m:r>
                <m:rPr>
                  <m:sty m:val="p"/>
                </m:rPr>
                <w:rPr>
                  <w:rFonts w:ascii="Cambria Math" w:hAnsi="Cambria Math"/>
                  <w:lang w:val="en-IN"/>
                </w:rPr>
                <m:t>p</m:t>
              </m:r>
            </m:sub>
          </m:sSub>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lang w:val="en-IN"/>
                    </w:rPr>
                    <m:t>1</m:t>
                  </m:r>
                  <m:r>
                    <w:rPr>
                      <w:rFonts w:ascii="Cambria Math" w:hAnsi="Cambria Math"/>
                    </w:rPr>
                    <m:t>,  </m:t>
                  </m:r>
                  <m:r>
                    <w:rPr>
                      <w:rFonts w:ascii="Cambria Math" w:hAnsi="Cambria Math"/>
                      <w:lang w:val="en-IN"/>
                    </w:rPr>
                    <m:t> probe p is selected</m:t>
                  </m:r>
                </m:e>
                <m:e>
                  <m:r>
                    <w:rPr>
                      <w:rFonts w:ascii="Cambria Math" w:hAnsi="Cambria Math"/>
                    </w:rPr>
                    <m:t>&amp;</m:t>
                  </m:r>
                  <m:r>
                    <w:rPr>
                      <w:rFonts w:ascii="Cambria Math" w:hAnsi="Cambria Math"/>
                      <w:lang w:val="en-IN"/>
                    </w:rPr>
                    <m:t>0</m:t>
                  </m:r>
                  <m:r>
                    <w:rPr>
                      <w:rFonts w:ascii="Cambria Math" w:hAnsi="Cambria Math"/>
                    </w:rPr>
                    <m:t>,</m:t>
                  </m:r>
                  <m:r>
                    <w:rPr>
                      <w:rFonts w:ascii="Cambria Math" w:hAnsi="Cambria Math"/>
                      <w:lang w:val="en-IN"/>
                    </w:rPr>
                    <m:t>   otherwise                  </m:t>
                  </m:r>
                </m:e>
              </m:eqArr>
            </m:e>
          </m:d>
          <m:r>
            <w:rPr>
              <w:lang w:val="en-IN"/>
            </w:rPr>
            <w:br/>
          </m:r>
        </m:oMath>
        <m:oMath>
          <m:sSub>
            <m:sSubPr>
              <m:ctrlPr>
                <w:rPr>
                  <w:rFonts w:ascii="Cambria Math" w:hAnsi="Cambria Math"/>
                  <w:i/>
                  <w:iCs/>
                  <w:lang w:val="en-IN"/>
                </w:rPr>
              </m:ctrlPr>
            </m:sSubPr>
            <m:e>
              <m:r>
                <m:rPr>
                  <m:sty m:val="p"/>
                </m:rPr>
                <w:rPr>
                  <w:rFonts w:ascii="Cambria Math" w:hAnsi="Cambria Math"/>
                  <w:lang w:val="en-IN"/>
                </w:rPr>
                <m:t>p</m:t>
              </m:r>
            </m:e>
            <m:sub>
              <m:r>
                <m:rPr>
                  <m:sty m:val="p"/>
                </m:rPr>
                <w:rPr>
                  <w:rFonts w:ascii="Cambria Math" w:hAnsi="Cambria Math"/>
                  <w:lang w:val="en-IN"/>
                </w:rPr>
                <m:t>n</m:t>
              </m:r>
            </m:sub>
          </m:sSub>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lang w:val="en-IN"/>
                    </w:rPr>
                    <m:t>1,   n ∈nodes(p)</m:t>
                  </m:r>
                </m:e>
                <m:e>
                  <m:r>
                    <w:rPr>
                      <w:rFonts w:ascii="Cambria Math" w:hAnsi="Cambria Math"/>
                    </w:rPr>
                    <m:t>&amp;</m:t>
                  </m:r>
                  <m:r>
                    <w:rPr>
                      <w:rFonts w:ascii="Cambria Math" w:hAnsi="Cambria Math"/>
                      <w:lang w:val="en-IN"/>
                    </w:rPr>
                    <m:t>0</m:t>
                  </m:r>
                  <m:r>
                    <w:rPr>
                      <w:rFonts w:ascii="Cambria Math" w:hAnsi="Cambria Math"/>
                    </w:rPr>
                    <m:t>,</m:t>
                  </m:r>
                  <m:r>
                    <w:rPr>
                      <w:rFonts w:ascii="Cambria Math" w:hAnsi="Cambria Math"/>
                      <w:lang w:val="en-IN"/>
                    </w:rPr>
                    <m:t>  otherwise       </m:t>
                  </m:r>
                </m:e>
              </m:eqArr>
            </m:e>
          </m:d>
        </m:oMath>
      </m:oMathPara>
    </w:p>
    <w:p w:rsidR="00E92729" w:rsidRDefault="00E92729" w:rsidP="00706E19"/>
    <w:p w:rsidR="00912E88" w:rsidRPr="004A150A" w:rsidRDefault="00092201" w:rsidP="004A150A">
      <w:r>
        <w:lastRenderedPageBreak/>
        <w:t>The objective function tries to minimize the cost of all selected probes. It satisfies</w:t>
      </w:r>
      <w:r w:rsidR="00834746">
        <w:t xml:space="preserve"> </w:t>
      </w:r>
      <w:r>
        <w:t>the third and the fourth requirements of the minimum length and minimum number</w:t>
      </w:r>
      <w:r w:rsidR="00834746">
        <w:t xml:space="preserve"> </w:t>
      </w:r>
      <w:r>
        <w:t xml:space="preserve">of probes, respectively. The constraint enforces that each node n in probe </w:t>
      </w:r>
      <w:r w:rsidRPr="00834746">
        <w:rPr>
          <w:rFonts w:ascii="Cambria" w:hAnsi="Cambria"/>
          <w:i/>
        </w:rPr>
        <w:t>p</w:t>
      </w:r>
      <w:r>
        <w:t xml:space="preserve"> should</w:t>
      </w:r>
      <w:r w:rsidR="00834746">
        <w:t xml:space="preserve"> </w:t>
      </w:r>
      <w:r>
        <w:t xml:space="preserve">get probed at least </w:t>
      </w:r>
      <w:r w:rsidRPr="00834746">
        <w:rPr>
          <w:rFonts w:ascii="Cambria" w:hAnsi="Cambria"/>
          <w:i/>
        </w:rPr>
        <w:t>c</w:t>
      </w:r>
      <w:r>
        <w:t xml:space="preserve"> times, thereby satisfying the second requirement (average</w:t>
      </w:r>
      <w:r w:rsidR="00834746">
        <w:t xml:space="preserve"> </w:t>
      </w:r>
      <w:r>
        <w:t xml:space="preserve">coverage). The value of </w:t>
      </w:r>
      <w:r w:rsidRPr="00834746">
        <w:rPr>
          <w:rFonts w:ascii="Cambria" w:hAnsi="Cambria"/>
          <w:i/>
        </w:rPr>
        <w:t>c</w:t>
      </w:r>
      <w:r>
        <w:t xml:space="preserve"> can be tuned based on the system requirements.</w:t>
      </w:r>
    </w:p>
    <w:p w:rsidR="00A54B56" w:rsidRDefault="00A54B56" w:rsidP="00A54B56">
      <w:pPr>
        <w:pStyle w:val="Heading2"/>
        <w:ind w:left="0"/>
      </w:pPr>
      <w:r>
        <w:t>Conversion to Matrix Form</w:t>
      </w:r>
    </w:p>
    <w:p w:rsidR="00A54B56" w:rsidRDefault="00A420D7" w:rsidP="00A420D7">
      <w:pPr>
        <w:pStyle w:val="Heading3"/>
      </w:pPr>
      <w:r>
        <w:t>Observation</w:t>
      </w:r>
    </w:p>
    <w:p w:rsidR="00A420D7" w:rsidRPr="00A420D7" w:rsidRDefault="00B10B81" w:rsidP="00A420D7">
      <w:pPr>
        <w:rPr>
          <w:lang w:val="en-IN"/>
        </w:rPr>
      </w:pPr>
      <m:oMath>
        <m:sSub>
          <m:sSubPr>
            <m:ctrlPr>
              <w:rPr>
                <w:rFonts w:ascii="Cambria Math" w:hAnsi="Cambria Math"/>
                <w:i/>
                <w:iCs/>
                <w:lang w:val="en-IN"/>
              </w:rPr>
            </m:ctrlPr>
          </m:sSubPr>
          <m:e>
            <m:r>
              <w:rPr>
                <w:rFonts w:ascii="Cambria Math" w:hAnsi="Cambria Math"/>
                <w:lang w:val="en-IN"/>
              </w:rPr>
              <m:t>p</m:t>
            </m:r>
          </m:e>
          <m:sub>
            <m:r>
              <w:rPr>
                <w:rFonts w:ascii="Cambria Math" w:hAnsi="Cambria Math"/>
                <w:lang w:val="en-IN"/>
              </w:rPr>
              <m:t>n</m:t>
            </m:r>
          </m:sub>
        </m:sSub>
      </m:oMath>
      <w:r w:rsidR="00A420D7" w:rsidRPr="00A420D7">
        <w:t xml:space="preserve"> can be represented by a matrix </w:t>
      </w:r>
      <m:oMath>
        <m:sSub>
          <m:sSubPr>
            <m:ctrlPr>
              <w:rPr>
                <w:rFonts w:ascii="Cambria Math" w:hAnsi="Cambria Math"/>
                <w:i/>
                <w:iCs/>
                <w:lang w:val="en-IN"/>
              </w:rPr>
            </m:ctrlPr>
          </m:sSubPr>
          <m:e>
            <m:r>
              <m:rPr>
                <m:sty m:val="p"/>
              </m:rPr>
              <w:rPr>
                <w:rFonts w:ascii="Cambria Math" w:hAnsi="Cambria Math"/>
                <w:lang w:val="en-IN"/>
              </w:rPr>
              <m:t>F</m:t>
            </m:r>
          </m:e>
          <m:sub>
            <m:r>
              <w:rPr>
                <w:rFonts w:ascii="Cambria Math" w:hAnsi="Cambria Math"/>
                <w:lang w:val="en-IN"/>
              </w:rPr>
              <m:t>p×n</m:t>
            </m:r>
          </m:sub>
        </m:sSub>
      </m:oMath>
      <w:r w:rsidR="00A420D7" w:rsidRPr="00A420D7">
        <w:t xml:space="preserve"> having binary values. Thus,</w:t>
      </w:r>
    </w:p>
    <w:p w:rsidR="00A420D7" w:rsidRPr="00A420D7" w:rsidRDefault="00B10B81" w:rsidP="00A420D7">
      <w:pPr>
        <w:rPr>
          <w:lang w:val="en-IN"/>
        </w:rPr>
      </w:pPr>
      <m:oMathPara>
        <m:oMathParaPr>
          <m:jc m:val="centerGroup"/>
        </m:oMathParaPr>
        <m:oMath>
          <m:sSub>
            <m:sSubPr>
              <m:ctrlPr>
                <w:rPr>
                  <w:rFonts w:ascii="Cambria Math" w:hAnsi="Cambria Math"/>
                  <w:i/>
                  <w:iCs/>
                  <w:lang w:val="en-IN"/>
                </w:rPr>
              </m:ctrlPr>
            </m:sSubPr>
            <m:e>
              <m:r>
                <w:rPr>
                  <w:rFonts w:ascii="Cambria Math" w:hAnsi="Cambria Math"/>
                  <w:lang w:val="en-IN"/>
                </w:rPr>
                <m:t>p</m:t>
              </m:r>
            </m:e>
            <m:sub>
              <m:r>
                <w:rPr>
                  <w:rFonts w:ascii="Cambria Math" w:hAnsi="Cambria Math"/>
                  <w:lang w:val="en-IN"/>
                </w:rPr>
                <m:t>n</m:t>
              </m:r>
            </m:sub>
          </m:sSub>
          <m:r>
            <w:rPr>
              <w:rFonts w:ascii="Cambria Math" w:hAnsi="Cambria Math"/>
              <w:lang w:val="en-IN"/>
            </w:rPr>
            <m:t>=F</m:t>
          </m:r>
          <m:d>
            <m:dPr>
              <m:begChr m:val="["/>
              <m:endChr m:val="]"/>
              <m:ctrlPr>
                <w:rPr>
                  <w:rFonts w:ascii="Cambria Math" w:hAnsi="Cambria Math"/>
                  <w:i/>
                  <w:iCs/>
                  <w:lang w:val="en-IN"/>
                </w:rPr>
              </m:ctrlPr>
            </m:dPr>
            <m:e>
              <m:r>
                <w:rPr>
                  <w:rFonts w:ascii="Cambria Math" w:hAnsi="Cambria Math"/>
                  <w:lang w:val="en-IN"/>
                </w:rPr>
                <m:t>p</m:t>
              </m:r>
            </m:e>
          </m:d>
          <m:d>
            <m:dPr>
              <m:begChr m:val="["/>
              <m:endChr m:val="]"/>
              <m:ctrlPr>
                <w:rPr>
                  <w:rFonts w:ascii="Cambria Math" w:hAnsi="Cambria Math"/>
                  <w:i/>
                  <w:iCs/>
                  <w:lang w:val="en-IN"/>
                </w:rPr>
              </m:ctrlPr>
            </m:dPr>
            <m:e>
              <m:r>
                <w:rPr>
                  <w:rFonts w:ascii="Cambria Math" w:hAnsi="Cambria Math"/>
                  <w:lang w:val="en-IN"/>
                </w:rPr>
                <m:t>n</m:t>
              </m:r>
            </m:e>
          </m:d>
        </m:oMath>
      </m:oMathPara>
    </w:p>
    <w:p w:rsidR="00A420D7" w:rsidRPr="00A420D7" w:rsidRDefault="00A420D7" w:rsidP="00A420D7">
      <w:pPr>
        <w:rPr>
          <w:lang w:val="en-IN"/>
        </w:rPr>
      </w:pPr>
      <w:r w:rsidRPr="00A420D7">
        <w:t xml:space="preserve">Hence, </w:t>
      </w:r>
      <m:oMath>
        <m:r>
          <w:rPr>
            <w:rFonts w:ascii="Cambria Math" w:hAnsi="Cambria Math"/>
            <w:lang w:val="en-IN"/>
          </w:rPr>
          <m:t>nodes</m:t>
        </m:r>
        <m:d>
          <m:dPr>
            <m:ctrlPr>
              <w:rPr>
                <w:rFonts w:ascii="Cambria Math" w:hAnsi="Cambria Math"/>
                <w:i/>
                <w:iCs/>
                <w:lang w:val="en-IN"/>
              </w:rPr>
            </m:ctrlPr>
          </m:dPr>
          <m:e>
            <m:r>
              <w:rPr>
                <w:rFonts w:ascii="Cambria Math" w:hAnsi="Cambria Math"/>
                <w:lang w:val="en-IN"/>
              </w:rPr>
              <m:t>p</m:t>
            </m:r>
          </m:e>
        </m:d>
      </m:oMath>
      <w:r w:rsidRPr="00A420D7">
        <w:t xml:space="preserve"> is the p</w:t>
      </w:r>
      <w:r w:rsidRPr="00A420D7">
        <w:rPr>
          <w:vertAlign w:val="superscript"/>
        </w:rPr>
        <w:t>th</w:t>
      </w:r>
      <w:r w:rsidRPr="00A420D7">
        <w:t xml:space="preserve"> row of </w:t>
      </w:r>
      <m:oMath>
        <m:r>
          <w:rPr>
            <w:rFonts w:ascii="Cambria Math" w:hAnsi="Cambria Math"/>
            <w:lang w:val="en-IN"/>
          </w:rPr>
          <m:t>F</m:t>
        </m:r>
      </m:oMath>
      <w:r w:rsidRPr="00A420D7">
        <w:t xml:space="preserve"> and so,</w:t>
      </w:r>
    </w:p>
    <w:p w:rsidR="00A420D7" w:rsidRPr="00A420D7" w:rsidRDefault="00A420D7" w:rsidP="00A420D7">
      <w:pPr>
        <w:rPr>
          <w:lang w:val="en-IN"/>
        </w:rPr>
      </w:pPr>
      <m:oMathPara>
        <m:oMathParaPr>
          <m:jc m:val="centerGroup"/>
        </m:oMathParaPr>
        <m:oMath>
          <m:r>
            <w:rPr>
              <w:rFonts w:ascii="Cambria Math" w:hAnsi="Cambria Math"/>
              <w:lang w:val="en-IN"/>
            </w:rPr>
            <m:t>C</m:t>
          </m:r>
          <m:d>
            <m:dPr>
              <m:ctrlPr>
                <w:rPr>
                  <w:rFonts w:ascii="Cambria Math" w:hAnsi="Cambria Math"/>
                  <w:i/>
                  <w:iCs/>
                  <w:lang w:val="en-IN"/>
                </w:rPr>
              </m:ctrlPr>
            </m:dPr>
            <m:e>
              <m:r>
                <w:rPr>
                  <w:rFonts w:ascii="Cambria Math" w:hAnsi="Cambria Math"/>
                  <w:lang w:val="en-IN"/>
                </w:rPr>
                <m:t>p</m:t>
              </m:r>
            </m:e>
          </m:d>
          <m:r>
            <w:rPr>
              <w:rFonts w:ascii="Cambria Math" w:hAnsi="Cambria Math"/>
              <w:lang w:val="en-IN"/>
            </w:rPr>
            <m:t>= </m:t>
          </m:r>
          <m:nary>
            <m:naryPr>
              <m:chr m:val="∑"/>
              <m:supHide m:val="1"/>
              <m:ctrlPr>
                <w:rPr>
                  <w:rFonts w:ascii="Cambria Math" w:hAnsi="Cambria Math"/>
                  <w:i/>
                  <w:iCs/>
                  <w:lang w:val="en-IN"/>
                </w:rPr>
              </m:ctrlPr>
            </m:naryPr>
            <m:sub>
              <m:r>
                <w:rPr>
                  <w:rFonts w:ascii="Cambria Math" w:hAnsi="Cambria Math"/>
                  <w:lang w:val="en-IN"/>
                </w:rPr>
                <m:t>n∈N</m:t>
              </m:r>
            </m:sub>
            <m:sup/>
            <m:e>
              <m:r>
                <w:rPr>
                  <w:rFonts w:ascii="Cambria Math" w:hAnsi="Cambria Math"/>
                  <w:lang w:val="en-IN"/>
                </w:rPr>
                <m:t>F</m:t>
              </m:r>
              <m:d>
                <m:dPr>
                  <m:begChr m:val="["/>
                  <m:endChr m:val="]"/>
                  <m:ctrlPr>
                    <w:rPr>
                      <w:rFonts w:ascii="Cambria Math" w:hAnsi="Cambria Math"/>
                      <w:i/>
                      <w:iCs/>
                      <w:lang w:val="en-IN"/>
                    </w:rPr>
                  </m:ctrlPr>
                </m:dPr>
                <m:e>
                  <m:r>
                    <w:rPr>
                      <w:rFonts w:ascii="Cambria Math" w:hAnsi="Cambria Math"/>
                      <w:lang w:val="en-IN"/>
                    </w:rPr>
                    <m:t>p</m:t>
                  </m:r>
                </m:e>
              </m:d>
              <m:d>
                <m:dPr>
                  <m:begChr m:val="["/>
                  <m:endChr m:val="]"/>
                  <m:ctrlPr>
                    <w:rPr>
                      <w:rFonts w:ascii="Cambria Math" w:hAnsi="Cambria Math"/>
                      <w:i/>
                      <w:iCs/>
                      <w:lang w:val="en-IN"/>
                    </w:rPr>
                  </m:ctrlPr>
                </m:dPr>
                <m:e>
                  <m:r>
                    <w:rPr>
                      <w:rFonts w:ascii="Cambria Math" w:hAnsi="Cambria Math"/>
                      <w:lang w:val="en-IN"/>
                    </w:rPr>
                    <m:t>n</m:t>
                  </m:r>
                </m:e>
              </m:d>
            </m:e>
          </m:nary>
        </m:oMath>
      </m:oMathPara>
    </w:p>
    <w:p w:rsidR="00A420D7" w:rsidRPr="00A420D7" w:rsidRDefault="00A420D7" w:rsidP="00A420D7">
      <w:pPr>
        <w:rPr>
          <w:lang w:val="en-IN"/>
        </w:rPr>
      </w:pPr>
      <w:r w:rsidRPr="00A420D7">
        <w:t xml:space="preserve">Now, </w:t>
      </w:r>
      <m:oMath>
        <m:r>
          <w:rPr>
            <w:rFonts w:ascii="Cambria Math" w:hAnsi="Cambria Math"/>
            <w:lang w:val="en-IN"/>
          </w:rPr>
          <m:t>C</m:t>
        </m:r>
        <m:d>
          <m:dPr>
            <m:ctrlPr>
              <w:rPr>
                <w:rFonts w:ascii="Cambria Math" w:hAnsi="Cambria Math"/>
                <w:i/>
                <w:iCs/>
                <w:lang w:val="en-IN"/>
              </w:rPr>
            </m:ctrlPr>
          </m:dPr>
          <m:e>
            <m:r>
              <w:rPr>
                <w:rFonts w:ascii="Cambria Math" w:hAnsi="Cambria Math"/>
                <w:lang w:val="en-IN"/>
              </w:rPr>
              <m:t>p</m:t>
            </m:r>
          </m:e>
        </m:d>
      </m:oMath>
      <w:r w:rsidRPr="00A420D7">
        <w:t xml:space="preserve"> can be aggregated into a single vector of P dimensions just like  </w:t>
      </w:r>
      <m:oMath>
        <m:sSub>
          <m:sSubPr>
            <m:ctrlPr>
              <w:rPr>
                <w:rFonts w:ascii="Cambria Math" w:hAnsi="Cambria Math"/>
                <w:i/>
                <w:iCs/>
                <w:lang w:val="en-IN"/>
              </w:rPr>
            </m:ctrlPr>
          </m:sSubPr>
          <m:e>
            <m:r>
              <w:rPr>
                <w:rFonts w:ascii="Cambria Math" w:hAnsi="Cambria Math"/>
                <w:lang w:val="en-IN"/>
              </w:rPr>
              <m:t>x</m:t>
            </m:r>
          </m:e>
          <m:sub>
            <m:r>
              <w:rPr>
                <w:rFonts w:ascii="Cambria Math" w:hAnsi="Cambria Math"/>
                <w:lang w:val="en-IN"/>
              </w:rPr>
              <m:t>p</m:t>
            </m:r>
          </m:sub>
        </m:sSub>
      </m:oMath>
      <w:r w:rsidRPr="00A420D7">
        <w:t xml:space="preserve">: </w:t>
      </w:r>
    </w:p>
    <w:p w:rsidR="00A420D7" w:rsidRPr="00A420D7" w:rsidRDefault="00A420D7" w:rsidP="00A420D7">
      <w:pPr>
        <w:rPr>
          <w:lang w:val="en-IN"/>
        </w:rPr>
      </w:pPr>
      <m:oMathPara>
        <m:oMathParaPr>
          <m:jc m:val="centerGroup"/>
        </m:oMathParaPr>
        <m:oMath>
          <m:r>
            <w:rPr>
              <w:rFonts w:ascii="Cambria Math" w:hAnsi="Cambria Math"/>
              <w:lang w:val="en-IN"/>
            </w:rPr>
            <m:t>C=</m:t>
          </m:r>
          <m:sSub>
            <m:sSubPr>
              <m:ctrlPr>
                <w:rPr>
                  <w:rFonts w:ascii="Cambria Math" w:hAnsi="Cambria Math"/>
                  <w:i/>
                  <w:iCs/>
                  <w:lang w:val="en-IN"/>
                </w:rPr>
              </m:ctrlPr>
            </m:sSubPr>
            <m:e>
              <m:d>
                <m:dPr>
                  <m:begChr m:val="["/>
                  <m:endChr m:val="]"/>
                  <m:ctrlPr>
                    <w:rPr>
                      <w:rFonts w:ascii="Cambria Math" w:hAnsi="Cambria Math"/>
                      <w:i/>
                      <w:iCs/>
                      <w:lang w:val="en-IN"/>
                    </w:rPr>
                  </m:ctrlPr>
                </m:dPr>
                <m:e>
                  <m:r>
                    <w:rPr>
                      <w:rFonts w:ascii="Cambria Math" w:hAnsi="Cambria Math"/>
                      <w:lang w:val="en-IN"/>
                    </w:rPr>
                    <m:t>C</m:t>
                  </m:r>
                  <m:d>
                    <m:dPr>
                      <m:ctrlPr>
                        <w:rPr>
                          <w:rFonts w:ascii="Cambria Math" w:hAnsi="Cambria Math"/>
                          <w:i/>
                          <w:iCs/>
                          <w:lang w:val="en-IN"/>
                        </w:rPr>
                      </m:ctrlPr>
                    </m:dPr>
                    <m:e>
                      <m:r>
                        <w:rPr>
                          <w:rFonts w:ascii="Cambria Math" w:hAnsi="Cambria Math"/>
                          <w:lang w:val="en-IN"/>
                        </w:rPr>
                        <m:t>p</m:t>
                      </m:r>
                    </m:e>
                  </m:d>
                </m:e>
              </m:d>
            </m:e>
            <m:sub>
              <m:r>
                <w:rPr>
                  <w:rFonts w:ascii="Cambria Math" w:hAnsi="Cambria Math"/>
                  <w:lang w:val="en-IN"/>
                </w:rPr>
                <m:t>p×1</m:t>
              </m:r>
            </m:sub>
          </m:sSub>
        </m:oMath>
      </m:oMathPara>
    </w:p>
    <w:p w:rsidR="00A420D7" w:rsidRPr="00A420D7" w:rsidRDefault="00A420D7" w:rsidP="00A420D7">
      <w:pPr>
        <w:rPr>
          <w:lang w:val="en-IN"/>
        </w:rPr>
      </w:pPr>
      <m:oMathPara>
        <m:oMathParaPr>
          <m:jc m:val="centerGroup"/>
        </m:oMathParaPr>
        <m:oMath>
          <m:r>
            <w:rPr>
              <w:rFonts w:ascii="Cambria Math" w:hAnsi="Cambria Math"/>
              <w:lang w:val="en-IN"/>
            </w:rPr>
            <m:t>x=</m:t>
          </m:r>
          <m:sSub>
            <m:sSubPr>
              <m:ctrlPr>
                <w:rPr>
                  <w:rFonts w:ascii="Cambria Math" w:hAnsi="Cambria Math"/>
                  <w:i/>
                  <w:iCs/>
                  <w:lang w:val="en-IN"/>
                </w:rPr>
              </m:ctrlPr>
            </m:sSubPr>
            <m:e>
              <m:d>
                <m:dPr>
                  <m:begChr m:val="["/>
                  <m:endChr m:val="]"/>
                  <m:ctrlPr>
                    <w:rPr>
                      <w:rFonts w:ascii="Cambria Math" w:hAnsi="Cambria Math"/>
                      <w:i/>
                      <w:iCs/>
                      <w:lang w:val="en-IN"/>
                    </w:rPr>
                  </m:ctrlPr>
                </m:dPr>
                <m:e>
                  <m:sSub>
                    <m:sSubPr>
                      <m:ctrlPr>
                        <w:rPr>
                          <w:rFonts w:ascii="Cambria Math" w:hAnsi="Cambria Math"/>
                          <w:i/>
                          <w:iCs/>
                          <w:lang w:val="en-IN"/>
                        </w:rPr>
                      </m:ctrlPr>
                    </m:sSubPr>
                    <m:e>
                      <m:r>
                        <w:rPr>
                          <w:rFonts w:ascii="Cambria Math" w:hAnsi="Cambria Math"/>
                          <w:lang w:val="en-IN"/>
                        </w:rPr>
                        <m:t>x</m:t>
                      </m:r>
                    </m:e>
                    <m:sub>
                      <m:r>
                        <w:rPr>
                          <w:rFonts w:ascii="Cambria Math" w:hAnsi="Cambria Math"/>
                          <w:lang w:val="en-IN"/>
                        </w:rPr>
                        <m:t>p</m:t>
                      </m:r>
                    </m:sub>
                  </m:sSub>
                </m:e>
              </m:d>
            </m:e>
            <m:sub>
              <m:r>
                <w:rPr>
                  <w:rFonts w:ascii="Cambria Math" w:hAnsi="Cambria Math"/>
                  <w:lang w:val="en-IN"/>
                </w:rPr>
                <m:t>p×1</m:t>
              </m:r>
            </m:sub>
          </m:sSub>
        </m:oMath>
      </m:oMathPara>
    </w:p>
    <w:p w:rsidR="00A420D7" w:rsidRDefault="00912E88" w:rsidP="00912E88">
      <w:pPr>
        <w:pStyle w:val="Heading3"/>
      </w:pPr>
      <w:r>
        <w:t>Reformulation</w:t>
      </w:r>
    </w:p>
    <w:p w:rsidR="00912E88" w:rsidRDefault="00912E88" w:rsidP="00912E88">
      <w:pPr>
        <w:rPr>
          <w:lang w:val="en-IN"/>
        </w:rPr>
      </w:pPr>
      <w:r w:rsidRPr="00912E88">
        <w:t xml:space="preserve">From the previous </w:t>
      </w:r>
      <w:r w:rsidR="00A86ED8" w:rsidRPr="00912E88">
        <w:t>observations,</w:t>
      </w:r>
      <w:r w:rsidRPr="00912E88">
        <w:t xml:space="preserve"> we can reformulate our problem in the following form:</w:t>
      </w:r>
    </w:p>
    <w:p w:rsidR="00912E88" w:rsidRPr="00912E88" w:rsidRDefault="00912E88" w:rsidP="00912E88">
      <w:pPr>
        <w:rPr>
          <w:lang w:val="en-IN"/>
        </w:rPr>
      </w:pPr>
      <m:oMathPara>
        <m:oMath>
          <m:func>
            <m:funcPr>
              <m:ctrlPr>
                <w:rPr>
                  <w:rFonts w:ascii="Cambria Math" w:hAnsi="Cambria Math"/>
                  <w:i/>
                  <w:iCs/>
                  <w:lang w:val="en-IN"/>
                </w:rPr>
              </m:ctrlPr>
            </m:funcPr>
            <m:fName>
              <m:r>
                <m:rPr>
                  <m:sty m:val="p"/>
                </m:rPr>
                <w:rPr>
                  <w:rFonts w:ascii="Cambria Math" w:hAnsi="Cambria Math"/>
                  <w:lang w:val="en-IN"/>
                </w:rPr>
                <m:t>min</m:t>
              </m:r>
            </m:fName>
            <m:e>
              <m:sSup>
                <m:sSupPr>
                  <m:ctrlPr>
                    <w:rPr>
                      <w:rFonts w:ascii="Cambria Math" w:hAnsi="Cambria Math"/>
                      <w:i/>
                      <w:iCs/>
                      <w:lang w:val="en-IN"/>
                    </w:rPr>
                  </m:ctrlPr>
                </m:sSupPr>
                <m:e>
                  <m:r>
                    <w:rPr>
                      <w:rFonts w:ascii="Cambria Math" w:hAnsi="Cambria Math"/>
                      <w:lang w:val="en-IN"/>
                    </w:rPr>
                    <m:t>C</m:t>
                  </m:r>
                </m:e>
                <m:sup>
                  <m:r>
                    <w:rPr>
                      <w:rFonts w:ascii="Cambria Math" w:hAnsi="Cambria Math"/>
                      <w:lang w:val="en-IN"/>
                    </w:rPr>
                    <m:t>T</m:t>
                  </m:r>
                </m:sup>
              </m:sSup>
              <m:r>
                <w:rPr>
                  <w:rFonts w:ascii="Cambria Math" w:hAnsi="Cambria Math"/>
                  <w:lang w:val="en-IN"/>
                </w:rPr>
                <m:t>x</m:t>
              </m:r>
            </m:e>
          </m:func>
          <m:r>
            <w:rPr>
              <w:lang w:val="en-IN"/>
            </w:rPr>
            <w:br/>
          </m:r>
        </m:oMath>
        <m:oMath>
          <m:r>
            <w:rPr>
              <w:rFonts w:ascii="Cambria Math" w:hAnsi="Cambria Math"/>
              <w:lang w:val="en-IN"/>
            </w:rPr>
            <m:t>s.t., </m:t>
          </m:r>
          <m:sSup>
            <m:sSupPr>
              <m:ctrlPr>
                <w:rPr>
                  <w:rFonts w:ascii="Cambria Math" w:hAnsi="Cambria Math"/>
                  <w:i/>
                  <w:iCs/>
                  <w:lang w:val="en-IN"/>
                </w:rPr>
              </m:ctrlPr>
            </m:sSupPr>
            <m:e>
              <m:r>
                <w:rPr>
                  <w:rFonts w:ascii="Cambria Math" w:hAnsi="Cambria Math"/>
                  <w:lang w:val="en-IN"/>
                </w:rPr>
                <m:t>F</m:t>
              </m:r>
            </m:e>
            <m:sup>
              <m:r>
                <w:rPr>
                  <w:rFonts w:ascii="Cambria Math" w:hAnsi="Cambria Math"/>
                  <w:lang w:val="en-IN"/>
                </w:rPr>
                <m:t>T</m:t>
              </m:r>
            </m:sup>
          </m:sSup>
          <m:r>
            <w:rPr>
              <w:rFonts w:ascii="Cambria Math" w:hAnsi="Cambria Math"/>
              <w:lang w:val="en-IN"/>
            </w:rPr>
            <m:t>x≥k</m:t>
          </m:r>
          <m:r>
            <w:rPr>
              <w:lang w:val="en-IN"/>
            </w:rPr>
            <w:br/>
          </m:r>
        </m:oMath>
        <m:oMath>
          <m:r>
            <w:rPr>
              <w:rFonts w:ascii="Cambria Math" w:hAnsi="Cambria Math"/>
              <w:lang w:val="en-IN"/>
            </w:rPr>
            <m:t>where k is c∙</m:t>
          </m:r>
          <m:sSub>
            <m:sSubPr>
              <m:ctrlPr>
                <w:rPr>
                  <w:rFonts w:ascii="Cambria Math" w:hAnsi="Cambria Math"/>
                  <w:i/>
                  <w:iCs/>
                  <w:lang w:val="en-IN"/>
                </w:rPr>
              </m:ctrlPr>
            </m:sSubPr>
            <m:e>
              <m:d>
                <m:dPr>
                  <m:begChr m:val="["/>
                  <m:endChr m:val="]"/>
                  <m:ctrlPr>
                    <w:rPr>
                      <w:rFonts w:ascii="Cambria Math" w:hAnsi="Cambria Math"/>
                      <w:i/>
                      <w:iCs/>
                      <w:lang w:val="en-IN"/>
                    </w:rPr>
                  </m:ctrlPr>
                </m:dPr>
                <m:e>
                  <m:eqArr>
                    <m:eqArrPr>
                      <m:ctrlPr>
                        <w:rPr>
                          <w:rFonts w:ascii="Cambria Math" w:hAnsi="Cambria Math"/>
                          <w:i/>
                          <w:iCs/>
                          <w:lang w:val="en-IN"/>
                        </w:rPr>
                      </m:ctrlPr>
                    </m:eqArrPr>
                    <m:e>
                      <m:r>
                        <w:rPr>
                          <w:rFonts w:ascii="Cambria Math" w:hAnsi="Cambria Math"/>
                          <w:lang w:val="en-IN"/>
                        </w:rPr>
                        <m:t>1</m:t>
                      </m:r>
                    </m:e>
                    <m:e>
                      <m:r>
                        <w:rPr>
                          <w:rFonts w:ascii="Cambria Math" w:hAnsi="Cambria Math"/>
                          <w:lang w:val="en-IN"/>
                        </w:rPr>
                        <m:t>1</m:t>
                      </m:r>
                    </m:e>
                    <m:e>
                      <m:r>
                        <w:rPr>
                          <w:rFonts w:ascii="Cambria Math" w:hAnsi="Cambria Math"/>
                          <w:lang w:val="en-IN"/>
                        </w:rPr>
                        <m:t>⋮</m:t>
                      </m:r>
                    </m:e>
                    <m:e>
                      <m:r>
                        <w:rPr>
                          <w:rFonts w:ascii="Cambria Math" w:hAnsi="Cambria Math"/>
                          <w:lang w:val="en-IN"/>
                        </w:rPr>
                        <m:t>1</m:t>
                      </m:r>
                    </m:e>
                  </m:eqArr>
                </m:e>
              </m:d>
            </m:e>
            <m:sub>
              <m:r>
                <w:rPr>
                  <w:rFonts w:ascii="Cambria Math" w:hAnsi="Cambria Math"/>
                  <w:lang w:val="en-IN"/>
                </w:rPr>
                <m:t>n×1</m:t>
              </m:r>
            </m:sub>
          </m:sSub>
        </m:oMath>
      </m:oMathPara>
    </w:p>
    <w:p w:rsidR="00912E88" w:rsidRPr="00912E88" w:rsidRDefault="00912E88" w:rsidP="00912E88">
      <w:pPr>
        <w:rPr>
          <w:lang w:val="en-IN"/>
        </w:rPr>
      </w:pPr>
      <m:oMathPara>
        <m:oMath>
          <m:r>
            <w:rPr>
              <w:rFonts w:ascii="Cambria Math" w:hAnsi="Cambria Math"/>
              <w:lang w:val="en-IN"/>
            </w:rPr>
            <m:t>&amp; each dimension of x can take values∈</m:t>
          </m:r>
          <m:d>
            <m:dPr>
              <m:begChr m:val="{"/>
              <m:endChr m:val="}"/>
              <m:ctrlPr>
                <w:rPr>
                  <w:rFonts w:ascii="Cambria Math" w:hAnsi="Cambria Math"/>
                  <w:i/>
                  <w:iCs/>
                  <w:lang w:val="en-IN"/>
                </w:rPr>
              </m:ctrlPr>
            </m:dPr>
            <m:e>
              <m:r>
                <w:rPr>
                  <w:rFonts w:ascii="Cambria Math" w:hAnsi="Cambria Math"/>
                  <w:lang w:val="en-IN"/>
                </w:rPr>
                <m:t>0, 1</m:t>
              </m:r>
            </m:e>
          </m:d>
        </m:oMath>
      </m:oMathPara>
    </w:p>
    <w:p w:rsidR="00912E88" w:rsidRPr="00912E88" w:rsidRDefault="00912E88" w:rsidP="00912E88"/>
    <w:p w:rsidR="00D33D12" w:rsidRDefault="00220C03" w:rsidP="004475F7">
      <w:pPr>
        <w:pStyle w:val="Heading2"/>
        <w:ind w:left="0"/>
      </w:pPr>
      <w:bookmarkStart w:id="9" w:name="_Toc481363084"/>
      <w:bookmarkStart w:id="10" w:name="_Toc492677863"/>
      <w:bookmarkStart w:id="11" w:name="_Toc492679433"/>
      <w:r>
        <w:t>Algorithm</w:t>
      </w:r>
      <w:bookmarkEnd w:id="9"/>
      <w:bookmarkEnd w:id="10"/>
      <w:r>
        <w:t>s</w:t>
      </w:r>
      <w:bookmarkEnd w:id="11"/>
    </w:p>
    <w:p w:rsidR="00822C9E" w:rsidRDefault="005936AD" w:rsidP="00706E19">
      <w:r>
        <w:t xml:space="preserve">Some of the other Methods we studied to solve our problem </w:t>
      </w:r>
      <w:r w:rsidR="00822C9E">
        <w:t>are:</w:t>
      </w:r>
    </w:p>
    <w:p w:rsidR="009E38AD" w:rsidRDefault="009E38AD" w:rsidP="00A86ED8">
      <w:pPr>
        <w:pStyle w:val="ListParagraph"/>
        <w:numPr>
          <w:ilvl w:val="0"/>
          <w:numId w:val="17"/>
        </w:numPr>
      </w:pPr>
      <w:r>
        <w:t>Branch and Bound</w:t>
      </w:r>
    </w:p>
    <w:p w:rsidR="008410E5" w:rsidRDefault="00A86ED8" w:rsidP="00A86ED8">
      <w:pPr>
        <w:pStyle w:val="ListParagraph"/>
        <w:numPr>
          <w:ilvl w:val="0"/>
          <w:numId w:val="17"/>
        </w:numPr>
      </w:pPr>
      <w:r>
        <w:t>Balas</w:t>
      </w:r>
      <w:r w:rsidR="004351A3">
        <w:t xml:space="preserve"> Additive Algorithm</w:t>
      </w:r>
      <w:r w:rsidR="009E38AD">
        <w:t xml:space="preserve"> (Specialized Branch and Bound)</w:t>
      </w:r>
    </w:p>
    <w:p w:rsidR="004351A3" w:rsidRDefault="005936AD" w:rsidP="00A86ED8">
      <w:pPr>
        <w:pStyle w:val="ListParagraph"/>
        <w:numPr>
          <w:ilvl w:val="0"/>
          <w:numId w:val="17"/>
        </w:numPr>
      </w:pPr>
      <w:r>
        <w:lastRenderedPageBreak/>
        <w:t>Interior Point Method</w:t>
      </w:r>
    </w:p>
    <w:p w:rsidR="005936AD" w:rsidRDefault="005936AD" w:rsidP="00A86ED8">
      <w:pPr>
        <w:pStyle w:val="ListParagraph"/>
        <w:numPr>
          <w:ilvl w:val="0"/>
          <w:numId w:val="17"/>
        </w:numPr>
      </w:pPr>
      <w:r>
        <w:t>Lagrange and Subgradient</w:t>
      </w:r>
    </w:p>
    <w:p w:rsidR="005936AD" w:rsidRDefault="005936AD" w:rsidP="005936AD">
      <w:r>
        <w:t>Since the other methods are out the scope of the current course, we have focused mainly on the Balas Additive Algorithm.</w:t>
      </w:r>
    </w:p>
    <w:p w:rsidR="00F37D47" w:rsidRDefault="00F37D47" w:rsidP="00F37D47">
      <w:pPr>
        <w:pStyle w:val="Heading3"/>
      </w:pPr>
      <w:r>
        <w:t>naïve Way</w:t>
      </w:r>
    </w:p>
    <w:p w:rsidR="00F37D47" w:rsidRDefault="00F37D47" w:rsidP="00F37D47">
      <w:r w:rsidRPr="003C2DBA">
        <w:t xml:space="preserve">The first thing </w:t>
      </w:r>
      <w:r>
        <w:t xml:space="preserve">one </w:t>
      </w:r>
      <w:r w:rsidRPr="003C2DBA">
        <w:t xml:space="preserve">might think of for solving </w:t>
      </w:r>
      <w:r>
        <w:t>binary-integer</w:t>
      </w:r>
      <w:r w:rsidRPr="003C2DBA">
        <w:t xml:space="preserve"> problems is to simply enumerate all of the possible solutions and then to choose the best one. This will actually work for very small problems, but it very rapidly becomes unworkable for even small- to medium-size problems, let alone industrial-scale problems.</w:t>
      </w:r>
    </w:p>
    <w:p w:rsidR="009E38AD" w:rsidRDefault="00F37D47" w:rsidP="00751187">
      <w:r>
        <w:t>For example, consider a binary 0/1 problem that has 20 variables. This will have 2</w:t>
      </w:r>
      <w:r w:rsidRPr="00D0475B">
        <w:rPr>
          <w:vertAlign w:val="superscript"/>
        </w:rPr>
        <w:t>20</w:t>
      </w:r>
      <w:r>
        <w:t>=1,048,576 solutions to enumerate, which might be possible to do via computer. Now consider a slightly larger binary problem having 100 variables. Now there are 2</w:t>
      </w:r>
      <w:r w:rsidRPr="00D0475B">
        <w:rPr>
          <w:vertAlign w:val="superscript"/>
        </w:rPr>
        <w:t>100</w:t>
      </w:r>
      <w:r>
        <w:t xml:space="preserve">=1.268 </w:t>
      </w:r>
      <w:r>
        <w:rPr>
          <w:rFonts w:cstheme="minorHAnsi"/>
        </w:rPr>
        <w:t>×</w:t>
      </w:r>
      <w:r>
        <w:t xml:space="preserve"> 10</w:t>
      </w:r>
      <w:r w:rsidRPr="00D0475B">
        <w:rPr>
          <w:vertAlign w:val="superscript"/>
        </w:rPr>
        <w:t>30</w:t>
      </w:r>
      <w:r>
        <w:t xml:space="preserve"> solutions to enumerate, which is likely impossible, even for a very fast computer. The combinatorial explosion is even worse for general integer variables that can take on even more values than just the two possibilities for binary variables. It is easy to construct problems in which the number of solutions is greater than the total number of atoms in the universe! Enumeration just won’t work here – we need a better way of tackling the combinatorial explosion, which is when Branch and Bound comes in.</w:t>
      </w:r>
    </w:p>
    <w:p w:rsidR="009E38AD" w:rsidRDefault="00F84BB2" w:rsidP="00751187">
      <w:pPr>
        <w:pStyle w:val="Heading2"/>
        <w:ind w:left="0"/>
      </w:pPr>
      <w:r>
        <w:t xml:space="preserve">Balas : Specialised </w:t>
      </w:r>
      <w:r w:rsidR="00751187">
        <w:t>Branch and Bound</w:t>
      </w:r>
    </w:p>
    <w:p w:rsidR="004475F7" w:rsidRDefault="004A150A" w:rsidP="004475F7">
      <w:pPr>
        <w:jc w:val="left"/>
      </w:pPr>
      <w:r>
        <w:t>C</w:t>
      </w:r>
      <w:r w:rsidR="00350B4E">
        <w:t xml:space="preserve">onsider the complete enumeration of a model having </w:t>
      </w:r>
      <w:r w:rsidR="00483CD4">
        <w:t xml:space="preserve">3 </w:t>
      </w:r>
      <w:r w:rsidR="00350B4E">
        <w:t xml:space="preserve">binary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350B4E">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50B4E">
        <w:t xml:space="preserve"> 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350B4E">
        <w:t xml:space="preserve">, whose ranges are </w:t>
      </w:r>
      <m:oMath>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rsidR="00FF74C5">
        <w:t xml:space="preserve">, </w:t>
      </w:r>
      <m:oMath>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w:r w:rsidR="00FF74C5">
        <w:t xml:space="preserve"> and </w:t>
      </w:r>
      <m:oMath>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oMath>
      <w:r w:rsidR="00483CD4">
        <w:t>.</w:t>
      </w:r>
    </w:p>
    <w:p w:rsidR="005D338E" w:rsidRDefault="0021158E" w:rsidP="004475F7">
      <w:pPr>
        <w:jc w:val="center"/>
      </w:pPr>
      <w:r>
        <w:rPr>
          <w:b/>
          <w:noProof/>
          <w:lang w:val="en-IN" w:eastAsia="en-IN"/>
        </w:rPr>
        <w:drawing>
          <wp:inline distT="0" distB="0" distL="0" distR="0">
            <wp:extent cx="2408555" cy="2092325"/>
            <wp:effectExtent l="38100" t="0" r="10795" b="222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D338E" w:rsidRDefault="0021158E" w:rsidP="00FF74C5">
      <w:r>
        <w:t xml:space="preserve">Now the main idea in branch and bound is to </w:t>
      </w:r>
      <w:r w:rsidRPr="0021158E">
        <w:rPr>
          <w:u w:val="single"/>
        </w:rPr>
        <w:t>avoid</w:t>
      </w:r>
      <w:r>
        <w:t xml:space="preserve"> growing the whole tree as much as possible, because the entire tree is just too big in any real problem. </w:t>
      </w:r>
      <w:r>
        <w:lastRenderedPageBreak/>
        <w:t>Instead</w:t>
      </w:r>
      <w:r>
        <w:t>,</w:t>
      </w:r>
      <w:r>
        <w:t xml:space="preserve"> branch and bound grows the tree in stages, and grows only the most promising nodes at any stage.</w:t>
      </w:r>
    </w:p>
    <w:p w:rsidR="00E353E8" w:rsidRDefault="00E353E8" w:rsidP="00FF74C5">
      <w:r>
        <w:t>There are mainly three processes we follow:</w:t>
      </w:r>
    </w:p>
    <w:p w:rsidR="00136C4C" w:rsidRPr="00136C4C" w:rsidRDefault="00136C4C" w:rsidP="00136C4C">
      <w:pPr>
        <w:pStyle w:val="ListParagraph"/>
        <w:numPr>
          <w:ilvl w:val="0"/>
          <w:numId w:val="18"/>
        </w:numPr>
        <w:rPr>
          <w:b/>
        </w:rPr>
      </w:pPr>
      <w:r>
        <w:t xml:space="preserve">Branching – </w:t>
      </w:r>
      <w:r>
        <w:t>a node is selected for further growth and the next generation of children of that node is created</w:t>
      </w:r>
      <w:r>
        <w:t>.</w:t>
      </w:r>
    </w:p>
    <w:p w:rsidR="00FF74C5" w:rsidRDefault="005D338E" w:rsidP="00136C4C">
      <w:pPr>
        <w:pStyle w:val="ListParagraph"/>
        <w:numPr>
          <w:ilvl w:val="0"/>
          <w:numId w:val="18"/>
        </w:numPr>
      </w:pPr>
      <w:r>
        <w:t xml:space="preserve">Bounding – bound </w:t>
      </w:r>
      <w:r>
        <w:t>on the best value attained by growing a node is estimated</w:t>
      </w:r>
      <w:r>
        <w:t>.</w:t>
      </w:r>
    </w:p>
    <w:p w:rsidR="00456BAA" w:rsidRDefault="005D338E" w:rsidP="00121C9C">
      <w:pPr>
        <w:pStyle w:val="ListParagraph"/>
        <w:numPr>
          <w:ilvl w:val="0"/>
          <w:numId w:val="18"/>
        </w:numPr>
      </w:pPr>
      <w:r>
        <w:t xml:space="preserve">Pruning – </w:t>
      </w:r>
      <w:r>
        <w:t xml:space="preserve">cut off and permanently discard nodes when </w:t>
      </w:r>
      <w:r>
        <w:t xml:space="preserve">one </w:t>
      </w:r>
      <w:r>
        <w:t xml:space="preserve">can show that </w:t>
      </w:r>
      <w:r>
        <w:t>a node</w:t>
      </w:r>
      <w:r>
        <w:t xml:space="preserve">, or any </w:t>
      </w:r>
      <w:r>
        <w:t xml:space="preserve">of </w:t>
      </w:r>
      <w:r>
        <w:t xml:space="preserve">its </w:t>
      </w:r>
      <w:r w:rsidR="00121C9C">
        <w:t>descendants</w:t>
      </w:r>
      <w:r>
        <w:t>, will never be either feasible or optimal</w:t>
      </w:r>
      <w:r w:rsidR="00121C9C">
        <w:t>. This is precis</w:t>
      </w:r>
      <w:r w:rsidR="00121C9C">
        <w:t>ely what prevents the search tree from growing too much.</w:t>
      </w:r>
    </w:p>
    <w:p w:rsidR="00121C9C" w:rsidRDefault="00121C9C" w:rsidP="00121C9C">
      <w:pPr>
        <w:pStyle w:val="Heading3"/>
      </w:pPr>
      <w:r>
        <w:t>The Process</w:t>
      </w:r>
    </w:p>
    <w:p w:rsidR="00121C9C" w:rsidRDefault="00B33158" w:rsidP="00121C9C">
      <w:r>
        <w:t>Let a</w:t>
      </w:r>
      <w:r w:rsidR="00C215A1">
        <w:t>t any intermediate point in the algorithm, we have the current version of the branch and bound tree, which consists of bud nodes</w:t>
      </w:r>
      <w:r w:rsidR="00C215A1">
        <w:t xml:space="preserve"> (</w:t>
      </w:r>
      <w:r w:rsidR="00C215A1">
        <w:t>partial solution</w:t>
      </w:r>
      <w:r w:rsidR="00C215A1">
        <w:t>s, either feasible or infeasible)</w:t>
      </w:r>
      <w:r w:rsidR="00C215A1">
        <w:t xml:space="preserve"> labeled with their bounding function values and other nodes</w:t>
      </w:r>
      <w:r w:rsidR="0023315C">
        <w:t>.</w:t>
      </w:r>
    </w:p>
    <w:p w:rsidR="0023315C" w:rsidRDefault="0023315C" w:rsidP="00B33158">
      <w:pPr>
        <w:pStyle w:val="ListParagraph"/>
        <w:numPr>
          <w:ilvl w:val="0"/>
          <w:numId w:val="19"/>
        </w:numPr>
      </w:pPr>
      <w:r>
        <w:t xml:space="preserve">The node selection policy </w:t>
      </w:r>
      <w:r>
        <w:t xml:space="preserve">now </w:t>
      </w:r>
      <w:r>
        <w:t>governs how to choose the next bud node for expansion.</w:t>
      </w:r>
      <w:r>
        <w:t xml:space="preserve"> We used the best-first selection policy: </w:t>
      </w:r>
      <w:r>
        <w:t>choose the bud node that has the best value of the bounding function anywhere on the branch and bound tree.</w:t>
      </w:r>
      <w:r>
        <w:t xml:space="preserve"> T</w:t>
      </w:r>
      <w:r>
        <w:t>his means choosing the bud node with the smallest value of the bounding function</w:t>
      </w:r>
      <w:r w:rsidR="00A9546F">
        <w:t>.</w:t>
      </w:r>
    </w:p>
    <w:p w:rsidR="00B33158" w:rsidRDefault="00A9546F" w:rsidP="00B33158">
      <w:pPr>
        <w:pStyle w:val="ListParagraph"/>
        <w:numPr>
          <w:ilvl w:val="0"/>
          <w:numId w:val="19"/>
        </w:numPr>
      </w:pPr>
      <w:r>
        <w:t>O</w:t>
      </w:r>
      <w:r>
        <w:t>nce a bud node has been chosen for expansion we choose</w:t>
      </w:r>
      <w:r w:rsidR="0087380D">
        <w:t xml:space="preserve"> the next numbered variable as</w:t>
      </w:r>
      <w:r>
        <w:t xml:space="preserve"> the next variable to use in creating the child nodes of the bud node</w:t>
      </w:r>
      <w:r w:rsidR="0087380D">
        <w:t>.</w:t>
      </w:r>
    </w:p>
    <w:p w:rsidR="00B33158" w:rsidRDefault="0082612B" w:rsidP="00B33158">
      <w:pPr>
        <w:pStyle w:val="ListParagraph"/>
        <w:numPr>
          <w:ilvl w:val="0"/>
          <w:numId w:val="19"/>
        </w:numPr>
      </w:pPr>
      <w:r>
        <w:t xml:space="preserve">The method for showing that no descendent will be optimal is standard: if the bud node bounding function value is worse than the </w:t>
      </w:r>
      <w:r w:rsidR="00B86975">
        <w:t>objective function value for</w:t>
      </w:r>
      <w:r>
        <w:t xml:space="preserve"> </w:t>
      </w:r>
      <w:r w:rsidR="00277AFA">
        <w:t>the best complete feasible solution found so far</w:t>
      </w:r>
      <w:r>
        <w:t>, then the bud node can be pruned.</w:t>
      </w:r>
    </w:p>
    <w:p w:rsidR="00B33158" w:rsidRDefault="00B86975" w:rsidP="00B33158">
      <w:pPr>
        <w:pStyle w:val="ListParagraph"/>
        <w:numPr>
          <w:ilvl w:val="0"/>
          <w:numId w:val="19"/>
        </w:numPr>
      </w:pPr>
      <w:r>
        <w:t xml:space="preserve">We finally stop when there are no more bud nodes left to </w:t>
      </w:r>
      <w:r w:rsidR="00B33158">
        <w:t>consider for further branching.</w:t>
      </w:r>
    </w:p>
    <w:p w:rsidR="00F84BB2" w:rsidRPr="00D363F6" w:rsidRDefault="00FF7E9A" w:rsidP="00F84BB2">
      <w:r>
        <w:t xml:space="preserve">One thing to note here is </w:t>
      </w:r>
      <w:r w:rsidR="0003747A">
        <w:t>if we cannot set all of the variables to 0 without violating one or more constraints, then we pre</w:t>
      </w:r>
      <w:r w:rsidR="00DE3858">
        <w:t>fer to set the variable that has the smallest index to 1. This is because the variables are ordered</w:t>
      </w:r>
      <w:r w:rsidR="00D363F6">
        <w:t xml:space="preserve"> so that those earl</w:t>
      </w:r>
      <w:r w:rsidR="00A97AF5">
        <w:t>i</w:t>
      </w:r>
      <w:r w:rsidR="00D363F6">
        <w:t>er in the list increase the objective fu</w:t>
      </w:r>
      <w:r w:rsidR="00A97AF5">
        <w:t>nction by the smallest amount.</w:t>
      </w:r>
      <w:bookmarkStart w:id="12" w:name="_GoBack"/>
      <w:bookmarkEnd w:id="12"/>
    </w:p>
    <w:p w:rsidR="0087380D" w:rsidRPr="00121C9C" w:rsidRDefault="0087380D" w:rsidP="0023315C"/>
    <w:p w:rsidR="00B05406" w:rsidRDefault="00B05406" w:rsidP="009E38AD">
      <w:pPr>
        <w:pStyle w:val="Heading2"/>
        <w:ind w:left="0"/>
      </w:pPr>
      <w:bookmarkStart w:id="13" w:name="_Toc492679434"/>
      <w:r>
        <w:lastRenderedPageBreak/>
        <w:t>References</w:t>
      </w:r>
      <w:bookmarkEnd w:id="13"/>
    </w:p>
    <w:p w:rsidR="00F77569" w:rsidRDefault="00F77569" w:rsidP="00517AF2">
      <w:pPr>
        <w:pStyle w:val="ListParagraph"/>
        <w:numPr>
          <w:ilvl w:val="0"/>
          <w:numId w:val="14"/>
        </w:numPr>
      </w:pPr>
      <w:r w:rsidRPr="00F77569">
        <w:t>Adaptive Monitoring: Application of Probing to Adapt Passive Monitoring</w:t>
      </w:r>
      <w:r>
        <w:t xml:space="preserve"> - Deepak Jeswani</w:t>
      </w:r>
      <w:r w:rsidR="00251895">
        <w:t xml:space="preserve">, </w:t>
      </w:r>
      <w:r>
        <w:t>Maitreya Natu</w:t>
      </w:r>
      <w:r w:rsidR="00251895">
        <w:t xml:space="preserve">, </w:t>
      </w:r>
      <w:r>
        <w:t>R. K. Ghosh</w:t>
      </w:r>
      <w:r w:rsidR="00251895">
        <w:t xml:space="preserve"> (</w:t>
      </w:r>
      <w:r w:rsidR="00251895" w:rsidRPr="00251895">
        <w:t>Journal of Network and Systems Management</w:t>
      </w:r>
      <w:r w:rsidR="00251895">
        <w:t xml:space="preserve"> – October 2015)</w:t>
      </w:r>
    </w:p>
    <w:p w:rsidR="00FF07B2" w:rsidRPr="005B114F" w:rsidRDefault="00251895" w:rsidP="00517AF2">
      <w:pPr>
        <w:pStyle w:val="ListParagraph"/>
        <w:numPr>
          <w:ilvl w:val="0"/>
          <w:numId w:val="14"/>
        </w:numPr>
      </w:pPr>
      <w:r>
        <w:t>Adaptive path selection for link loss inference in network tomography applications</w:t>
      </w:r>
      <w:r w:rsidR="00DF19D4">
        <w:t xml:space="preserve"> - </w:t>
      </w:r>
      <w:r>
        <w:t>Y Qiao, J Jiao, Y Rao, H M</w:t>
      </w:r>
      <w:r w:rsidR="00DF19D4">
        <w:t>a (PloS one - 2016)</w:t>
      </w:r>
    </w:p>
    <w:sectPr w:rsidR="00FF07B2" w:rsidRPr="005B114F" w:rsidSect="00F64901">
      <w:headerReference w:type="default" r:id="rId16"/>
      <w:footerReference w:type="default" r:id="rId17"/>
      <w:type w:val="continuous"/>
      <w:pgSz w:w="12240" w:h="15840"/>
      <w:pgMar w:top="1440" w:right="1440" w:bottom="1440" w:left="1440" w:header="720" w:footer="720"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B81" w:rsidRDefault="00B10B81">
      <w:r>
        <w:separator/>
      </w:r>
    </w:p>
    <w:p w:rsidR="00B10B81" w:rsidRDefault="00B10B81"/>
  </w:endnote>
  <w:endnote w:type="continuationSeparator" w:id="0">
    <w:p w:rsidR="00B10B81" w:rsidRDefault="00B10B81">
      <w:r>
        <w:continuationSeparator/>
      </w:r>
    </w:p>
    <w:p w:rsidR="00B10B81" w:rsidRDefault="00B10B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32844">
      <w:sdt>
        <w:sdtPr>
          <w:alias w:val="Date"/>
          <w:tag w:val=""/>
          <w:id w:val="-940607518"/>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rsidR="00F32844" w:rsidRDefault="00F32844">
              <w:pPr>
                <w:pStyle w:val="Footer"/>
              </w:pPr>
              <w:r w:rsidRPr="009B091C">
                <w:rPr>
                  <w:color w:val="FFFFFF" w:themeColor="background1"/>
                </w:rPr>
                <w:t>[Date]</w:t>
              </w:r>
            </w:p>
          </w:tc>
        </w:sdtContent>
      </w:sdt>
      <w:sdt>
        <w:sdtPr>
          <w:alias w:val="Title"/>
          <w:tag w:val=""/>
          <w:id w:val="2059277590"/>
          <w:placeholder>
            <w:docPart w:val="3BF300138BF24C0EB540526B21AEE1EA"/>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F32844" w:rsidRDefault="00F32844">
              <w:pPr>
                <w:pStyle w:val="Footer"/>
                <w:jc w:val="center"/>
              </w:pPr>
              <w:r>
                <w:t>Network Probe Selection Problem</w:t>
              </w:r>
            </w:p>
          </w:tc>
        </w:sdtContent>
      </w:sdt>
      <w:tc>
        <w:tcPr>
          <w:tcW w:w="750" w:type="pct"/>
        </w:tcPr>
        <w:p w:rsidR="00F32844" w:rsidRDefault="00F32844">
          <w:pPr>
            <w:pStyle w:val="Footer"/>
            <w:jc w:val="right"/>
          </w:pPr>
          <w:r>
            <w:fldChar w:fldCharType="begin"/>
          </w:r>
          <w:r>
            <w:instrText xml:space="preserve"> PAGE  \* Arabic </w:instrText>
          </w:r>
          <w:r>
            <w:fldChar w:fldCharType="separate"/>
          </w:r>
          <w:r w:rsidR="00A97AF5">
            <w:rPr>
              <w:noProof/>
            </w:rPr>
            <w:t>8</w:t>
          </w:r>
          <w:r>
            <w:fldChar w:fldCharType="end"/>
          </w:r>
        </w:p>
      </w:tc>
    </w:tr>
  </w:tbl>
  <w:p w:rsidR="00F32844" w:rsidRDefault="00F3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B81" w:rsidRDefault="00B10B81">
      <w:r>
        <w:separator/>
      </w:r>
    </w:p>
    <w:p w:rsidR="00B10B81" w:rsidRDefault="00B10B81"/>
  </w:footnote>
  <w:footnote w:type="continuationSeparator" w:id="0">
    <w:p w:rsidR="00B10B81" w:rsidRDefault="00B10B81">
      <w:r>
        <w:continuationSeparator/>
      </w:r>
    </w:p>
    <w:p w:rsidR="00B10B81" w:rsidRDefault="00B10B81"/>
  </w:footnote>
  <w:footnote w:id="1">
    <w:p w:rsidR="005736C8" w:rsidRPr="005736C8" w:rsidRDefault="005736C8" w:rsidP="005736C8">
      <w:pPr>
        <w:pStyle w:val="FootnoteText"/>
        <w:rPr>
          <w:lang w:val="en-IN"/>
        </w:rPr>
      </w:pPr>
      <w:r>
        <w:rPr>
          <w:rStyle w:val="FootnoteReference"/>
        </w:rPr>
        <w:footnoteRef/>
      </w:r>
      <w:r>
        <w:t xml:space="preserve"> Probes refer to test transactions that are sent in the network. The success and failure of these probes depend on the success and failure of the network components used by the probes. </w:t>
      </w:r>
      <w:r w:rsidR="00A3212A">
        <w:t>An example</w:t>
      </w:r>
      <w:r w:rsidR="00606850">
        <w:t xml:space="preserve"> of a simple</w:t>
      </w:r>
      <w:r w:rsidR="00A3212A">
        <w:t xml:space="preserve"> probing technique is </w:t>
      </w:r>
      <w:r w:rsidR="00606850">
        <w:t xml:space="preserve">to </w:t>
      </w:r>
      <w:r w:rsidR="00CD35ED">
        <w:t>ping</w:t>
      </w:r>
      <w:r w:rsidR="00A3212A">
        <w:t xml:space="preserve"> all nearby nodes and check the response time and packet loss.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844" w:rsidRPr="005B114F" w:rsidRDefault="00B10B81" w:rsidP="00A52B0D">
    <w:pPr>
      <w:pStyle w:val="Subtitle"/>
      <w:rPr>
        <w:rFonts w:ascii="Candara" w:hAnsi="Candara"/>
        <w:sz w:val="32"/>
      </w:rPr>
    </w:pPr>
    <w:sdt>
      <w:sdtPr>
        <w:alias w:val="Subtitle"/>
        <w:tag w:val=""/>
        <w:id w:val="-103504147"/>
        <w:dataBinding w:prefixMappings="xmlns:ns0='http://purl.org/dc/elements/1.1/' xmlns:ns1='http://schemas.openxmlformats.org/package/2006/metadata/core-properties' " w:xpath="/ns1:coreProperties[1]/ns0:subject[1]" w:storeItemID="{6C3C8BC8-F283-45AE-878A-BAB7291924A1}"/>
        <w:text/>
      </w:sdtPr>
      <w:sdtEndPr/>
      <w:sdtContent>
        <w:r w:rsidR="00807787">
          <w:t>Project Report for CS357</w:t>
        </w:r>
      </w:sdtContent>
    </w:sdt>
  </w:p>
  <w:p w:rsidR="00F32844" w:rsidRDefault="00F32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C11880"/>
    <w:multiLevelType w:val="hybridMultilevel"/>
    <w:tmpl w:val="29AE5CA4"/>
    <w:lvl w:ilvl="0" w:tplc="04A44226">
      <w:numFmt w:val="bullet"/>
      <w:lvlText w:val=""/>
      <w:lvlJc w:val="left"/>
      <w:pPr>
        <w:ind w:left="432" w:hanging="360"/>
      </w:pPr>
      <w:rPr>
        <w:rFonts w:ascii="Symbol" w:eastAsiaTheme="minorEastAsia" w:hAnsi="Symbol" w:cstheme="minorBidi" w:hint="default"/>
      </w:rPr>
    </w:lvl>
    <w:lvl w:ilvl="1" w:tplc="40090003">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 w15:restartNumberingAfterBreak="0">
    <w:nsid w:val="02423ED0"/>
    <w:multiLevelType w:val="hybridMultilevel"/>
    <w:tmpl w:val="99C49C10"/>
    <w:lvl w:ilvl="0" w:tplc="83BE7C94">
      <w:start w:val="1"/>
      <w:numFmt w:val="decimal"/>
      <w:lvlText w:val="%1."/>
      <w:lvlJc w:val="left"/>
      <w:pPr>
        <w:ind w:left="432" w:hanging="360"/>
      </w:pPr>
      <w:rPr>
        <w:rFonts w:hint="default"/>
        <w:u w:val="dottedHeavy"/>
      </w:rPr>
    </w:lvl>
    <w:lvl w:ilvl="1" w:tplc="40090019">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9133BF4"/>
    <w:multiLevelType w:val="hybridMultilevel"/>
    <w:tmpl w:val="68005CBC"/>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12A73D6B"/>
    <w:multiLevelType w:val="hybridMultilevel"/>
    <w:tmpl w:val="E01400FC"/>
    <w:lvl w:ilvl="0" w:tplc="40090003">
      <w:start w:val="1"/>
      <w:numFmt w:val="bullet"/>
      <w:lvlText w:val="o"/>
      <w:lvlJc w:val="left"/>
      <w:pPr>
        <w:ind w:left="720" w:hanging="360"/>
      </w:pPr>
      <w:rPr>
        <w:rFonts w:ascii="Courier New" w:hAnsi="Courier New" w:cs="Courier New" w:hint="default"/>
      </w:rPr>
    </w:lvl>
    <w:lvl w:ilvl="1" w:tplc="9B92A14C">
      <w:numFmt w:val="bullet"/>
      <w:lvlText w:val="•"/>
      <w:lvlJc w:val="left"/>
      <w:pPr>
        <w:ind w:left="1440" w:hanging="360"/>
      </w:pPr>
      <w:rPr>
        <w:rFonts w:ascii="Calibri" w:eastAsiaTheme="minorEastAsia"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947921"/>
    <w:multiLevelType w:val="hybridMultilevel"/>
    <w:tmpl w:val="426A4EBC"/>
    <w:lvl w:ilvl="0" w:tplc="40090003">
      <w:start w:val="1"/>
      <w:numFmt w:val="bullet"/>
      <w:lvlText w:val="o"/>
      <w:lvlJc w:val="left"/>
      <w:pPr>
        <w:ind w:left="792" w:hanging="360"/>
      </w:pPr>
      <w:rPr>
        <w:rFonts w:ascii="Courier New" w:hAnsi="Courier New" w:cs="Courier New"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 w15:restartNumberingAfterBreak="0">
    <w:nsid w:val="239117A2"/>
    <w:multiLevelType w:val="hybridMultilevel"/>
    <w:tmpl w:val="D38C1A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93AC2"/>
    <w:multiLevelType w:val="hybridMultilevel"/>
    <w:tmpl w:val="CC66E8B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9" w15:restartNumberingAfterBreak="0">
    <w:nsid w:val="2BFF14BB"/>
    <w:multiLevelType w:val="hybridMultilevel"/>
    <w:tmpl w:val="099E2C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5002C5"/>
    <w:multiLevelType w:val="hybridMultilevel"/>
    <w:tmpl w:val="C9E87DE0"/>
    <w:lvl w:ilvl="0" w:tplc="40090003">
      <w:start w:val="1"/>
      <w:numFmt w:val="bullet"/>
      <w:lvlText w:val="o"/>
      <w:lvlJc w:val="left"/>
      <w:pPr>
        <w:ind w:left="792" w:hanging="360"/>
      </w:pPr>
      <w:rPr>
        <w:rFonts w:ascii="Courier New" w:hAnsi="Courier New" w:cs="Courier New"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1" w15:restartNumberingAfterBreak="0">
    <w:nsid w:val="2D6C3B27"/>
    <w:multiLevelType w:val="hybridMultilevel"/>
    <w:tmpl w:val="8264DCC6"/>
    <w:lvl w:ilvl="0" w:tplc="40090003">
      <w:start w:val="1"/>
      <w:numFmt w:val="bullet"/>
      <w:lvlText w:val="o"/>
      <w:lvlJc w:val="left"/>
      <w:pPr>
        <w:ind w:left="792" w:hanging="360"/>
      </w:pPr>
      <w:rPr>
        <w:rFonts w:ascii="Courier New" w:hAnsi="Courier New" w:cs="Courier New"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2" w15:restartNumberingAfterBreak="0">
    <w:nsid w:val="45701FC7"/>
    <w:multiLevelType w:val="hybridMultilevel"/>
    <w:tmpl w:val="9A8EA30E"/>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3" w15:restartNumberingAfterBreak="0">
    <w:nsid w:val="4CFB7A62"/>
    <w:multiLevelType w:val="hybridMultilevel"/>
    <w:tmpl w:val="CC0C60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F8785C"/>
    <w:multiLevelType w:val="hybridMultilevel"/>
    <w:tmpl w:val="61323B02"/>
    <w:lvl w:ilvl="0" w:tplc="40090003">
      <w:start w:val="1"/>
      <w:numFmt w:val="bullet"/>
      <w:lvlText w:val="o"/>
      <w:lvlJc w:val="left"/>
      <w:pPr>
        <w:ind w:left="432" w:hanging="360"/>
      </w:pPr>
      <w:rPr>
        <w:rFonts w:ascii="Courier New" w:hAnsi="Courier New" w:cs="Courier New"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15" w15:restartNumberingAfterBreak="0">
    <w:nsid w:val="69EA7EF9"/>
    <w:multiLevelType w:val="hybridMultilevel"/>
    <w:tmpl w:val="B7104E6A"/>
    <w:lvl w:ilvl="0" w:tplc="9EA472CE">
      <w:start w:val="2"/>
      <w:numFmt w:val="bullet"/>
      <w:lvlText w:val=""/>
      <w:lvlJc w:val="left"/>
      <w:pPr>
        <w:ind w:left="432" w:hanging="360"/>
      </w:pPr>
      <w:rPr>
        <w:rFonts w:ascii="Symbol" w:eastAsiaTheme="minorEastAsia" w:hAnsi="Symbol" w:cstheme="minorBidi"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16" w15:restartNumberingAfterBreak="0">
    <w:nsid w:val="6DCC7A70"/>
    <w:multiLevelType w:val="hybridMultilevel"/>
    <w:tmpl w:val="D172B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9321D4"/>
    <w:multiLevelType w:val="hybridMultilevel"/>
    <w:tmpl w:val="E00CBEC6"/>
    <w:lvl w:ilvl="0" w:tplc="5D7A6CA4">
      <w:start w:val="1"/>
      <w:numFmt w:val="bullet"/>
      <w:lvlText w:val="»"/>
      <w:lvlJc w:val="left"/>
      <w:pPr>
        <w:tabs>
          <w:tab w:val="num" w:pos="720"/>
        </w:tabs>
        <w:ind w:left="720" w:hanging="360"/>
      </w:pPr>
      <w:rPr>
        <w:rFonts w:ascii="Roboto Condensed" w:hAnsi="Roboto Condensed" w:hint="default"/>
      </w:rPr>
    </w:lvl>
    <w:lvl w:ilvl="1" w:tplc="49CC9ED0" w:tentative="1">
      <w:start w:val="1"/>
      <w:numFmt w:val="bullet"/>
      <w:lvlText w:val="»"/>
      <w:lvlJc w:val="left"/>
      <w:pPr>
        <w:tabs>
          <w:tab w:val="num" w:pos="1440"/>
        </w:tabs>
        <w:ind w:left="1440" w:hanging="360"/>
      </w:pPr>
      <w:rPr>
        <w:rFonts w:ascii="Roboto Condensed" w:hAnsi="Roboto Condensed" w:hint="default"/>
      </w:rPr>
    </w:lvl>
    <w:lvl w:ilvl="2" w:tplc="40686BD2" w:tentative="1">
      <w:start w:val="1"/>
      <w:numFmt w:val="bullet"/>
      <w:lvlText w:val="»"/>
      <w:lvlJc w:val="left"/>
      <w:pPr>
        <w:tabs>
          <w:tab w:val="num" w:pos="2160"/>
        </w:tabs>
        <w:ind w:left="2160" w:hanging="360"/>
      </w:pPr>
      <w:rPr>
        <w:rFonts w:ascii="Roboto Condensed" w:hAnsi="Roboto Condensed" w:hint="default"/>
      </w:rPr>
    </w:lvl>
    <w:lvl w:ilvl="3" w:tplc="C2DC0CB6" w:tentative="1">
      <w:start w:val="1"/>
      <w:numFmt w:val="bullet"/>
      <w:lvlText w:val="»"/>
      <w:lvlJc w:val="left"/>
      <w:pPr>
        <w:tabs>
          <w:tab w:val="num" w:pos="2880"/>
        </w:tabs>
        <w:ind w:left="2880" w:hanging="360"/>
      </w:pPr>
      <w:rPr>
        <w:rFonts w:ascii="Roboto Condensed" w:hAnsi="Roboto Condensed" w:hint="default"/>
      </w:rPr>
    </w:lvl>
    <w:lvl w:ilvl="4" w:tplc="1C2E603C" w:tentative="1">
      <w:start w:val="1"/>
      <w:numFmt w:val="bullet"/>
      <w:lvlText w:val="»"/>
      <w:lvlJc w:val="left"/>
      <w:pPr>
        <w:tabs>
          <w:tab w:val="num" w:pos="3600"/>
        </w:tabs>
        <w:ind w:left="3600" w:hanging="360"/>
      </w:pPr>
      <w:rPr>
        <w:rFonts w:ascii="Roboto Condensed" w:hAnsi="Roboto Condensed" w:hint="default"/>
      </w:rPr>
    </w:lvl>
    <w:lvl w:ilvl="5" w:tplc="42843574" w:tentative="1">
      <w:start w:val="1"/>
      <w:numFmt w:val="bullet"/>
      <w:lvlText w:val="»"/>
      <w:lvlJc w:val="left"/>
      <w:pPr>
        <w:tabs>
          <w:tab w:val="num" w:pos="4320"/>
        </w:tabs>
        <w:ind w:left="4320" w:hanging="360"/>
      </w:pPr>
      <w:rPr>
        <w:rFonts w:ascii="Roboto Condensed" w:hAnsi="Roboto Condensed" w:hint="default"/>
      </w:rPr>
    </w:lvl>
    <w:lvl w:ilvl="6" w:tplc="23782000" w:tentative="1">
      <w:start w:val="1"/>
      <w:numFmt w:val="bullet"/>
      <w:lvlText w:val="»"/>
      <w:lvlJc w:val="left"/>
      <w:pPr>
        <w:tabs>
          <w:tab w:val="num" w:pos="5040"/>
        </w:tabs>
        <w:ind w:left="5040" w:hanging="360"/>
      </w:pPr>
      <w:rPr>
        <w:rFonts w:ascii="Roboto Condensed" w:hAnsi="Roboto Condensed" w:hint="default"/>
      </w:rPr>
    </w:lvl>
    <w:lvl w:ilvl="7" w:tplc="E4760CE4" w:tentative="1">
      <w:start w:val="1"/>
      <w:numFmt w:val="bullet"/>
      <w:lvlText w:val="»"/>
      <w:lvlJc w:val="left"/>
      <w:pPr>
        <w:tabs>
          <w:tab w:val="num" w:pos="5760"/>
        </w:tabs>
        <w:ind w:left="5760" w:hanging="360"/>
      </w:pPr>
      <w:rPr>
        <w:rFonts w:ascii="Roboto Condensed" w:hAnsi="Roboto Condensed" w:hint="default"/>
      </w:rPr>
    </w:lvl>
    <w:lvl w:ilvl="8" w:tplc="EA9C2448" w:tentative="1">
      <w:start w:val="1"/>
      <w:numFmt w:val="bullet"/>
      <w:lvlText w:val="»"/>
      <w:lvlJc w:val="left"/>
      <w:pPr>
        <w:tabs>
          <w:tab w:val="num" w:pos="6480"/>
        </w:tabs>
        <w:ind w:left="6480" w:hanging="360"/>
      </w:pPr>
      <w:rPr>
        <w:rFonts w:ascii="Roboto Condensed" w:hAnsi="Roboto Condensed" w:hint="default"/>
      </w:rPr>
    </w:lvl>
  </w:abstractNum>
  <w:abstractNum w:abstractNumId="18" w15:restartNumberingAfterBreak="0">
    <w:nsid w:val="7E531854"/>
    <w:multiLevelType w:val="hybridMultilevel"/>
    <w:tmpl w:val="F1BEAF54"/>
    <w:lvl w:ilvl="0" w:tplc="04A44226">
      <w:numFmt w:val="bullet"/>
      <w:lvlText w:val=""/>
      <w:lvlJc w:val="left"/>
      <w:pPr>
        <w:ind w:left="432"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15"/>
  </w:num>
  <w:num w:numId="5">
    <w:abstractNumId w:val="1"/>
  </w:num>
  <w:num w:numId="6">
    <w:abstractNumId w:val="18"/>
  </w:num>
  <w:num w:numId="7">
    <w:abstractNumId w:val="3"/>
  </w:num>
  <w:num w:numId="8">
    <w:abstractNumId w:val="8"/>
  </w:num>
  <w:num w:numId="9">
    <w:abstractNumId w:val="10"/>
  </w:num>
  <w:num w:numId="10">
    <w:abstractNumId w:val="6"/>
  </w:num>
  <w:num w:numId="11">
    <w:abstractNumId w:val="16"/>
  </w:num>
  <w:num w:numId="12">
    <w:abstractNumId w:val="4"/>
  </w:num>
  <w:num w:numId="13">
    <w:abstractNumId w:val="13"/>
  </w:num>
  <w:num w:numId="14">
    <w:abstractNumId w:val="9"/>
  </w:num>
  <w:num w:numId="15">
    <w:abstractNumId w:val="5"/>
  </w:num>
  <w:num w:numId="16">
    <w:abstractNumId w:val="17"/>
  </w:num>
  <w:num w:numId="17">
    <w:abstractNumId w:val="11"/>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37A"/>
    <w:rsid w:val="000222EC"/>
    <w:rsid w:val="0003747A"/>
    <w:rsid w:val="00046F8F"/>
    <w:rsid w:val="00051C0B"/>
    <w:rsid w:val="0005410A"/>
    <w:rsid w:val="000576C0"/>
    <w:rsid w:val="00074AE5"/>
    <w:rsid w:val="00087932"/>
    <w:rsid w:val="00092201"/>
    <w:rsid w:val="00093585"/>
    <w:rsid w:val="000B7272"/>
    <w:rsid w:val="000C69E5"/>
    <w:rsid w:val="000D1D3F"/>
    <w:rsid w:val="000D21F5"/>
    <w:rsid w:val="000D699E"/>
    <w:rsid w:val="000E563C"/>
    <w:rsid w:val="000E6B45"/>
    <w:rsid w:val="00101957"/>
    <w:rsid w:val="00103082"/>
    <w:rsid w:val="00121C9C"/>
    <w:rsid w:val="00121D62"/>
    <w:rsid w:val="00136133"/>
    <w:rsid w:val="00136C4C"/>
    <w:rsid w:val="001407DF"/>
    <w:rsid w:val="0015047A"/>
    <w:rsid w:val="0016225E"/>
    <w:rsid w:val="0019340C"/>
    <w:rsid w:val="001A50F5"/>
    <w:rsid w:val="00210235"/>
    <w:rsid w:val="0021158E"/>
    <w:rsid w:val="002152B7"/>
    <w:rsid w:val="00220C03"/>
    <w:rsid w:val="00224235"/>
    <w:rsid w:val="0023315C"/>
    <w:rsid w:val="002431BE"/>
    <w:rsid w:val="00244063"/>
    <w:rsid w:val="00251895"/>
    <w:rsid w:val="0027432B"/>
    <w:rsid w:val="00277AFA"/>
    <w:rsid w:val="002B360E"/>
    <w:rsid w:val="002E0AB5"/>
    <w:rsid w:val="002E3094"/>
    <w:rsid w:val="002F7266"/>
    <w:rsid w:val="00314BD3"/>
    <w:rsid w:val="00321A21"/>
    <w:rsid w:val="00323732"/>
    <w:rsid w:val="003435FF"/>
    <w:rsid w:val="00350B4E"/>
    <w:rsid w:val="00361503"/>
    <w:rsid w:val="0036280B"/>
    <w:rsid w:val="003642EB"/>
    <w:rsid w:val="00380404"/>
    <w:rsid w:val="003954F5"/>
    <w:rsid w:val="003B2DCC"/>
    <w:rsid w:val="003C2DBA"/>
    <w:rsid w:val="00401FE6"/>
    <w:rsid w:val="004034B4"/>
    <w:rsid w:val="004209A1"/>
    <w:rsid w:val="0043493C"/>
    <w:rsid w:val="004351A3"/>
    <w:rsid w:val="00444B63"/>
    <w:rsid w:val="004475F7"/>
    <w:rsid w:val="00456BAA"/>
    <w:rsid w:val="00483CD4"/>
    <w:rsid w:val="004949D1"/>
    <w:rsid w:val="004974DA"/>
    <w:rsid w:val="004A150A"/>
    <w:rsid w:val="004C45CB"/>
    <w:rsid w:val="004D0C82"/>
    <w:rsid w:val="004F4144"/>
    <w:rsid w:val="00516FF2"/>
    <w:rsid w:val="00517AF2"/>
    <w:rsid w:val="00530A64"/>
    <w:rsid w:val="00537A0B"/>
    <w:rsid w:val="0055049C"/>
    <w:rsid w:val="0055173F"/>
    <w:rsid w:val="005736C8"/>
    <w:rsid w:val="005936AD"/>
    <w:rsid w:val="005B114F"/>
    <w:rsid w:val="005C0641"/>
    <w:rsid w:val="005D338E"/>
    <w:rsid w:val="00606850"/>
    <w:rsid w:val="00641066"/>
    <w:rsid w:val="00653546"/>
    <w:rsid w:val="00661C33"/>
    <w:rsid w:val="00666AB2"/>
    <w:rsid w:val="006751F8"/>
    <w:rsid w:val="0068339D"/>
    <w:rsid w:val="00684B44"/>
    <w:rsid w:val="006A6868"/>
    <w:rsid w:val="006B74D0"/>
    <w:rsid w:val="006E4E8B"/>
    <w:rsid w:val="0070061D"/>
    <w:rsid w:val="007010DE"/>
    <w:rsid w:val="00706E19"/>
    <w:rsid w:val="007502EE"/>
    <w:rsid w:val="00751187"/>
    <w:rsid w:val="00751B0C"/>
    <w:rsid w:val="007575BC"/>
    <w:rsid w:val="0076253B"/>
    <w:rsid w:val="00783922"/>
    <w:rsid w:val="007B05BC"/>
    <w:rsid w:val="007B2777"/>
    <w:rsid w:val="007D3251"/>
    <w:rsid w:val="007E022E"/>
    <w:rsid w:val="007F25B8"/>
    <w:rsid w:val="008067AE"/>
    <w:rsid w:val="00807787"/>
    <w:rsid w:val="00822C9E"/>
    <w:rsid w:val="0082612B"/>
    <w:rsid w:val="00834746"/>
    <w:rsid w:val="00836EAC"/>
    <w:rsid w:val="008410E5"/>
    <w:rsid w:val="0087380D"/>
    <w:rsid w:val="00873864"/>
    <w:rsid w:val="00877E2D"/>
    <w:rsid w:val="00883006"/>
    <w:rsid w:val="008A05A5"/>
    <w:rsid w:val="008A32E4"/>
    <w:rsid w:val="008C2D46"/>
    <w:rsid w:val="008C32F3"/>
    <w:rsid w:val="008C591F"/>
    <w:rsid w:val="008E2C24"/>
    <w:rsid w:val="008F7646"/>
    <w:rsid w:val="00903D16"/>
    <w:rsid w:val="00912E88"/>
    <w:rsid w:val="00927484"/>
    <w:rsid w:val="00967C6D"/>
    <w:rsid w:val="00992CB9"/>
    <w:rsid w:val="00993A98"/>
    <w:rsid w:val="00994C71"/>
    <w:rsid w:val="009A79EB"/>
    <w:rsid w:val="009B091C"/>
    <w:rsid w:val="009B132F"/>
    <w:rsid w:val="009C78D2"/>
    <w:rsid w:val="009D6181"/>
    <w:rsid w:val="009E38AD"/>
    <w:rsid w:val="009F439F"/>
    <w:rsid w:val="009F6AC8"/>
    <w:rsid w:val="00A0137A"/>
    <w:rsid w:val="00A176A9"/>
    <w:rsid w:val="00A27D35"/>
    <w:rsid w:val="00A3212A"/>
    <w:rsid w:val="00A416DD"/>
    <w:rsid w:val="00A420D7"/>
    <w:rsid w:val="00A52B0D"/>
    <w:rsid w:val="00A541BA"/>
    <w:rsid w:val="00A54B56"/>
    <w:rsid w:val="00A763B4"/>
    <w:rsid w:val="00A7687B"/>
    <w:rsid w:val="00A86ED8"/>
    <w:rsid w:val="00A9546F"/>
    <w:rsid w:val="00A966FF"/>
    <w:rsid w:val="00A97AF5"/>
    <w:rsid w:val="00A97B67"/>
    <w:rsid w:val="00AA0A26"/>
    <w:rsid w:val="00AB7CDC"/>
    <w:rsid w:val="00AD2324"/>
    <w:rsid w:val="00AD2670"/>
    <w:rsid w:val="00AD5016"/>
    <w:rsid w:val="00AE0F93"/>
    <w:rsid w:val="00AE6905"/>
    <w:rsid w:val="00B04F39"/>
    <w:rsid w:val="00B05406"/>
    <w:rsid w:val="00B10B81"/>
    <w:rsid w:val="00B33158"/>
    <w:rsid w:val="00B3427D"/>
    <w:rsid w:val="00B412BC"/>
    <w:rsid w:val="00B65444"/>
    <w:rsid w:val="00B86975"/>
    <w:rsid w:val="00B873CF"/>
    <w:rsid w:val="00B94C66"/>
    <w:rsid w:val="00B970A2"/>
    <w:rsid w:val="00B976A3"/>
    <w:rsid w:val="00BB4D94"/>
    <w:rsid w:val="00BE319D"/>
    <w:rsid w:val="00C031F1"/>
    <w:rsid w:val="00C05AF1"/>
    <w:rsid w:val="00C12824"/>
    <w:rsid w:val="00C141B4"/>
    <w:rsid w:val="00C215A1"/>
    <w:rsid w:val="00C3312B"/>
    <w:rsid w:val="00C3719A"/>
    <w:rsid w:val="00C40342"/>
    <w:rsid w:val="00C4099A"/>
    <w:rsid w:val="00C44A3A"/>
    <w:rsid w:val="00C50DF6"/>
    <w:rsid w:val="00C75207"/>
    <w:rsid w:val="00CB39F5"/>
    <w:rsid w:val="00CB3DC9"/>
    <w:rsid w:val="00CD35ED"/>
    <w:rsid w:val="00CE6D7E"/>
    <w:rsid w:val="00D0475B"/>
    <w:rsid w:val="00D33D12"/>
    <w:rsid w:val="00D363F6"/>
    <w:rsid w:val="00D52BF3"/>
    <w:rsid w:val="00D53B4A"/>
    <w:rsid w:val="00D84891"/>
    <w:rsid w:val="00D96F55"/>
    <w:rsid w:val="00DB5D14"/>
    <w:rsid w:val="00DB7085"/>
    <w:rsid w:val="00DE3858"/>
    <w:rsid w:val="00DF19D4"/>
    <w:rsid w:val="00E25830"/>
    <w:rsid w:val="00E25BF1"/>
    <w:rsid w:val="00E2640E"/>
    <w:rsid w:val="00E26FB6"/>
    <w:rsid w:val="00E34A1A"/>
    <w:rsid w:val="00E353E8"/>
    <w:rsid w:val="00E539C2"/>
    <w:rsid w:val="00E92729"/>
    <w:rsid w:val="00EA5C73"/>
    <w:rsid w:val="00F32844"/>
    <w:rsid w:val="00F34C66"/>
    <w:rsid w:val="00F37D47"/>
    <w:rsid w:val="00F46729"/>
    <w:rsid w:val="00F64901"/>
    <w:rsid w:val="00F67D05"/>
    <w:rsid w:val="00F705B1"/>
    <w:rsid w:val="00F723AD"/>
    <w:rsid w:val="00F77569"/>
    <w:rsid w:val="00F81156"/>
    <w:rsid w:val="00F84BB2"/>
    <w:rsid w:val="00F85068"/>
    <w:rsid w:val="00F91C85"/>
    <w:rsid w:val="00F969F1"/>
    <w:rsid w:val="00FF07B2"/>
    <w:rsid w:val="00FF74C5"/>
    <w:rsid w:val="00FF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DE0693"/>
  <w15:chartTrackingRefBased/>
  <w15:docId w15:val="{A54D0CAF-06A2-4705-9ACA-30089811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235"/>
    <w:pPr>
      <w:spacing w:after="120" w:line="240" w:lineRule="auto"/>
      <w:ind w:left="72" w:right="72"/>
      <w:jc w:val="both"/>
    </w:pPr>
    <w:rPr>
      <w:sz w:val="28"/>
    </w:rPr>
  </w:style>
  <w:style w:type="paragraph" w:styleId="Heading1">
    <w:name w:val="heading 1"/>
    <w:basedOn w:val="Normal"/>
    <w:next w:val="Normal"/>
    <w:link w:val="Heading1Char"/>
    <w:uiPriority w:val="9"/>
    <w:qFormat/>
    <w:pPr>
      <w:keepNext/>
      <w:keepLines/>
      <w:spacing w:after="40"/>
      <w:outlineLvl w:val="0"/>
    </w:pPr>
    <w:rPr>
      <w:rFonts w:asciiTheme="majorHAnsi" w:eastAsiaTheme="majorEastAsia" w:hAnsiTheme="majorHAnsi" w:cstheme="majorBidi"/>
      <w:caps/>
      <w:color w:val="94B6D2" w:themeColor="accent1"/>
      <w:szCs w:val="28"/>
    </w:rPr>
  </w:style>
  <w:style w:type="paragraph" w:styleId="Heading2">
    <w:name w:val="heading 2"/>
    <w:basedOn w:val="Normal"/>
    <w:next w:val="Normal"/>
    <w:link w:val="Heading2Char"/>
    <w:uiPriority w:val="1"/>
    <w:qFormat/>
    <w:rsid w:val="005B114F"/>
    <w:pPr>
      <w:keepNext/>
      <w:keepLines/>
      <w:spacing w:before="120"/>
      <w:outlineLvl w:val="1"/>
    </w:pPr>
    <w:rPr>
      <w:rFonts w:asciiTheme="majorHAnsi" w:eastAsiaTheme="majorEastAsia" w:hAnsiTheme="majorHAnsi" w:cstheme="majorBidi"/>
      <w:caps/>
      <w:color w:val="DD8047" w:themeColor="accent2"/>
      <w:sz w:val="40"/>
      <w:szCs w:val="24"/>
    </w:rPr>
  </w:style>
  <w:style w:type="paragraph" w:styleId="Heading3">
    <w:name w:val="heading 3"/>
    <w:basedOn w:val="Normal"/>
    <w:next w:val="Normal"/>
    <w:link w:val="Heading3Char"/>
    <w:uiPriority w:val="1"/>
    <w:qFormat/>
    <w:rsid w:val="00244063"/>
    <w:pPr>
      <w:keepNext/>
      <w:keepLines/>
      <w:spacing w:before="120"/>
      <w:outlineLvl w:val="2"/>
    </w:pPr>
    <w:rPr>
      <w:rFonts w:asciiTheme="majorHAnsi" w:eastAsiaTheme="majorEastAsia" w:hAnsiTheme="majorHAnsi" w:cstheme="majorBidi"/>
      <w:caps/>
      <w:color w:val="80865A" w:themeColor="accent3" w:themeShade="BF"/>
      <w:sz w:val="32"/>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sid w:val="005B114F"/>
    <w:rPr>
      <w:rFonts w:asciiTheme="majorHAnsi" w:eastAsiaTheme="majorEastAsia" w:hAnsiTheme="majorHAnsi" w:cstheme="majorBidi"/>
      <w:caps/>
      <w:color w:val="DD8047" w:themeColor="accent2"/>
      <w:sz w:val="40"/>
      <w:szCs w:val="24"/>
    </w:rPr>
  </w:style>
  <w:style w:type="character" w:customStyle="1" w:styleId="Heading3Char">
    <w:name w:val="Heading 3 Char"/>
    <w:basedOn w:val="DefaultParagraphFont"/>
    <w:link w:val="Heading3"/>
    <w:uiPriority w:val="1"/>
    <w:rsid w:val="00244063"/>
    <w:rPr>
      <w:rFonts w:asciiTheme="majorHAnsi" w:eastAsiaTheme="majorEastAsia" w:hAnsiTheme="majorHAnsi" w:cstheme="majorBidi"/>
      <w:caps/>
      <w:color w:val="80865A" w:themeColor="accent3" w:themeShade="BF"/>
      <w:sz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9D6181"/>
    <w:pPr>
      <w:ind w:left="720"/>
      <w:contextualSpacing/>
    </w:pPr>
  </w:style>
  <w:style w:type="paragraph" w:styleId="TOC1">
    <w:name w:val="toc 1"/>
    <w:basedOn w:val="Normal"/>
    <w:next w:val="Normal"/>
    <w:autoRedefine/>
    <w:uiPriority w:val="39"/>
    <w:unhideWhenUsed/>
    <w:rsid w:val="00C12824"/>
    <w:pPr>
      <w:spacing w:before="120"/>
      <w:ind w:left="0"/>
      <w:jc w:val="left"/>
    </w:pPr>
    <w:rPr>
      <w:b/>
      <w:bCs/>
      <w:caps/>
      <w:sz w:val="20"/>
      <w:szCs w:val="20"/>
    </w:rPr>
  </w:style>
  <w:style w:type="paragraph" w:styleId="TOC2">
    <w:name w:val="toc 2"/>
    <w:basedOn w:val="Normal"/>
    <w:next w:val="Normal"/>
    <w:autoRedefine/>
    <w:uiPriority w:val="39"/>
    <w:unhideWhenUsed/>
    <w:rsid w:val="00C12824"/>
    <w:pPr>
      <w:spacing w:after="0"/>
      <w:ind w:left="280"/>
      <w:jc w:val="left"/>
    </w:pPr>
    <w:rPr>
      <w:smallCaps/>
      <w:sz w:val="20"/>
      <w:szCs w:val="20"/>
    </w:rPr>
  </w:style>
  <w:style w:type="paragraph" w:styleId="TOC3">
    <w:name w:val="toc 3"/>
    <w:basedOn w:val="Normal"/>
    <w:next w:val="Normal"/>
    <w:autoRedefine/>
    <w:uiPriority w:val="39"/>
    <w:unhideWhenUsed/>
    <w:rsid w:val="00C12824"/>
    <w:pPr>
      <w:spacing w:after="0"/>
      <w:ind w:left="560"/>
      <w:jc w:val="left"/>
    </w:pPr>
    <w:rPr>
      <w:i/>
      <w:iCs/>
      <w:sz w:val="20"/>
      <w:szCs w:val="20"/>
    </w:rPr>
  </w:style>
  <w:style w:type="paragraph" w:styleId="TOC4">
    <w:name w:val="toc 4"/>
    <w:basedOn w:val="Normal"/>
    <w:next w:val="Normal"/>
    <w:autoRedefine/>
    <w:uiPriority w:val="39"/>
    <w:unhideWhenUsed/>
    <w:rsid w:val="00C12824"/>
    <w:pPr>
      <w:spacing w:after="0"/>
      <w:ind w:left="840"/>
      <w:jc w:val="left"/>
    </w:pPr>
    <w:rPr>
      <w:sz w:val="18"/>
      <w:szCs w:val="18"/>
    </w:rPr>
  </w:style>
  <w:style w:type="paragraph" w:styleId="TOC5">
    <w:name w:val="toc 5"/>
    <w:basedOn w:val="Normal"/>
    <w:next w:val="Normal"/>
    <w:autoRedefine/>
    <w:uiPriority w:val="39"/>
    <w:unhideWhenUsed/>
    <w:rsid w:val="00C12824"/>
    <w:pPr>
      <w:spacing w:after="0"/>
      <w:ind w:left="1120"/>
      <w:jc w:val="left"/>
    </w:pPr>
    <w:rPr>
      <w:sz w:val="18"/>
      <w:szCs w:val="18"/>
    </w:rPr>
  </w:style>
  <w:style w:type="paragraph" w:styleId="TOC6">
    <w:name w:val="toc 6"/>
    <w:basedOn w:val="Normal"/>
    <w:next w:val="Normal"/>
    <w:autoRedefine/>
    <w:uiPriority w:val="39"/>
    <w:unhideWhenUsed/>
    <w:rsid w:val="00C12824"/>
    <w:pPr>
      <w:spacing w:after="0"/>
      <w:ind w:left="1400"/>
      <w:jc w:val="left"/>
    </w:pPr>
    <w:rPr>
      <w:sz w:val="18"/>
      <w:szCs w:val="18"/>
    </w:rPr>
  </w:style>
  <w:style w:type="paragraph" w:styleId="TOC7">
    <w:name w:val="toc 7"/>
    <w:basedOn w:val="Normal"/>
    <w:next w:val="Normal"/>
    <w:autoRedefine/>
    <w:uiPriority w:val="39"/>
    <w:unhideWhenUsed/>
    <w:rsid w:val="00C12824"/>
    <w:pPr>
      <w:spacing w:after="0"/>
      <w:ind w:left="1680"/>
      <w:jc w:val="left"/>
    </w:pPr>
    <w:rPr>
      <w:sz w:val="18"/>
      <w:szCs w:val="18"/>
    </w:rPr>
  </w:style>
  <w:style w:type="paragraph" w:styleId="TOC8">
    <w:name w:val="toc 8"/>
    <w:basedOn w:val="Normal"/>
    <w:next w:val="Normal"/>
    <w:autoRedefine/>
    <w:uiPriority w:val="39"/>
    <w:unhideWhenUsed/>
    <w:rsid w:val="00C12824"/>
    <w:pPr>
      <w:spacing w:after="0"/>
      <w:ind w:left="1960"/>
      <w:jc w:val="left"/>
    </w:pPr>
    <w:rPr>
      <w:sz w:val="18"/>
      <w:szCs w:val="18"/>
    </w:rPr>
  </w:style>
  <w:style w:type="paragraph" w:styleId="TOC9">
    <w:name w:val="toc 9"/>
    <w:basedOn w:val="Normal"/>
    <w:next w:val="Normal"/>
    <w:autoRedefine/>
    <w:uiPriority w:val="39"/>
    <w:unhideWhenUsed/>
    <w:rsid w:val="00C12824"/>
    <w:pPr>
      <w:spacing w:after="0"/>
      <w:ind w:left="2240"/>
      <w:jc w:val="left"/>
    </w:pPr>
    <w:rPr>
      <w:sz w:val="18"/>
      <w:szCs w:val="18"/>
    </w:rPr>
  </w:style>
  <w:style w:type="paragraph" w:styleId="Bibliography">
    <w:name w:val="Bibliography"/>
    <w:basedOn w:val="Normal"/>
    <w:next w:val="Normal"/>
    <w:uiPriority w:val="37"/>
    <w:unhideWhenUsed/>
    <w:rsid w:val="00992CB9"/>
  </w:style>
  <w:style w:type="paragraph" w:styleId="FootnoteText">
    <w:name w:val="footnote text"/>
    <w:basedOn w:val="Normal"/>
    <w:link w:val="FootnoteTextChar"/>
    <w:uiPriority w:val="99"/>
    <w:semiHidden/>
    <w:unhideWhenUsed/>
    <w:rsid w:val="00992CB9"/>
    <w:pPr>
      <w:spacing w:after="0"/>
    </w:pPr>
    <w:rPr>
      <w:sz w:val="20"/>
      <w:szCs w:val="20"/>
    </w:rPr>
  </w:style>
  <w:style w:type="character" w:customStyle="1" w:styleId="FootnoteTextChar">
    <w:name w:val="Footnote Text Char"/>
    <w:basedOn w:val="DefaultParagraphFont"/>
    <w:link w:val="FootnoteText"/>
    <w:uiPriority w:val="99"/>
    <w:semiHidden/>
    <w:rsid w:val="00992CB9"/>
    <w:rPr>
      <w:sz w:val="20"/>
      <w:szCs w:val="20"/>
    </w:rPr>
  </w:style>
  <w:style w:type="character" w:styleId="FootnoteReference">
    <w:name w:val="footnote reference"/>
    <w:basedOn w:val="DefaultParagraphFont"/>
    <w:uiPriority w:val="99"/>
    <w:semiHidden/>
    <w:unhideWhenUsed/>
    <w:rsid w:val="00992CB9"/>
    <w:rPr>
      <w:vertAlign w:val="superscript"/>
    </w:rPr>
  </w:style>
  <w:style w:type="paragraph" w:customStyle="1" w:styleId="Citation">
    <w:name w:val="Citation"/>
    <w:basedOn w:val="Normal"/>
    <w:link w:val="CitationChar"/>
    <w:qFormat/>
    <w:rsid w:val="0055049C"/>
    <w:rPr>
      <w:vertAlign w:val="superscript"/>
    </w:rPr>
  </w:style>
  <w:style w:type="character" w:customStyle="1" w:styleId="CitationChar">
    <w:name w:val="Citation Char"/>
    <w:basedOn w:val="DefaultParagraphFont"/>
    <w:link w:val="Citation"/>
    <w:rsid w:val="0055049C"/>
    <w:rPr>
      <w:sz w:val="28"/>
      <w:vertAlign w:val="superscript"/>
    </w:rPr>
  </w:style>
  <w:style w:type="paragraph" w:styleId="NormalWeb">
    <w:name w:val="Normal (Web)"/>
    <w:basedOn w:val="Normal"/>
    <w:uiPriority w:val="99"/>
    <w:semiHidden/>
    <w:unhideWhenUsed/>
    <w:rsid w:val="004C45CB"/>
    <w:pPr>
      <w:spacing w:before="100" w:beforeAutospacing="1" w:after="100" w:afterAutospacing="1"/>
      <w:ind w:left="0" w:right="0"/>
      <w:jc w:val="left"/>
    </w:pPr>
    <w:rPr>
      <w:rFonts w:ascii="Times New Roman" w:eastAsia="Times New Roman" w:hAnsi="Times New Roman" w:cs="Times New Roman"/>
      <w:kern w:val="0"/>
      <w:sz w:val="24"/>
      <w:szCs w:val="24"/>
      <w:lang w:val="en-IN" w:eastAsia="en-IN"/>
      <w14:ligatures w14:val="none"/>
    </w:rPr>
  </w:style>
  <w:style w:type="paragraph" w:styleId="HTMLPreformatted">
    <w:name w:val="HTML Preformatted"/>
    <w:basedOn w:val="Normal"/>
    <w:link w:val="HTMLPreformattedChar"/>
    <w:uiPriority w:val="99"/>
    <w:semiHidden/>
    <w:unhideWhenUsed/>
    <w:rsid w:val="004C4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4C45CB"/>
    <w:rPr>
      <w:rFonts w:ascii="Courier New" w:eastAsia="Times New Roman" w:hAnsi="Courier New" w:cs="Courier New"/>
      <w:kern w:val="0"/>
      <w:sz w:val="20"/>
      <w:szCs w:val="20"/>
      <w:lang w:val="en-IN" w:eastAsia="en-IN"/>
      <w14:ligatures w14:val="none"/>
    </w:rPr>
  </w:style>
  <w:style w:type="character" w:styleId="Hyperlink">
    <w:name w:val="Hyperlink"/>
    <w:basedOn w:val="DefaultParagraphFont"/>
    <w:uiPriority w:val="99"/>
    <w:unhideWhenUsed/>
    <w:rsid w:val="00F46729"/>
    <w:rPr>
      <w:color w:val="F7B615" w:themeColor="hyperlink"/>
      <w:u w:val="single"/>
    </w:rPr>
  </w:style>
  <w:style w:type="paragraph" w:customStyle="1" w:styleId="msonormal0">
    <w:name w:val="msonormal"/>
    <w:basedOn w:val="Normal"/>
    <w:rsid w:val="002152B7"/>
    <w:pPr>
      <w:spacing w:before="100" w:beforeAutospacing="1" w:after="100" w:afterAutospacing="1"/>
      <w:ind w:left="0" w:right="0"/>
      <w:jc w:val="left"/>
    </w:pPr>
    <w:rPr>
      <w:rFonts w:ascii="Times New Roman" w:eastAsia="Times New Roman" w:hAnsi="Times New Roman" w:cs="Times New Roman"/>
      <w:kern w:val="0"/>
      <w:sz w:val="24"/>
      <w:szCs w:val="24"/>
      <w:lang w:val="en-IN" w:eastAsia="en-IN"/>
      <w14:ligatures w14:val="none"/>
    </w:rPr>
  </w:style>
  <w:style w:type="character" w:styleId="FollowedHyperlink">
    <w:name w:val="FollowedHyperlink"/>
    <w:basedOn w:val="DefaultParagraphFont"/>
    <w:uiPriority w:val="99"/>
    <w:semiHidden/>
    <w:unhideWhenUsed/>
    <w:rsid w:val="00B94C66"/>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5578">
      <w:bodyDiv w:val="1"/>
      <w:marLeft w:val="0"/>
      <w:marRight w:val="0"/>
      <w:marTop w:val="0"/>
      <w:marBottom w:val="0"/>
      <w:divBdr>
        <w:top w:val="none" w:sz="0" w:space="0" w:color="auto"/>
        <w:left w:val="none" w:sz="0" w:space="0" w:color="auto"/>
        <w:bottom w:val="none" w:sz="0" w:space="0" w:color="auto"/>
        <w:right w:val="none" w:sz="0" w:space="0" w:color="auto"/>
      </w:divBdr>
    </w:div>
    <w:div w:id="67919492">
      <w:bodyDiv w:val="1"/>
      <w:marLeft w:val="0"/>
      <w:marRight w:val="0"/>
      <w:marTop w:val="0"/>
      <w:marBottom w:val="0"/>
      <w:divBdr>
        <w:top w:val="none" w:sz="0" w:space="0" w:color="auto"/>
        <w:left w:val="none" w:sz="0" w:space="0" w:color="auto"/>
        <w:bottom w:val="none" w:sz="0" w:space="0" w:color="auto"/>
        <w:right w:val="none" w:sz="0" w:space="0" w:color="auto"/>
      </w:divBdr>
    </w:div>
    <w:div w:id="101610202">
      <w:bodyDiv w:val="1"/>
      <w:marLeft w:val="0"/>
      <w:marRight w:val="0"/>
      <w:marTop w:val="0"/>
      <w:marBottom w:val="0"/>
      <w:divBdr>
        <w:top w:val="none" w:sz="0" w:space="0" w:color="auto"/>
        <w:left w:val="none" w:sz="0" w:space="0" w:color="auto"/>
        <w:bottom w:val="none" w:sz="0" w:space="0" w:color="auto"/>
        <w:right w:val="none" w:sz="0" w:space="0" w:color="auto"/>
      </w:divBdr>
    </w:div>
    <w:div w:id="108136117">
      <w:bodyDiv w:val="1"/>
      <w:marLeft w:val="0"/>
      <w:marRight w:val="0"/>
      <w:marTop w:val="0"/>
      <w:marBottom w:val="0"/>
      <w:divBdr>
        <w:top w:val="none" w:sz="0" w:space="0" w:color="auto"/>
        <w:left w:val="none" w:sz="0" w:space="0" w:color="auto"/>
        <w:bottom w:val="none" w:sz="0" w:space="0" w:color="auto"/>
        <w:right w:val="none" w:sz="0" w:space="0" w:color="auto"/>
      </w:divBdr>
    </w:div>
    <w:div w:id="132909404">
      <w:bodyDiv w:val="1"/>
      <w:marLeft w:val="0"/>
      <w:marRight w:val="0"/>
      <w:marTop w:val="0"/>
      <w:marBottom w:val="0"/>
      <w:divBdr>
        <w:top w:val="none" w:sz="0" w:space="0" w:color="auto"/>
        <w:left w:val="none" w:sz="0" w:space="0" w:color="auto"/>
        <w:bottom w:val="none" w:sz="0" w:space="0" w:color="auto"/>
        <w:right w:val="none" w:sz="0" w:space="0" w:color="auto"/>
      </w:divBdr>
    </w:div>
    <w:div w:id="135299030">
      <w:bodyDiv w:val="1"/>
      <w:marLeft w:val="0"/>
      <w:marRight w:val="0"/>
      <w:marTop w:val="0"/>
      <w:marBottom w:val="0"/>
      <w:divBdr>
        <w:top w:val="none" w:sz="0" w:space="0" w:color="auto"/>
        <w:left w:val="none" w:sz="0" w:space="0" w:color="auto"/>
        <w:bottom w:val="none" w:sz="0" w:space="0" w:color="auto"/>
        <w:right w:val="none" w:sz="0" w:space="0" w:color="auto"/>
      </w:divBdr>
    </w:div>
    <w:div w:id="173036671">
      <w:bodyDiv w:val="1"/>
      <w:marLeft w:val="0"/>
      <w:marRight w:val="0"/>
      <w:marTop w:val="0"/>
      <w:marBottom w:val="0"/>
      <w:divBdr>
        <w:top w:val="none" w:sz="0" w:space="0" w:color="auto"/>
        <w:left w:val="none" w:sz="0" w:space="0" w:color="auto"/>
        <w:bottom w:val="none" w:sz="0" w:space="0" w:color="auto"/>
        <w:right w:val="none" w:sz="0" w:space="0" w:color="auto"/>
      </w:divBdr>
    </w:div>
    <w:div w:id="202789356">
      <w:bodyDiv w:val="1"/>
      <w:marLeft w:val="0"/>
      <w:marRight w:val="0"/>
      <w:marTop w:val="0"/>
      <w:marBottom w:val="0"/>
      <w:divBdr>
        <w:top w:val="none" w:sz="0" w:space="0" w:color="auto"/>
        <w:left w:val="none" w:sz="0" w:space="0" w:color="auto"/>
        <w:bottom w:val="none" w:sz="0" w:space="0" w:color="auto"/>
        <w:right w:val="none" w:sz="0" w:space="0" w:color="auto"/>
      </w:divBdr>
    </w:div>
    <w:div w:id="215627569">
      <w:bodyDiv w:val="1"/>
      <w:marLeft w:val="0"/>
      <w:marRight w:val="0"/>
      <w:marTop w:val="0"/>
      <w:marBottom w:val="0"/>
      <w:divBdr>
        <w:top w:val="none" w:sz="0" w:space="0" w:color="auto"/>
        <w:left w:val="none" w:sz="0" w:space="0" w:color="auto"/>
        <w:bottom w:val="none" w:sz="0" w:space="0" w:color="auto"/>
        <w:right w:val="none" w:sz="0" w:space="0" w:color="auto"/>
      </w:divBdr>
    </w:div>
    <w:div w:id="263224912">
      <w:bodyDiv w:val="1"/>
      <w:marLeft w:val="0"/>
      <w:marRight w:val="0"/>
      <w:marTop w:val="0"/>
      <w:marBottom w:val="0"/>
      <w:divBdr>
        <w:top w:val="none" w:sz="0" w:space="0" w:color="auto"/>
        <w:left w:val="none" w:sz="0" w:space="0" w:color="auto"/>
        <w:bottom w:val="none" w:sz="0" w:space="0" w:color="auto"/>
        <w:right w:val="none" w:sz="0" w:space="0" w:color="auto"/>
      </w:divBdr>
    </w:div>
    <w:div w:id="298265356">
      <w:bodyDiv w:val="1"/>
      <w:marLeft w:val="0"/>
      <w:marRight w:val="0"/>
      <w:marTop w:val="0"/>
      <w:marBottom w:val="0"/>
      <w:divBdr>
        <w:top w:val="none" w:sz="0" w:space="0" w:color="auto"/>
        <w:left w:val="none" w:sz="0" w:space="0" w:color="auto"/>
        <w:bottom w:val="none" w:sz="0" w:space="0" w:color="auto"/>
        <w:right w:val="none" w:sz="0" w:space="0" w:color="auto"/>
      </w:divBdr>
    </w:div>
    <w:div w:id="326828353">
      <w:bodyDiv w:val="1"/>
      <w:marLeft w:val="0"/>
      <w:marRight w:val="0"/>
      <w:marTop w:val="0"/>
      <w:marBottom w:val="0"/>
      <w:divBdr>
        <w:top w:val="none" w:sz="0" w:space="0" w:color="auto"/>
        <w:left w:val="none" w:sz="0" w:space="0" w:color="auto"/>
        <w:bottom w:val="none" w:sz="0" w:space="0" w:color="auto"/>
        <w:right w:val="none" w:sz="0" w:space="0" w:color="auto"/>
      </w:divBdr>
    </w:div>
    <w:div w:id="358744678">
      <w:bodyDiv w:val="1"/>
      <w:marLeft w:val="0"/>
      <w:marRight w:val="0"/>
      <w:marTop w:val="0"/>
      <w:marBottom w:val="0"/>
      <w:divBdr>
        <w:top w:val="none" w:sz="0" w:space="0" w:color="auto"/>
        <w:left w:val="none" w:sz="0" w:space="0" w:color="auto"/>
        <w:bottom w:val="none" w:sz="0" w:space="0" w:color="auto"/>
        <w:right w:val="none" w:sz="0" w:space="0" w:color="auto"/>
      </w:divBdr>
    </w:div>
    <w:div w:id="393964936">
      <w:bodyDiv w:val="1"/>
      <w:marLeft w:val="0"/>
      <w:marRight w:val="0"/>
      <w:marTop w:val="0"/>
      <w:marBottom w:val="0"/>
      <w:divBdr>
        <w:top w:val="none" w:sz="0" w:space="0" w:color="auto"/>
        <w:left w:val="none" w:sz="0" w:space="0" w:color="auto"/>
        <w:bottom w:val="none" w:sz="0" w:space="0" w:color="auto"/>
        <w:right w:val="none" w:sz="0" w:space="0" w:color="auto"/>
      </w:divBdr>
    </w:div>
    <w:div w:id="404962255">
      <w:bodyDiv w:val="1"/>
      <w:marLeft w:val="0"/>
      <w:marRight w:val="0"/>
      <w:marTop w:val="0"/>
      <w:marBottom w:val="0"/>
      <w:divBdr>
        <w:top w:val="none" w:sz="0" w:space="0" w:color="auto"/>
        <w:left w:val="none" w:sz="0" w:space="0" w:color="auto"/>
        <w:bottom w:val="none" w:sz="0" w:space="0" w:color="auto"/>
        <w:right w:val="none" w:sz="0" w:space="0" w:color="auto"/>
      </w:divBdr>
    </w:div>
    <w:div w:id="410129315">
      <w:bodyDiv w:val="1"/>
      <w:marLeft w:val="0"/>
      <w:marRight w:val="0"/>
      <w:marTop w:val="0"/>
      <w:marBottom w:val="0"/>
      <w:divBdr>
        <w:top w:val="none" w:sz="0" w:space="0" w:color="auto"/>
        <w:left w:val="none" w:sz="0" w:space="0" w:color="auto"/>
        <w:bottom w:val="none" w:sz="0" w:space="0" w:color="auto"/>
        <w:right w:val="none" w:sz="0" w:space="0" w:color="auto"/>
      </w:divBdr>
    </w:div>
    <w:div w:id="442504216">
      <w:bodyDiv w:val="1"/>
      <w:marLeft w:val="0"/>
      <w:marRight w:val="0"/>
      <w:marTop w:val="0"/>
      <w:marBottom w:val="0"/>
      <w:divBdr>
        <w:top w:val="none" w:sz="0" w:space="0" w:color="auto"/>
        <w:left w:val="none" w:sz="0" w:space="0" w:color="auto"/>
        <w:bottom w:val="none" w:sz="0" w:space="0" w:color="auto"/>
        <w:right w:val="none" w:sz="0" w:space="0" w:color="auto"/>
      </w:divBdr>
    </w:div>
    <w:div w:id="451284595">
      <w:bodyDiv w:val="1"/>
      <w:marLeft w:val="0"/>
      <w:marRight w:val="0"/>
      <w:marTop w:val="0"/>
      <w:marBottom w:val="0"/>
      <w:divBdr>
        <w:top w:val="none" w:sz="0" w:space="0" w:color="auto"/>
        <w:left w:val="none" w:sz="0" w:space="0" w:color="auto"/>
        <w:bottom w:val="none" w:sz="0" w:space="0" w:color="auto"/>
        <w:right w:val="none" w:sz="0" w:space="0" w:color="auto"/>
      </w:divBdr>
    </w:div>
    <w:div w:id="493494889">
      <w:bodyDiv w:val="1"/>
      <w:marLeft w:val="0"/>
      <w:marRight w:val="0"/>
      <w:marTop w:val="0"/>
      <w:marBottom w:val="0"/>
      <w:divBdr>
        <w:top w:val="none" w:sz="0" w:space="0" w:color="auto"/>
        <w:left w:val="none" w:sz="0" w:space="0" w:color="auto"/>
        <w:bottom w:val="none" w:sz="0" w:space="0" w:color="auto"/>
        <w:right w:val="none" w:sz="0" w:space="0" w:color="auto"/>
      </w:divBdr>
    </w:div>
    <w:div w:id="582376509">
      <w:bodyDiv w:val="1"/>
      <w:marLeft w:val="0"/>
      <w:marRight w:val="0"/>
      <w:marTop w:val="0"/>
      <w:marBottom w:val="0"/>
      <w:divBdr>
        <w:top w:val="none" w:sz="0" w:space="0" w:color="auto"/>
        <w:left w:val="none" w:sz="0" w:space="0" w:color="auto"/>
        <w:bottom w:val="none" w:sz="0" w:space="0" w:color="auto"/>
        <w:right w:val="none" w:sz="0" w:space="0" w:color="auto"/>
      </w:divBdr>
    </w:div>
    <w:div w:id="613098089">
      <w:bodyDiv w:val="1"/>
      <w:marLeft w:val="0"/>
      <w:marRight w:val="0"/>
      <w:marTop w:val="0"/>
      <w:marBottom w:val="0"/>
      <w:divBdr>
        <w:top w:val="none" w:sz="0" w:space="0" w:color="auto"/>
        <w:left w:val="none" w:sz="0" w:space="0" w:color="auto"/>
        <w:bottom w:val="none" w:sz="0" w:space="0" w:color="auto"/>
        <w:right w:val="none" w:sz="0" w:space="0" w:color="auto"/>
      </w:divBdr>
    </w:div>
    <w:div w:id="617376673">
      <w:bodyDiv w:val="1"/>
      <w:marLeft w:val="0"/>
      <w:marRight w:val="0"/>
      <w:marTop w:val="0"/>
      <w:marBottom w:val="0"/>
      <w:divBdr>
        <w:top w:val="none" w:sz="0" w:space="0" w:color="auto"/>
        <w:left w:val="none" w:sz="0" w:space="0" w:color="auto"/>
        <w:bottom w:val="none" w:sz="0" w:space="0" w:color="auto"/>
        <w:right w:val="none" w:sz="0" w:space="0" w:color="auto"/>
      </w:divBdr>
    </w:div>
    <w:div w:id="635839582">
      <w:bodyDiv w:val="1"/>
      <w:marLeft w:val="0"/>
      <w:marRight w:val="0"/>
      <w:marTop w:val="0"/>
      <w:marBottom w:val="0"/>
      <w:divBdr>
        <w:top w:val="none" w:sz="0" w:space="0" w:color="auto"/>
        <w:left w:val="none" w:sz="0" w:space="0" w:color="auto"/>
        <w:bottom w:val="none" w:sz="0" w:space="0" w:color="auto"/>
        <w:right w:val="none" w:sz="0" w:space="0" w:color="auto"/>
      </w:divBdr>
    </w:div>
    <w:div w:id="676736233">
      <w:bodyDiv w:val="1"/>
      <w:marLeft w:val="0"/>
      <w:marRight w:val="0"/>
      <w:marTop w:val="0"/>
      <w:marBottom w:val="0"/>
      <w:divBdr>
        <w:top w:val="none" w:sz="0" w:space="0" w:color="auto"/>
        <w:left w:val="none" w:sz="0" w:space="0" w:color="auto"/>
        <w:bottom w:val="none" w:sz="0" w:space="0" w:color="auto"/>
        <w:right w:val="none" w:sz="0" w:space="0" w:color="auto"/>
      </w:divBdr>
    </w:div>
    <w:div w:id="700403604">
      <w:bodyDiv w:val="1"/>
      <w:marLeft w:val="0"/>
      <w:marRight w:val="0"/>
      <w:marTop w:val="0"/>
      <w:marBottom w:val="0"/>
      <w:divBdr>
        <w:top w:val="none" w:sz="0" w:space="0" w:color="auto"/>
        <w:left w:val="none" w:sz="0" w:space="0" w:color="auto"/>
        <w:bottom w:val="none" w:sz="0" w:space="0" w:color="auto"/>
        <w:right w:val="none" w:sz="0" w:space="0" w:color="auto"/>
      </w:divBdr>
    </w:div>
    <w:div w:id="725222086">
      <w:bodyDiv w:val="1"/>
      <w:marLeft w:val="0"/>
      <w:marRight w:val="0"/>
      <w:marTop w:val="0"/>
      <w:marBottom w:val="0"/>
      <w:divBdr>
        <w:top w:val="none" w:sz="0" w:space="0" w:color="auto"/>
        <w:left w:val="none" w:sz="0" w:space="0" w:color="auto"/>
        <w:bottom w:val="none" w:sz="0" w:space="0" w:color="auto"/>
        <w:right w:val="none" w:sz="0" w:space="0" w:color="auto"/>
      </w:divBdr>
    </w:div>
    <w:div w:id="767849706">
      <w:bodyDiv w:val="1"/>
      <w:marLeft w:val="0"/>
      <w:marRight w:val="0"/>
      <w:marTop w:val="0"/>
      <w:marBottom w:val="0"/>
      <w:divBdr>
        <w:top w:val="none" w:sz="0" w:space="0" w:color="auto"/>
        <w:left w:val="none" w:sz="0" w:space="0" w:color="auto"/>
        <w:bottom w:val="none" w:sz="0" w:space="0" w:color="auto"/>
        <w:right w:val="none" w:sz="0" w:space="0" w:color="auto"/>
      </w:divBdr>
    </w:div>
    <w:div w:id="831915625">
      <w:bodyDiv w:val="1"/>
      <w:marLeft w:val="0"/>
      <w:marRight w:val="0"/>
      <w:marTop w:val="0"/>
      <w:marBottom w:val="0"/>
      <w:divBdr>
        <w:top w:val="none" w:sz="0" w:space="0" w:color="auto"/>
        <w:left w:val="none" w:sz="0" w:space="0" w:color="auto"/>
        <w:bottom w:val="none" w:sz="0" w:space="0" w:color="auto"/>
        <w:right w:val="none" w:sz="0" w:space="0" w:color="auto"/>
      </w:divBdr>
    </w:div>
    <w:div w:id="847788559">
      <w:bodyDiv w:val="1"/>
      <w:marLeft w:val="0"/>
      <w:marRight w:val="0"/>
      <w:marTop w:val="0"/>
      <w:marBottom w:val="0"/>
      <w:divBdr>
        <w:top w:val="none" w:sz="0" w:space="0" w:color="auto"/>
        <w:left w:val="none" w:sz="0" w:space="0" w:color="auto"/>
        <w:bottom w:val="none" w:sz="0" w:space="0" w:color="auto"/>
        <w:right w:val="none" w:sz="0" w:space="0" w:color="auto"/>
      </w:divBdr>
    </w:div>
    <w:div w:id="860699864">
      <w:bodyDiv w:val="1"/>
      <w:marLeft w:val="0"/>
      <w:marRight w:val="0"/>
      <w:marTop w:val="0"/>
      <w:marBottom w:val="0"/>
      <w:divBdr>
        <w:top w:val="none" w:sz="0" w:space="0" w:color="auto"/>
        <w:left w:val="none" w:sz="0" w:space="0" w:color="auto"/>
        <w:bottom w:val="none" w:sz="0" w:space="0" w:color="auto"/>
        <w:right w:val="none" w:sz="0" w:space="0" w:color="auto"/>
      </w:divBdr>
    </w:div>
    <w:div w:id="864057702">
      <w:bodyDiv w:val="1"/>
      <w:marLeft w:val="0"/>
      <w:marRight w:val="0"/>
      <w:marTop w:val="0"/>
      <w:marBottom w:val="0"/>
      <w:divBdr>
        <w:top w:val="none" w:sz="0" w:space="0" w:color="auto"/>
        <w:left w:val="none" w:sz="0" w:space="0" w:color="auto"/>
        <w:bottom w:val="none" w:sz="0" w:space="0" w:color="auto"/>
        <w:right w:val="none" w:sz="0" w:space="0" w:color="auto"/>
      </w:divBdr>
    </w:div>
    <w:div w:id="873083942">
      <w:bodyDiv w:val="1"/>
      <w:marLeft w:val="0"/>
      <w:marRight w:val="0"/>
      <w:marTop w:val="0"/>
      <w:marBottom w:val="0"/>
      <w:divBdr>
        <w:top w:val="none" w:sz="0" w:space="0" w:color="auto"/>
        <w:left w:val="none" w:sz="0" w:space="0" w:color="auto"/>
        <w:bottom w:val="none" w:sz="0" w:space="0" w:color="auto"/>
        <w:right w:val="none" w:sz="0" w:space="0" w:color="auto"/>
      </w:divBdr>
    </w:div>
    <w:div w:id="873274900">
      <w:bodyDiv w:val="1"/>
      <w:marLeft w:val="0"/>
      <w:marRight w:val="0"/>
      <w:marTop w:val="0"/>
      <w:marBottom w:val="0"/>
      <w:divBdr>
        <w:top w:val="none" w:sz="0" w:space="0" w:color="auto"/>
        <w:left w:val="none" w:sz="0" w:space="0" w:color="auto"/>
        <w:bottom w:val="none" w:sz="0" w:space="0" w:color="auto"/>
        <w:right w:val="none" w:sz="0" w:space="0" w:color="auto"/>
      </w:divBdr>
    </w:div>
    <w:div w:id="882135475">
      <w:bodyDiv w:val="1"/>
      <w:marLeft w:val="0"/>
      <w:marRight w:val="0"/>
      <w:marTop w:val="0"/>
      <w:marBottom w:val="0"/>
      <w:divBdr>
        <w:top w:val="none" w:sz="0" w:space="0" w:color="auto"/>
        <w:left w:val="none" w:sz="0" w:space="0" w:color="auto"/>
        <w:bottom w:val="none" w:sz="0" w:space="0" w:color="auto"/>
        <w:right w:val="none" w:sz="0" w:space="0" w:color="auto"/>
      </w:divBdr>
    </w:div>
    <w:div w:id="887766038">
      <w:bodyDiv w:val="1"/>
      <w:marLeft w:val="0"/>
      <w:marRight w:val="0"/>
      <w:marTop w:val="0"/>
      <w:marBottom w:val="0"/>
      <w:divBdr>
        <w:top w:val="none" w:sz="0" w:space="0" w:color="auto"/>
        <w:left w:val="none" w:sz="0" w:space="0" w:color="auto"/>
        <w:bottom w:val="none" w:sz="0" w:space="0" w:color="auto"/>
        <w:right w:val="none" w:sz="0" w:space="0" w:color="auto"/>
      </w:divBdr>
    </w:div>
    <w:div w:id="890926765">
      <w:bodyDiv w:val="1"/>
      <w:marLeft w:val="0"/>
      <w:marRight w:val="0"/>
      <w:marTop w:val="0"/>
      <w:marBottom w:val="0"/>
      <w:divBdr>
        <w:top w:val="none" w:sz="0" w:space="0" w:color="auto"/>
        <w:left w:val="none" w:sz="0" w:space="0" w:color="auto"/>
        <w:bottom w:val="none" w:sz="0" w:space="0" w:color="auto"/>
        <w:right w:val="none" w:sz="0" w:space="0" w:color="auto"/>
      </w:divBdr>
    </w:div>
    <w:div w:id="905338608">
      <w:bodyDiv w:val="1"/>
      <w:marLeft w:val="0"/>
      <w:marRight w:val="0"/>
      <w:marTop w:val="0"/>
      <w:marBottom w:val="0"/>
      <w:divBdr>
        <w:top w:val="none" w:sz="0" w:space="0" w:color="auto"/>
        <w:left w:val="none" w:sz="0" w:space="0" w:color="auto"/>
        <w:bottom w:val="none" w:sz="0" w:space="0" w:color="auto"/>
        <w:right w:val="none" w:sz="0" w:space="0" w:color="auto"/>
      </w:divBdr>
    </w:div>
    <w:div w:id="910507463">
      <w:bodyDiv w:val="1"/>
      <w:marLeft w:val="0"/>
      <w:marRight w:val="0"/>
      <w:marTop w:val="0"/>
      <w:marBottom w:val="0"/>
      <w:divBdr>
        <w:top w:val="none" w:sz="0" w:space="0" w:color="auto"/>
        <w:left w:val="none" w:sz="0" w:space="0" w:color="auto"/>
        <w:bottom w:val="none" w:sz="0" w:space="0" w:color="auto"/>
        <w:right w:val="none" w:sz="0" w:space="0" w:color="auto"/>
      </w:divBdr>
    </w:div>
    <w:div w:id="911964851">
      <w:bodyDiv w:val="1"/>
      <w:marLeft w:val="0"/>
      <w:marRight w:val="0"/>
      <w:marTop w:val="0"/>
      <w:marBottom w:val="0"/>
      <w:divBdr>
        <w:top w:val="none" w:sz="0" w:space="0" w:color="auto"/>
        <w:left w:val="none" w:sz="0" w:space="0" w:color="auto"/>
        <w:bottom w:val="none" w:sz="0" w:space="0" w:color="auto"/>
        <w:right w:val="none" w:sz="0" w:space="0" w:color="auto"/>
      </w:divBdr>
    </w:div>
    <w:div w:id="917441411">
      <w:bodyDiv w:val="1"/>
      <w:marLeft w:val="0"/>
      <w:marRight w:val="0"/>
      <w:marTop w:val="0"/>
      <w:marBottom w:val="0"/>
      <w:divBdr>
        <w:top w:val="none" w:sz="0" w:space="0" w:color="auto"/>
        <w:left w:val="none" w:sz="0" w:space="0" w:color="auto"/>
        <w:bottom w:val="none" w:sz="0" w:space="0" w:color="auto"/>
        <w:right w:val="none" w:sz="0" w:space="0" w:color="auto"/>
      </w:divBdr>
    </w:div>
    <w:div w:id="931359116">
      <w:bodyDiv w:val="1"/>
      <w:marLeft w:val="0"/>
      <w:marRight w:val="0"/>
      <w:marTop w:val="0"/>
      <w:marBottom w:val="0"/>
      <w:divBdr>
        <w:top w:val="none" w:sz="0" w:space="0" w:color="auto"/>
        <w:left w:val="none" w:sz="0" w:space="0" w:color="auto"/>
        <w:bottom w:val="none" w:sz="0" w:space="0" w:color="auto"/>
        <w:right w:val="none" w:sz="0" w:space="0" w:color="auto"/>
      </w:divBdr>
    </w:div>
    <w:div w:id="935871111">
      <w:bodyDiv w:val="1"/>
      <w:marLeft w:val="0"/>
      <w:marRight w:val="0"/>
      <w:marTop w:val="0"/>
      <w:marBottom w:val="0"/>
      <w:divBdr>
        <w:top w:val="none" w:sz="0" w:space="0" w:color="auto"/>
        <w:left w:val="none" w:sz="0" w:space="0" w:color="auto"/>
        <w:bottom w:val="none" w:sz="0" w:space="0" w:color="auto"/>
        <w:right w:val="none" w:sz="0" w:space="0" w:color="auto"/>
      </w:divBdr>
    </w:div>
    <w:div w:id="952858799">
      <w:bodyDiv w:val="1"/>
      <w:marLeft w:val="0"/>
      <w:marRight w:val="0"/>
      <w:marTop w:val="0"/>
      <w:marBottom w:val="0"/>
      <w:divBdr>
        <w:top w:val="none" w:sz="0" w:space="0" w:color="auto"/>
        <w:left w:val="none" w:sz="0" w:space="0" w:color="auto"/>
        <w:bottom w:val="none" w:sz="0" w:space="0" w:color="auto"/>
        <w:right w:val="none" w:sz="0" w:space="0" w:color="auto"/>
      </w:divBdr>
    </w:div>
    <w:div w:id="987251391">
      <w:bodyDiv w:val="1"/>
      <w:marLeft w:val="0"/>
      <w:marRight w:val="0"/>
      <w:marTop w:val="0"/>
      <w:marBottom w:val="0"/>
      <w:divBdr>
        <w:top w:val="none" w:sz="0" w:space="0" w:color="auto"/>
        <w:left w:val="none" w:sz="0" w:space="0" w:color="auto"/>
        <w:bottom w:val="none" w:sz="0" w:space="0" w:color="auto"/>
        <w:right w:val="none" w:sz="0" w:space="0" w:color="auto"/>
      </w:divBdr>
    </w:div>
    <w:div w:id="1026103664">
      <w:bodyDiv w:val="1"/>
      <w:marLeft w:val="0"/>
      <w:marRight w:val="0"/>
      <w:marTop w:val="0"/>
      <w:marBottom w:val="0"/>
      <w:divBdr>
        <w:top w:val="none" w:sz="0" w:space="0" w:color="auto"/>
        <w:left w:val="none" w:sz="0" w:space="0" w:color="auto"/>
        <w:bottom w:val="none" w:sz="0" w:space="0" w:color="auto"/>
        <w:right w:val="none" w:sz="0" w:space="0" w:color="auto"/>
      </w:divBdr>
      <w:divsChild>
        <w:div w:id="1506674339">
          <w:marLeft w:val="547"/>
          <w:marRight w:val="0"/>
          <w:marTop w:val="0"/>
          <w:marBottom w:val="0"/>
          <w:divBdr>
            <w:top w:val="none" w:sz="0" w:space="0" w:color="auto"/>
            <w:left w:val="none" w:sz="0" w:space="0" w:color="auto"/>
            <w:bottom w:val="none" w:sz="0" w:space="0" w:color="auto"/>
            <w:right w:val="none" w:sz="0" w:space="0" w:color="auto"/>
          </w:divBdr>
        </w:div>
        <w:div w:id="1151799272">
          <w:marLeft w:val="547"/>
          <w:marRight w:val="0"/>
          <w:marTop w:val="0"/>
          <w:marBottom w:val="0"/>
          <w:divBdr>
            <w:top w:val="none" w:sz="0" w:space="0" w:color="auto"/>
            <w:left w:val="none" w:sz="0" w:space="0" w:color="auto"/>
            <w:bottom w:val="none" w:sz="0" w:space="0" w:color="auto"/>
            <w:right w:val="none" w:sz="0" w:space="0" w:color="auto"/>
          </w:divBdr>
        </w:div>
      </w:divsChild>
    </w:div>
    <w:div w:id="1071076257">
      <w:bodyDiv w:val="1"/>
      <w:marLeft w:val="0"/>
      <w:marRight w:val="0"/>
      <w:marTop w:val="0"/>
      <w:marBottom w:val="0"/>
      <w:divBdr>
        <w:top w:val="none" w:sz="0" w:space="0" w:color="auto"/>
        <w:left w:val="none" w:sz="0" w:space="0" w:color="auto"/>
        <w:bottom w:val="none" w:sz="0" w:space="0" w:color="auto"/>
        <w:right w:val="none" w:sz="0" w:space="0" w:color="auto"/>
      </w:divBdr>
    </w:div>
    <w:div w:id="1139764550">
      <w:bodyDiv w:val="1"/>
      <w:marLeft w:val="0"/>
      <w:marRight w:val="0"/>
      <w:marTop w:val="0"/>
      <w:marBottom w:val="0"/>
      <w:divBdr>
        <w:top w:val="none" w:sz="0" w:space="0" w:color="auto"/>
        <w:left w:val="none" w:sz="0" w:space="0" w:color="auto"/>
        <w:bottom w:val="none" w:sz="0" w:space="0" w:color="auto"/>
        <w:right w:val="none" w:sz="0" w:space="0" w:color="auto"/>
      </w:divBdr>
    </w:div>
    <w:div w:id="1144666112">
      <w:bodyDiv w:val="1"/>
      <w:marLeft w:val="0"/>
      <w:marRight w:val="0"/>
      <w:marTop w:val="0"/>
      <w:marBottom w:val="0"/>
      <w:divBdr>
        <w:top w:val="none" w:sz="0" w:space="0" w:color="auto"/>
        <w:left w:val="none" w:sz="0" w:space="0" w:color="auto"/>
        <w:bottom w:val="none" w:sz="0" w:space="0" w:color="auto"/>
        <w:right w:val="none" w:sz="0" w:space="0" w:color="auto"/>
      </w:divBdr>
    </w:div>
    <w:div w:id="1179470621">
      <w:bodyDiv w:val="1"/>
      <w:marLeft w:val="0"/>
      <w:marRight w:val="0"/>
      <w:marTop w:val="0"/>
      <w:marBottom w:val="0"/>
      <w:divBdr>
        <w:top w:val="none" w:sz="0" w:space="0" w:color="auto"/>
        <w:left w:val="none" w:sz="0" w:space="0" w:color="auto"/>
        <w:bottom w:val="none" w:sz="0" w:space="0" w:color="auto"/>
        <w:right w:val="none" w:sz="0" w:space="0" w:color="auto"/>
      </w:divBdr>
    </w:div>
    <w:div w:id="1207794232">
      <w:bodyDiv w:val="1"/>
      <w:marLeft w:val="0"/>
      <w:marRight w:val="0"/>
      <w:marTop w:val="0"/>
      <w:marBottom w:val="0"/>
      <w:divBdr>
        <w:top w:val="none" w:sz="0" w:space="0" w:color="auto"/>
        <w:left w:val="none" w:sz="0" w:space="0" w:color="auto"/>
        <w:bottom w:val="none" w:sz="0" w:space="0" w:color="auto"/>
        <w:right w:val="none" w:sz="0" w:space="0" w:color="auto"/>
      </w:divBdr>
    </w:div>
    <w:div w:id="1249532921">
      <w:bodyDiv w:val="1"/>
      <w:marLeft w:val="0"/>
      <w:marRight w:val="0"/>
      <w:marTop w:val="0"/>
      <w:marBottom w:val="0"/>
      <w:divBdr>
        <w:top w:val="none" w:sz="0" w:space="0" w:color="auto"/>
        <w:left w:val="none" w:sz="0" w:space="0" w:color="auto"/>
        <w:bottom w:val="none" w:sz="0" w:space="0" w:color="auto"/>
        <w:right w:val="none" w:sz="0" w:space="0" w:color="auto"/>
      </w:divBdr>
    </w:div>
    <w:div w:id="1299527241">
      <w:bodyDiv w:val="1"/>
      <w:marLeft w:val="0"/>
      <w:marRight w:val="0"/>
      <w:marTop w:val="0"/>
      <w:marBottom w:val="0"/>
      <w:divBdr>
        <w:top w:val="none" w:sz="0" w:space="0" w:color="auto"/>
        <w:left w:val="none" w:sz="0" w:space="0" w:color="auto"/>
        <w:bottom w:val="none" w:sz="0" w:space="0" w:color="auto"/>
        <w:right w:val="none" w:sz="0" w:space="0" w:color="auto"/>
      </w:divBdr>
    </w:div>
    <w:div w:id="1319992976">
      <w:bodyDiv w:val="1"/>
      <w:marLeft w:val="0"/>
      <w:marRight w:val="0"/>
      <w:marTop w:val="0"/>
      <w:marBottom w:val="0"/>
      <w:divBdr>
        <w:top w:val="none" w:sz="0" w:space="0" w:color="auto"/>
        <w:left w:val="none" w:sz="0" w:space="0" w:color="auto"/>
        <w:bottom w:val="none" w:sz="0" w:space="0" w:color="auto"/>
        <w:right w:val="none" w:sz="0" w:space="0" w:color="auto"/>
      </w:divBdr>
    </w:div>
    <w:div w:id="1407142991">
      <w:bodyDiv w:val="1"/>
      <w:marLeft w:val="0"/>
      <w:marRight w:val="0"/>
      <w:marTop w:val="0"/>
      <w:marBottom w:val="0"/>
      <w:divBdr>
        <w:top w:val="none" w:sz="0" w:space="0" w:color="auto"/>
        <w:left w:val="none" w:sz="0" w:space="0" w:color="auto"/>
        <w:bottom w:val="none" w:sz="0" w:space="0" w:color="auto"/>
        <w:right w:val="none" w:sz="0" w:space="0" w:color="auto"/>
      </w:divBdr>
    </w:div>
    <w:div w:id="1479958637">
      <w:bodyDiv w:val="1"/>
      <w:marLeft w:val="0"/>
      <w:marRight w:val="0"/>
      <w:marTop w:val="0"/>
      <w:marBottom w:val="0"/>
      <w:divBdr>
        <w:top w:val="none" w:sz="0" w:space="0" w:color="auto"/>
        <w:left w:val="none" w:sz="0" w:space="0" w:color="auto"/>
        <w:bottom w:val="none" w:sz="0" w:space="0" w:color="auto"/>
        <w:right w:val="none" w:sz="0" w:space="0" w:color="auto"/>
      </w:divBdr>
    </w:div>
    <w:div w:id="1504318741">
      <w:bodyDiv w:val="1"/>
      <w:marLeft w:val="0"/>
      <w:marRight w:val="0"/>
      <w:marTop w:val="0"/>
      <w:marBottom w:val="0"/>
      <w:divBdr>
        <w:top w:val="none" w:sz="0" w:space="0" w:color="auto"/>
        <w:left w:val="none" w:sz="0" w:space="0" w:color="auto"/>
        <w:bottom w:val="none" w:sz="0" w:space="0" w:color="auto"/>
        <w:right w:val="none" w:sz="0" w:space="0" w:color="auto"/>
      </w:divBdr>
    </w:div>
    <w:div w:id="1519269325">
      <w:bodyDiv w:val="1"/>
      <w:marLeft w:val="0"/>
      <w:marRight w:val="0"/>
      <w:marTop w:val="0"/>
      <w:marBottom w:val="0"/>
      <w:divBdr>
        <w:top w:val="none" w:sz="0" w:space="0" w:color="auto"/>
        <w:left w:val="none" w:sz="0" w:space="0" w:color="auto"/>
        <w:bottom w:val="none" w:sz="0" w:space="0" w:color="auto"/>
        <w:right w:val="none" w:sz="0" w:space="0" w:color="auto"/>
      </w:divBdr>
    </w:div>
    <w:div w:id="1560705681">
      <w:bodyDiv w:val="1"/>
      <w:marLeft w:val="0"/>
      <w:marRight w:val="0"/>
      <w:marTop w:val="0"/>
      <w:marBottom w:val="0"/>
      <w:divBdr>
        <w:top w:val="none" w:sz="0" w:space="0" w:color="auto"/>
        <w:left w:val="none" w:sz="0" w:space="0" w:color="auto"/>
        <w:bottom w:val="none" w:sz="0" w:space="0" w:color="auto"/>
        <w:right w:val="none" w:sz="0" w:space="0" w:color="auto"/>
      </w:divBdr>
    </w:div>
    <w:div w:id="1570728255">
      <w:bodyDiv w:val="1"/>
      <w:marLeft w:val="0"/>
      <w:marRight w:val="0"/>
      <w:marTop w:val="0"/>
      <w:marBottom w:val="0"/>
      <w:divBdr>
        <w:top w:val="none" w:sz="0" w:space="0" w:color="auto"/>
        <w:left w:val="none" w:sz="0" w:space="0" w:color="auto"/>
        <w:bottom w:val="none" w:sz="0" w:space="0" w:color="auto"/>
        <w:right w:val="none" w:sz="0" w:space="0" w:color="auto"/>
      </w:divBdr>
      <w:divsChild>
        <w:div w:id="440106490">
          <w:marLeft w:val="547"/>
          <w:marRight w:val="0"/>
          <w:marTop w:val="0"/>
          <w:marBottom w:val="0"/>
          <w:divBdr>
            <w:top w:val="none" w:sz="0" w:space="0" w:color="auto"/>
            <w:left w:val="none" w:sz="0" w:space="0" w:color="auto"/>
            <w:bottom w:val="none" w:sz="0" w:space="0" w:color="auto"/>
            <w:right w:val="none" w:sz="0" w:space="0" w:color="auto"/>
          </w:divBdr>
        </w:div>
        <w:div w:id="554045309">
          <w:marLeft w:val="547"/>
          <w:marRight w:val="0"/>
          <w:marTop w:val="0"/>
          <w:marBottom w:val="0"/>
          <w:divBdr>
            <w:top w:val="none" w:sz="0" w:space="0" w:color="auto"/>
            <w:left w:val="none" w:sz="0" w:space="0" w:color="auto"/>
            <w:bottom w:val="none" w:sz="0" w:space="0" w:color="auto"/>
            <w:right w:val="none" w:sz="0" w:space="0" w:color="auto"/>
          </w:divBdr>
        </w:div>
        <w:div w:id="733966153">
          <w:marLeft w:val="547"/>
          <w:marRight w:val="0"/>
          <w:marTop w:val="0"/>
          <w:marBottom w:val="0"/>
          <w:divBdr>
            <w:top w:val="none" w:sz="0" w:space="0" w:color="auto"/>
            <w:left w:val="none" w:sz="0" w:space="0" w:color="auto"/>
            <w:bottom w:val="none" w:sz="0" w:space="0" w:color="auto"/>
            <w:right w:val="none" w:sz="0" w:space="0" w:color="auto"/>
          </w:divBdr>
        </w:div>
      </w:divsChild>
    </w:div>
    <w:div w:id="1581325733">
      <w:bodyDiv w:val="1"/>
      <w:marLeft w:val="0"/>
      <w:marRight w:val="0"/>
      <w:marTop w:val="0"/>
      <w:marBottom w:val="0"/>
      <w:divBdr>
        <w:top w:val="none" w:sz="0" w:space="0" w:color="auto"/>
        <w:left w:val="none" w:sz="0" w:space="0" w:color="auto"/>
        <w:bottom w:val="none" w:sz="0" w:space="0" w:color="auto"/>
        <w:right w:val="none" w:sz="0" w:space="0" w:color="auto"/>
      </w:divBdr>
    </w:div>
    <w:div w:id="1591348986">
      <w:bodyDiv w:val="1"/>
      <w:marLeft w:val="0"/>
      <w:marRight w:val="0"/>
      <w:marTop w:val="0"/>
      <w:marBottom w:val="0"/>
      <w:divBdr>
        <w:top w:val="none" w:sz="0" w:space="0" w:color="auto"/>
        <w:left w:val="none" w:sz="0" w:space="0" w:color="auto"/>
        <w:bottom w:val="none" w:sz="0" w:space="0" w:color="auto"/>
        <w:right w:val="none" w:sz="0" w:space="0" w:color="auto"/>
      </w:divBdr>
    </w:div>
    <w:div w:id="1616252667">
      <w:bodyDiv w:val="1"/>
      <w:marLeft w:val="0"/>
      <w:marRight w:val="0"/>
      <w:marTop w:val="0"/>
      <w:marBottom w:val="0"/>
      <w:divBdr>
        <w:top w:val="none" w:sz="0" w:space="0" w:color="auto"/>
        <w:left w:val="none" w:sz="0" w:space="0" w:color="auto"/>
        <w:bottom w:val="none" w:sz="0" w:space="0" w:color="auto"/>
        <w:right w:val="none" w:sz="0" w:space="0" w:color="auto"/>
      </w:divBdr>
    </w:div>
    <w:div w:id="1657878148">
      <w:bodyDiv w:val="1"/>
      <w:marLeft w:val="0"/>
      <w:marRight w:val="0"/>
      <w:marTop w:val="0"/>
      <w:marBottom w:val="0"/>
      <w:divBdr>
        <w:top w:val="none" w:sz="0" w:space="0" w:color="auto"/>
        <w:left w:val="none" w:sz="0" w:space="0" w:color="auto"/>
        <w:bottom w:val="none" w:sz="0" w:space="0" w:color="auto"/>
        <w:right w:val="none" w:sz="0" w:space="0" w:color="auto"/>
      </w:divBdr>
    </w:div>
    <w:div w:id="1688823747">
      <w:bodyDiv w:val="1"/>
      <w:marLeft w:val="0"/>
      <w:marRight w:val="0"/>
      <w:marTop w:val="0"/>
      <w:marBottom w:val="0"/>
      <w:divBdr>
        <w:top w:val="none" w:sz="0" w:space="0" w:color="auto"/>
        <w:left w:val="none" w:sz="0" w:space="0" w:color="auto"/>
        <w:bottom w:val="none" w:sz="0" w:space="0" w:color="auto"/>
        <w:right w:val="none" w:sz="0" w:space="0" w:color="auto"/>
      </w:divBdr>
    </w:div>
    <w:div w:id="1702853714">
      <w:bodyDiv w:val="1"/>
      <w:marLeft w:val="0"/>
      <w:marRight w:val="0"/>
      <w:marTop w:val="0"/>
      <w:marBottom w:val="0"/>
      <w:divBdr>
        <w:top w:val="none" w:sz="0" w:space="0" w:color="auto"/>
        <w:left w:val="none" w:sz="0" w:space="0" w:color="auto"/>
        <w:bottom w:val="none" w:sz="0" w:space="0" w:color="auto"/>
        <w:right w:val="none" w:sz="0" w:space="0" w:color="auto"/>
      </w:divBdr>
    </w:div>
    <w:div w:id="1719015629">
      <w:bodyDiv w:val="1"/>
      <w:marLeft w:val="0"/>
      <w:marRight w:val="0"/>
      <w:marTop w:val="0"/>
      <w:marBottom w:val="0"/>
      <w:divBdr>
        <w:top w:val="none" w:sz="0" w:space="0" w:color="auto"/>
        <w:left w:val="none" w:sz="0" w:space="0" w:color="auto"/>
        <w:bottom w:val="none" w:sz="0" w:space="0" w:color="auto"/>
        <w:right w:val="none" w:sz="0" w:space="0" w:color="auto"/>
      </w:divBdr>
    </w:div>
    <w:div w:id="1783764544">
      <w:bodyDiv w:val="1"/>
      <w:marLeft w:val="0"/>
      <w:marRight w:val="0"/>
      <w:marTop w:val="0"/>
      <w:marBottom w:val="0"/>
      <w:divBdr>
        <w:top w:val="none" w:sz="0" w:space="0" w:color="auto"/>
        <w:left w:val="none" w:sz="0" w:space="0" w:color="auto"/>
        <w:bottom w:val="none" w:sz="0" w:space="0" w:color="auto"/>
        <w:right w:val="none" w:sz="0" w:space="0" w:color="auto"/>
      </w:divBdr>
    </w:div>
    <w:div w:id="1841119619">
      <w:bodyDiv w:val="1"/>
      <w:marLeft w:val="0"/>
      <w:marRight w:val="0"/>
      <w:marTop w:val="0"/>
      <w:marBottom w:val="0"/>
      <w:divBdr>
        <w:top w:val="none" w:sz="0" w:space="0" w:color="auto"/>
        <w:left w:val="none" w:sz="0" w:space="0" w:color="auto"/>
        <w:bottom w:val="none" w:sz="0" w:space="0" w:color="auto"/>
        <w:right w:val="none" w:sz="0" w:space="0" w:color="auto"/>
      </w:divBdr>
    </w:div>
    <w:div w:id="1841461425">
      <w:bodyDiv w:val="1"/>
      <w:marLeft w:val="0"/>
      <w:marRight w:val="0"/>
      <w:marTop w:val="0"/>
      <w:marBottom w:val="0"/>
      <w:divBdr>
        <w:top w:val="none" w:sz="0" w:space="0" w:color="auto"/>
        <w:left w:val="none" w:sz="0" w:space="0" w:color="auto"/>
        <w:bottom w:val="none" w:sz="0" w:space="0" w:color="auto"/>
        <w:right w:val="none" w:sz="0" w:space="0" w:color="auto"/>
      </w:divBdr>
    </w:div>
    <w:div w:id="1900051630">
      <w:bodyDiv w:val="1"/>
      <w:marLeft w:val="0"/>
      <w:marRight w:val="0"/>
      <w:marTop w:val="0"/>
      <w:marBottom w:val="0"/>
      <w:divBdr>
        <w:top w:val="none" w:sz="0" w:space="0" w:color="auto"/>
        <w:left w:val="none" w:sz="0" w:space="0" w:color="auto"/>
        <w:bottom w:val="none" w:sz="0" w:space="0" w:color="auto"/>
        <w:right w:val="none" w:sz="0" w:space="0" w:color="auto"/>
      </w:divBdr>
    </w:div>
    <w:div w:id="1904221544">
      <w:bodyDiv w:val="1"/>
      <w:marLeft w:val="0"/>
      <w:marRight w:val="0"/>
      <w:marTop w:val="0"/>
      <w:marBottom w:val="0"/>
      <w:divBdr>
        <w:top w:val="none" w:sz="0" w:space="0" w:color="auto"/>
        <w:left w:val="none" w:sz="0" w:space="0" w:color="auto"/>
        <w:bottom w:val="none" w:sz="0" w:space="0" w:color="auto"/>
        <w:right w:val="none" w:sz="0" w:space="0" w:color="auto"/>
      </w:divBdr>
    </w:div>
    <w:div w:id="1907034679">
      <w:bodyDiv w:val="1"/>
      <w:marLeft w:val="0"/>
      <w:marRight w:val="0"/>
      <w:marTop w:val="0"/>
      <w:marBottom w:val="0"/>
      <w:divBdr>
        <w:top w:val="none" w:sz="0" w:space="0" w:color="auto"/>
        <w:left w:val="none" w:sz="0" w:space="0" w:color="auto"/>
        <w:bottom w:val="none" w:sz="0" w:space="0" w:color="auto"/>
        <w:right w:val="none" w:sz="0" w:space="0" w:color="auto"/>
      </w:divBdr>
    </w:div>
    <w:div w:id="1924483726">
      <w:bodyDiv w:val="1"/>
      <w:marLeft w:val="0"/>
      <w:marRight w:val="0"/>
      <w:marTop w:val="0"/>
      <w:marBottom w:val="0"/>
      <w:divBdr>
        <w:top w:val="none" w:sz="0" w:space="0" w:color="auto"/>
        <w:left w:val="none" w:sz="0" w:space="0" w:color="auto"/>
        <w:bottom w:val="none" w:sz="0" w:space="0" w:color="auto"/>
        <w:right w:val="none" w:sz="0" w:space="0" w:color="auto"/>
      </w:divBdr>
    </w:div>
    <w:div w:id="1970627736">
      <w:bodyDiv w:val="1"/>
      <w:marLeft w:val="0"/>
      <w:marRight w:val="0"/>
      <w:marTop w:val="0"/>
      <w:marBottom w:val="0"/>
      <w:divBdr>
        <w:top w:val="none" w:sz="0" w:space="0" w:color="auto"/>
        <w:left w:val="none" w:sz="0" w:space="0" w:color="auto"/>
        <w:bottom w:val="none" w:sz="0" w:space="0" w:color="auto"/>
        <w:right w:val="none" w:sz="0" w:space="0" w:color="auto"/>
      </w:divBdr>
    </w:div>
    <w:div w:id="2005469276">
      <w:bodyDiv w:val="1"/>
      <w:marLeft w:val="0"/>
      <w:marRight w:val="0"/>
      <w:marTop w:val="0"/>
      <w:marBottom w:val="0"/>
      <w:divBdr>
        <w:top w:val="none" w:sz="0" w:space="0" w:color="auto"/>
        <w:left w:val="none" w:sz="0" w:space="0" w:color="auto"/>
        <w:bottom w:val="none" w:sz="0" w:space="0" w:color="auto"/>
        <w:right w:val="none" w:sz="0" w:space="0" w:color="auto"/>
      </w:divBdr>
    </w:div>
    <w:div w:id="2027561981">
      <w:bodyDiv w:val="1"/>
      <w:marLeft w:val="0"/>
      <w:marRight w:val="0"/>
      <w:marTop w:val="0"/>
      <w:marBottom w:val="0"/>
      <w:divBdr>
        <w:top w:val="none" w:sz="0" w:space="0" w:color="auto"/>
        <w:left w:val="none" w:sz="0" w:space="0" w:color="auto"/>
        <w:bottom w:val="none" w:sz="0" w:space="0" w:color="auto"/>
        <w:right w:val="none" w:sz="0" w:space="0" w:color="auto"/>
      </w:divBdr>
    </w:div>
    <w:div w:id="2052605287">
      <w:bodyDiv w:val="1"/>
      <w:marLeft w:val="0"/>
      <w:marRight w:val="0"/>
      <w:marTop w:val="0"/>
      <w:marBottom w:val="0"/>
      <w:divBdr>
        <w:top w:val="none" w:sz="0" w:space="0" w:color="auto"/>
        <w:left w:val="none" w:sz="0" w:space="0" w:color="auto"/>
        <w:bottom w:val="none" w:sz="0" w:space="0" w:color="auto"/>
        <w:right w:val="none" w:sz="0" w:space="0" w:color="auto"/>
      </w:divBdr>
    </w:div>
    <w:div w:id="2064331856">
      <w:bodyDiv w:val="1"/>
      <w:marLeft w:val="0"/>
      <w:marRight w:val="0"/>
      <w:marTop w:val="0"/>
      <w:marBottom w:val="0"/>
      <w:divBdr>
        <w:top w:val="none" w:sz="0" w:space="0" w:color="auto"/>
        <w:left w:val="none" w:sz="0" w:space="0" w:color="auto"/>
        <w:bottom w:val="none" w:sz="0" w:space="0" w:color="auto"/>
        <w:right w:val="none" w:sz="0" w:space="0" w:color="auto"/>
      </w:divBdr>
    </w:div>
    <w:div w:id="2114279989">
      <w:bodyDiv w:val="1"/>
      <w:marLeft w:val="0"/>
      <w:marRight w:val="0"/>
      <w:marTop w:val="0"/>
      <w:marBottom w:val="0"/>
      <w:divBdr>
        <w:top w:val="none" w:sz="0" w:space="0" w:color="auto"/>
        <w:left w:val="none" w:sz="0" w:space="0" w:color="auto"/>
        <w:bottom w:val="none" w:sz="0" w:space="0" w:color="auto"/>
        <w:right w:val="none" w:sz="0" w:space="0" w:color="auto"/>
      </w:divBdr>
    </w:div>
    <w:div w:id="21386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om\AppData\Roaming\Microsoft\Templates\Project%20communication%20pla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0FA59D-78DA-4887-BCE8-F16D1A85FB77}"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15855968-4F53-41A8-A807-3ED32DE40BE6}">
      <dgm:prSet phldrT="[Text]"/>
      <dgm:spPr/>
      <dgm:t>
        <a:bodyPr/>
        <a:lstStyle/>
        <a:p>
          <a:pPr algn="ctr"/>
          <a:r>
            <a:rPr lang="en-US"/>
            <a:t>All Solutions</a:t>
          </a:r>
        </a:p>
      </dgm:t>
    </dgm:pt>
    <dgm:pt modelId="{65346DAE-4146-48B3-BE50-BB58E56F6FCA}" type="parTrans" cxnId="{53DB73F0-FE1E-4853-BAF2-BD31E7CE0B58}">
      <dgm:prSet/>
      <dgm:spPr/>
      <dgm:t>
        <a:bodyPr/>
        <a:lstStyle/>
        <a:p>
          <a:pPr algn="ctr"/>
          <a:endParaRPr lang="en-US"/>
        </a:p>
      </dgm:t>
    </dgm:pt>
    <dgm:pt modelId="{7F9DA843-39E3-4538-B7A9-960D8754613C}" type="sibTrans" cxnId="{53DB73F0-FE1E-4853-BAF2-BD31E7CE0B58}">
      <dgm:prSet/>
      <dgm:spPr/>
      <dgm:t>
        <a:bodyPr/>
        <a:lstStyle/>
        <a:p>
          <a:pPr algn="ctr"/>
          <a:endParaRPr lang="en-US"/>
        </a:p>
      </dgm:t>
    </dgm:pt>
    <dgm:pt modelId="{B9E67D3C-3BDC-4A37-B988-5F3E618C0C6F}">
      <dgm:prSet phldrT="[Text]"/>
      <dgm:spPr/>
      <dgm:t>
        <a:bodyPr/>
        <a:lstStyle/>
        <a:p>
          <a:pPr algn="ctr"/>
          <a:r>
            <a:rPr lang="en-US" baseline="0"/>
            <a:t>x</a:t>
          </a:r>
          <a:r>
            <a:rPr lang="en-US" baseline="-25000"/>
            <a:t>1</a:t>
          </a:r>
          <a:r>
            <a:rPr lang="en-US" baseline="0"/>
            <a:t> = 0</a:t>
          </a:r>
        </a:p>
      </dgm:t>
    </dgm:pt>
    <dgm:pt modelId="{8191516A-A11A-40A6-B620-163F92BBC3E0}" type="parTrans" cxnId="{C1780B6E-42E3-4119-8E9C-324BD8DFD5FF}">
      <dgm:prSet/>
      <dgm:spPr/>
      <dgm:t>
        <a:bodyPr/>
        <a:lstStyle/>
        <a:p>
          <a:pPr algn="ctr"/>
          <a:endParaRPr lang="en-US"/>
        </a:p>
      </dgm:t>
    </dgm:pt>
    <dgm:pt modelId="{19079B54-6CE7-4636-A294-139DC50CF3E6}" type="sibTrans" cxnId="{C1780B6E-42E3-4119-8E9C-324BD8DFD5FF}">
      <dgm:prSet/>
      <dgm:spPr/>
      <dgm:t>
        <a:bodyPr/>
        <a:lstStyle/>
        <a:p>
          <a:pPr algn="ctr"/>
          <a:endParaRPr lang="en-US"/>
        </a:p>
      </dgm:t>
    </dgm:pt>
    <dgm:pt modelId="{8DF15C5D-03E0-43C9-BFD3-D3F84AED2D92}">
      <dgm:prSet phldrT="[Text]"/>
      <dgm:spPr/>
      <dgm:t>
        <a:bodyPr/>
        <a:lstStyle/>
        <a:p>
          <a:pPr algn="ctr"/>
          <a:r>
            <a:rPr lang="en-US" baseline="0"/>
            <a:t>x</a:t>
          </a:r>
          <a:r>
            <a:rPr lang="en-US" baseline="-25000"/>
            <a:t>2</a:t>
          </a:r>
          <a:r>
            <a:rPr lang="en-US" baseline="0"/>
            <a:t> = </a:t>
          </a:r>
          <a:r>
            <a:rPr lang="en-US"/>
            <a:t>0</a:t>
          </a:r>
        </a:p>
      </dgm:t>
    </dgm:pt>
    <dgm:pt modelId="{18F9D9BD-2DCF-49E2-9BC7-CC7D7AE2F5FE}" type="parTrans" cxnId="{0325AD52-F66B-463E-B086-89D330E7F74C}">
      <dgm:prSet/>
      <dgm:spPr/>
      <dgm:t>
        <a:bodyPr/>
        <a:lstStyle/>
        <a:p>
          <a:pPr algn="ctr"/>
          <a:endParaRPr lang="en-US"/>
        </a:p>
      </dgm:t>
    </dgm:pt>
    <dgm:pt modelId="{0461F47F-E705-4C54-B32B-84C32DD572CB}" type="sibTrans" cxnId="{0325AD52-F66B-463E-B086-89D330E7F74C}">
      <dgm:prSet/>
      <dgm:spPr/>
      <dgm:t>
        <a:bodyPr/>
        <a:lstStyle/>
        <a:p>
          <a:pPr algn="ctr"/>
          <a:endParaRPr lang="en-US"/>
        </a:p>
      </dgm:t>
    </dgm:pt>
    <dgm:pt modelId="{45B36B3C-1EFC-443D-9409-B57AB67531A5}">
      <dgm:prSet phldrT="[Text]"/>
      <dgm:spPr/>
      <dgm:t>
        <a:bodyPr/>
        <a:lstStyle/>
        <a:p>
          <a:pPr algn="ctr"/>
          <a:r>
            <a:rPr lang="en-US" baseline="0"/>
            <a:t>x</a:t>
          </a:r>
          <a:r>
            <a:rPr lang="en-US" baseline="-25000"/>
            <a:t>2</a:t>
          </a:r>
          <a:r>
            <a:rPr lang="en-US" baseline="0"/>
            <a:t> = </a:t>
          </a:r>
          <a:r>
            <a:rPr lang="en-US"/>
            <a:t>1</a:t>
          </a:r>
        </a:p>
      </dgm:t>
    </dgm:pt>
    <dgm:pt modelId="{00936104-A765-4BC4-BDF4-2A10280F0187}" type="parTrans" cxnId="{488F849A-90CF-4193-990A-C47F6C856266}">
      <dgm:prSet/>
      <dgm:spPr/>
      <dgm:t>
        <a:bodyPr/>
        <a:lstStyle/>
        <a:p>
          <a:pPr algn="ctr"/>
          <a:endParaRPr lang="en-US"/>
        </a:p>
      </dgm:t>
    </dgm:pt>
    <dgm:pt modelId="{BFFB709D-7642-4609-B87E-12BAF954EC7E}" type="sibTrans" cxnId="{488F849A-90CF-4193-990A-C47F6C856266}">
      <dgm:prSet/>
      <dgm:spPr/>
      <dgm:t>
        <a:bodyPr/>
        <a:lstStyle/>
        <a:p>
          <a:pPr algn="ctr"/>
          <a:endParaRPr lang="en-US"/>
        </a:p>
      </dgm:t>
    </dgm:pt>
    <dgm:pt modelId="{81F6A50B-B4BB-47D6-B090-441D18ECDEED}">
      <dgm:prSet phldrT="[Text]"/>
      <dgm:spPr/>
      <dgm:t>
        <a:bodyPr/>
        <a:lstStyle/>
        <a:p>
          <a:pPr algn="ctr"/>
          <a:r>
            <a:rPr lang="en-US" baseline="0"/>
            <a:t>x</a:t>
          </a:r>
          <a:r>
            <a:rPr lang="en-US" baseline="-25000"/>
            <a:t>1</a:t>
          </a:r>
          <a:r>
            <a:rPr lang="en-US" baseline="0"/>
            <a:t> = </a:t>
          </a:r>
          <a:r>
            <a:rPr lang="en-US"/>
            <a:t>1</a:t>
          </a:r>
        </a:p>
      </dgm:t>
    </dgm:pt>
    <dgm:pt modelId="{26CEC0A2-B38F-473E-9545-2BEDBA169107}" type="parTrans" cxnId="{CCCC4968-A269-41F2-B788-7925B143F0EA}">
      <dgm:prSet/>
      <dgm:spPr/>
      <dgm:t>
        <a:bodyPr/>
        <a:lstStyle/>
        <a:p>
          <a:pPr algn="ctr"/>
          <a:endParaRPr lang="en-US"/>
        </a:p>
      </dgm:t>
    </dgm:pt>
    <dgm:pt modelId="{3C38B9FF-8591-4E6C-B0C4-3FB751C96408}" type="sibTrans" cxnId="{CCCC4968-A269-41F2-B788-7925B143F0EA}">
      <dgm:prSet/>
      <dgm:spPr/>
      <dgm:t>
        <a:bodyPr/>
        <a:lstStyle/>
        <a:p>
          <a:pPr algn="ctr"/>
          <a:endParaRPr lang="en-US"/>
        </a:p>
      </dgm:t>
    </dgm:pt>
    <dgm:pt modelId="{D6C074E3-DF73-49AD-97A9-85E20C0D7D4B}">
      <dgm:prSet phldrT="[Text]"/>
      <dgm:spPr/>
      <dgm:t>
        <a:bodyPr/>
        <a:lstStyle/>
        <a:p>
          <a:pPr algn="ctr"/>
          <a:r>
            <a:rPr lang="en-US" baseline="0"/>
            <a:t>x</a:t>
          </a:r>
          <a:r>
            <a:rPr lang="en-US" baseline="-25000"/>
            <a:t>2</a:t>
          </a:r>
          <a:r>
            <a:rPr lang="en-US" baseline="0"/>
            <a:t> = </a:t>
          </a:r>
          <a:r>
            <a:rPr lang="en-US"/>
            <a:t>0</a:t>
          </a:r>
        </a:p>
      </dgm:t>
    </dgm:pt>
    <dgm:pt modelId="{1EDD7CCE-879A-4CD2-90AD-195F4FEB7C98}" type="parTrans" cxnId="{E4E98A09-00DD-4CAF-BCE7-954264E753A3}">
      <dgm:prSet/>
      <dgm:spPr/>
      <dgm:t>
        <a:bodyPr/>
        <a:lstStyle/>
        <a:p>
          <a:pPr algn="ctr"/>
          <a:endParaRPr lang="en-US"/>
        </a:p>
      </dgm:t>
    </dgm:pt>
    <dgm:pt modelId="{02447C46-3441-46C4-951A-53B3C6DFAAA5}" type="sibTrans" cxnId="{E4E98A09-00DD-4CAF-BCE7-954264E753A3}">
      <dgm:prSet/>
      <dgm:spPr/>
      <dgm:t>
        <a:bodyPr/>
        <a:lstStyle/>
        <a:p>
          <a:pPr algn="ctr"/>
          <a:endParaRPr lang="en-US"/>
        </a:p>
      </dgm:t>
    </dgm:pt>
    <dgm:pt modelId="{8216FABD-6887-4723-8771-49E346A85608}">
      <dgm:prSet/>
      <dgm:spPr/>
      <dgm:t>
        <a:bodyPr/>
        <a:lstStyle/>
        <a:p>
          <a:pPr algn="ctr"/>
          <a:r>
            <a:rPr lang="en-US" baseline="0"/>
            <a:t>x</a:t>
          </a:r>
          <a:r>
            <a:rPr lang="en-US" baseline="-25000"/>
            <a:t>2</a:t>
          </a:r>
          <a:r>
            <a:rPr lang="en-US" baseline="0"/>
            <a:t> = </a:t>
          </a:r>
          <a:r>
            <a:rPr lang="en-US"/>
            <a:t>1</a:t>
          </a:r>
        </a:p>
      </dgm:t>
    </dgm:pt>
    <dgm:pt modelId="{64EF2699-800B-4AFA-B58E-FAE84546C144}" type="parTrans" cxnId="{A3EABD58-D92C-40B7-9108-263B3B307B7D}">
      <dgm:prSet/>
      <dgm:spPr/>
      <dgm:t>
        <a:bodyPr/>
        <a:lstStyle/>
        <a:p>
          <a:pPr algn="ctr"/>
          <a:endParaRPr lang="en-US"/>
        </a:p>
      </dgm:t>
    </dgm:pt>
    <dgm:pt modelId="{FF3356EE-21B4-4F08-BAED-69FDA578043B}" type="sibTrans" cxnId="{A3EABD58-D92C-40B7-9108-263B3B307B7D}">
      <dgm:prSet/>
      <dgm:spPr/>
      <dgm:t>
        <a:bodyPr/>
        <a:lstStyle/>
        <a:p>
          <a:pPr algn="ctr"/>
          <a:endParaRPr lang="en-US"/>
        </a:p>
      </dgm:t>
    </dgm:pt>
    <dgm:pt modelId="{7E1B9BDE-2A22-46D0-B90D-85095844D8B2}">
      <dgm:prSet phldrT="[Text]"/>
      <dgm:spPr/>
      <dgm:t>
        <a:bodyPr/>
        <a:lstStyle/>
        <a:p>
          <a:pPr algn="ctr"/>
          <a:r>
            <a:rPr lang="en-US" baseline="0"/>
            <a:t>x</a:t>
          </a:r>
          <a:r>
            <a:rPr lang="en-US" baseline="-25000"/>
            <a:t>3</a:t>
          </a:r>
          <a:r>
            <a:rPr lang="en-US" baseline="0"/>
            <a:t> = </a:t>
          </a:r>
          <a:r>
            <a:rPr lang="en-US"/>
            <a:t>0</a:t>
          </a:r>
        </a:p>
      </dgm:t>
    </dgm:pt>
    <dgm:pt modelId="{3A317EDC-0244-4DFA-8CA2-DB19DD277C05}" type="parTrans" cxnId="{61B0677A-5616-4637-913B-A3078362952A}">
      <dgm:prSet/>
      <dgm:spPr/>
      <dgm:t>
        <a:bodyPr/>
        <a:lstStyle/>
        <a:p>
          <a:pPr algn="ctr"/>
          <a:endParaRPr lang="en-US"/>
        </a:p>
      </dgm:t>
    </dgm:pt>
    <dgm:pt modelId="{A6775A08-F0CD-419B-8917-8FBFE3B5B70C}" type="sibTrans" cxnId="{61B0677A-5616-4637-913B-A3078362952A}">
      <dgm:prSet/>
      <dgm:spPr/>
      <dgm:t>
        <a:bodyPr/>
        <a:lstStyle/>
        <a:p>
          <a:pPr algn="ctr"/>
          <a:endParaRPr lang="en-US"/>
        </a:p>
      </dgm:t>
    </dgm:pt>
    <dgm:pt modelId="{E508DA66-AE59-4F06-94C5-DD114BBD0D54}">
      <dgm:prSet phldrT="[Text]"/>
      <dgm:spPr/>
      <dgm:t>
        <a:bodyPr/>
        <a:lstStyle/>
        <a:p>
          <a:pPr algn="ctr"/>
          <a:r>
            <a:rPr lang="en-US" baseline="0"/>
            <a:t>x</a:t>
          </a:r>
          <a:r>
            <a:rPr lang="en-US" baseline="-25000"/>
            <a:t>3</a:t>
          </a:r>
          <a:r>
            <a:rPr lang="en-US" baseline="0"/>
            <a:t> = </a:t>
          </a:r>
          <a:r>
            <a:rPr lang="en-US"/>
            <a:t>1</a:t>
          </a:r>
        </a:p>
      </dgm:t>
    </dgm:pt>
    <dgm:pt modelId="{47D79103-46BD-42FD-97A6-7DA7A62A51C1}" type="parTrans" cxnId="{1AFD51AB-BFFF-49FC-9E01-32BF4DE348F1}">
      <dgm:prSet/>
      <dgm:spPr/>
      <dgm:t>
        <a:bodyPr/>
        <a:lstStyle/>
        <a:p>
          <a:pPr algn="ctr"/>
          <a:endParaRPr lang="en-US"/>
        </a:p>
      </dgm:t>
    </dgm:pt>
    <dgm:pt modelId="{552EC64C-ED76-4FE3-8466-4711838AE440}" type="sibTrans" cxnId="{1AFD51AB-BFFF-49FC-9E01-32BF4DE348F1}">
      <dgm:prSet/>
      <dgm:spPr/>
      <dgm:t>
        <a:bodyPr/>
        <a:lstStyle/>
        <a:p>
          <a:pPr algn="ctr"/>
          <a:endParaRPr lang="en-US"/>
        </a:p>
      </dgm:t>
    </dgm:pt>
    <dgm:pt modelId="{13056110-9D8C-4948-9340-F28E006E8D07}">
      <dgm:prSet phldrT="[Text]"/>
      <dgm:spPr/>
      <dgm:t>
        <a:bodyPr/>
        <a:lstStyle/>
        <a:p>
          <a:pPr algn="ctr"/>
          <a:r>
            <a:rPr lang="en-US" baseline="0"/>
            <a:t>x</a:t>
          </a:r>
          <a:r>
            <a:rPr lang="en-US" baseline="-25000"/>
            <a:t>3</a:t>
          </a:r>
          <a:r>
            <a:rPr lang="en-US" baseline="0"/>
            <a:t> = </a:t>
          </a:r>
          <a:r>
            <a:rPr lang="en-US"/>
            <a:t>0</a:t>
          </a:r>
        </a:p>
      </dgm:t>
    </dgm:pt>
    <dgm:pt modelId="{6CB43C9B-B41B-43AC-BED9-E212B66C1E4C}" type="parTrans" cxnId="{6ED82F86-1539-47C8-A377-8C4D8F74EA1A}">
      <dgm:prSet/>
      <dgm:spPr/>
      <dgm:t>
        <a:bodyPr/>
        <a:lstStyle/>
        <a:p>
          <a:pPr algn="ctr"/>
          <a:endParaRPr lang="en-US"/>
        </a:p>
      </dgm:t>
    </dgm:pt>
    <dgm:pt modelId="{FC0D5B9E-2B14-4467-9297-0A0DEA36ACA5}" type="sibTrans" cxnId="{6ED82F86-1539-47C8-A377-8C4D8F74EA1A}">
      <dgm:prSet/>
      <dgm:spPr/>
      <dgm:t>
        <a:bodyPr/>
        <a:lstStyle/>
        <a:p>
          <a:pPr algn="ctr"/>
          <a:endParaRPr lang="en-US"/>
        </a:p>
      </dgm:t>
    </dgm:pt>
    <dgm:pt modelId="{30FF3D63-EED0-4511-ACAA-47103AFAA9D7}">
      <dgm:prSet/>
      <dgm:spPr/>
      <dgm:t>
        <a:bodyPr/>
        <a:lstStyle/>
        <a:p>
          <a:pPr algn="ctr"/>
          <a:r>
            <a:rPr lang="en-US" baseline="0"/>
            <a:t>x</a:t>
          </a:r>
          <a:r>
            <a:rPr lang="en-US" baseline="-25000"/>
            <a:t>3</a:t>
          </a:r>
          <a:r>
            <a:rPr lang="en-US" baseline="0"/>
            <a:t> = </a:t>
          </a:r>
          <a:r>
            <a:rPr lang="en-US"/>
            <a:t>1</a:t>
          </a:r>
        </a:p>
      </dgm:t>
    </dgm:pt>
    <dgm:pt modelId="{979B3778-83CD-4FDC-AD2B-18541D581212}" type="parTrans" cxnId="{3F63F7F7-672F-4973-B36A-F89011B2C9B2}">
      <dgm:prSet/>
      <dgm:spPr/>
      <dgm:t>
        <a:bodyPr/>
        <a:lstStyle/>
        <a:p>
          <a:pPr algn="ctr"/>
          <a:endParaRPr lang="en-US"/>
        </a:p>
      </dgm:t>
    </dgm:pt>
    <dgm:pt modelId="{952EBA04-034F-4AC5-8CB9-667D0A868124}" type="sibTrans" cxnId="{3F63F7F7-672F-4973-B36A-F89011B2C9B2}">
      <dgm:prSet/>
      <dgm:spPr/>
      <dgm:t>
        <a:bodyPr/>
        <a:lstStyle/>
        <a:p>
          <a:pPr algn="ctr"/>
          <a:endParaRPr lang="en-US"/>
        </a:p>
      </dgm:t>
    </dgm:pt>
    <dgm:pt modelId="{329C6FD3-5D9E-4619-BA87-C73432FC02AB}">
      <dgm:prSet phldrT="[Text]"/>
      <dgm:spPr/>
      <dgm:t>
        <a:bodyPr/>
        <a:lstStyle/>
        <a:p>
          <a:pPr algn="ctr"/>
          <a:r>
            <a:rPr lang="en-US" baseline="0"/>
            <a:t>x</a:t>
          </a:r>
          <a:r>
            <a:rPr lang="en-US" baseline="-25000"/>
            <a:t>3</a:t>
          </a:r>
          <a:r>
            <a:rPr lang="en-US" baseline="0"/>
            <a:t> = </a:t>
          </a:r>
          <a:r>
            <a:rPr lang="en-US"/>
            <a:t>1</a:t>
          </a:r>
        </a:p>
      </dgm:t>
    </dgm:pt>
    <dgm:pt modelId="{142C8A4E-1F53-4696-9E69-5AEB8392F80D}" type="parTrans" cxnId="{95FD4630-3572-4E68-AE9F-091F2B159F08}">
      <dgm:prSet/>
      <dgm:spPr/>
      <dgm:t>
        <a:bodyPr/>
        <a:lstStyle/>
        <a:p>
          <a:pPr algn="ctr"/>
          <a:endParaRPr lang="en-US"/>
        </a:p>
      </dgm:t>
    </dgm:pt>
    <dgm:pt modelId="{E98646EC-6189-4EE3-9477-EF601266D300}" type="sibTrans" cxnId="{95FD4630-3572-4E68-AE9F-091F2B159F08}">
      <dgm:prSet/>
      <dgm:spPr/>
      <dgm:t>
        <a:bodyPr/>
        <a:lstStyle/>
        <a:p>
          <a:pPr algn="ctr"/>
          <a:endParaRPr lang="en-US"/>
        </a:p>
      </dgm:t>
    </dgm:pt>
    <dgm:pt modelId="{BCED6C17-AE72-498E-9AC5-FD3C8E2C3378}">
      <dgm:prSet phldrT="[Text]"/>
      <dgm:spPr/>
      <dgm:t>
        <a:bodyPr/>
        <a:lstStyle/>
        <a:p>
          <a:pPr algn="ctr"/>
          <a:r>
            <a:rPr lang="en-US" baseline="0"/>
            <a:t>x</a:t>
          </a:r>
          <a:r>
            <a:rPr lang="en-US" baseline="-25000"/>
            <a:t>3</a:t>
          </a:r>
          <a:r>
            <a:rPr lang="en-US" baseline="0"/>
            <a:t> = </a:t>
          </a:r>
          <a:r>
            <a:rPr lang="en-US"/>
            <a:t>0</a:t>
          </a:r>
        </a:p>
      </dgm:t>
    </dgm:pt>
    <dgm:pt modelId="{6965EACD-2499-4B52-ABEB-7DBC986D99F8}" type="parTrans" cxnId="{6B92CEB0-1F00-4965-88B4-9E94D74C98EA}">
      <dgm:prSet/>
      <dgm:spPr/>
      <dgm:t>
        <a:bodyPr/>
        <a:lstStyle/>
        <a:p>
          <a:pPr algn="ctr"/>
          <a:endParaRPr lang="en-US"/>
        </a:p>
      </dgm:t>
    </dgm:pt>
    <dgm:pt modelId="{6900CA63-AECC-4337-A927-DE933B678B56}" type="sibTrans" cxnId="{6B92CEB0-1F00-4965-88B4-9E94D74C98EA}">
      <dgm:prSet/>
      <dgm:spPr/>
      <dgm:t>
        <a:bodyPr/>
        <a:lstStyle/>
        <a:p>
          <a:pPr algn="ctr"/>
          <a:endParaRPr lang="en-US"/>
        </a:p>
      </dgm:t>
    </dgm:pt>
    <dgm:pt modelId="{CB794503-FD01-42AF-8089-EF1D66167082}">
      <dgm:prSet phldrT="[Text]"/>
      <dgm:spPr/>
      <dgm:t>
        <a:bodyPr/>
        <a:lstStyle/>
        <a:p>
          <a:pPr algn="ctr"/>
          <a:r>
            <a:rPr lang="en-US" baseline="0"/>
            <a:t>x</a:t>
          </a:r>
          <a:r>
            <a:rPr lang="en-US" baseline="-25000"/>
            <a:t>3</a:t>
          </a:r>
          <a:r>
            <a:rPr lang="en-US" baseline="0"/>
            <a:t> = </a:t>
          </a:r>
          <a:r>
            <a:rPr lang="en-US"/>
            <a:t>1</a:t>
          </a:r>
        </a:p>
      </dgm:t>
    </dgm:pt>
    <dgm:pt modelId="{5EEDE856-67D3-44FF-92A3-B524D9BEEE6A}" type="parTrans" cxnId="{A240CFE6-0D73-4605-8DEC-D1CF37DA3F79}">
      <dgm:prSet/>
      <dgm:spPr/>
      <dgm:t>
        <a:bodyPr/>
        <a:lstStyle/>
        <a:p>
          <a:pPr algn="ctr"/>
          <a:endParaRPr lang="en-US"/>
        </a:p>
      </dgm:t>
    </dgm:pt>
    <dgm:pt modelId="{D12E067A-E701-41B8-BD58-4708ECA75C2F}" type="sibTrans" cxnId="{A240CFE6-0D73-4605-8DEC-D1CF37DA3F79}">
      <dgm:prSet/>
      <dgm:spPr/>
      <dgm:t>
        <a:bodyPr/>
        <a:lstStyle/>
        <a:p>
          <a:pPr algn="ctr"/>
          <a:endParaRPr lang="en-US"/>
        </a:p>
      </dgm:t>
    </dgm:pt>
    <dgm:pt modelId="{662715AB-E497-442A-8C95-727C77F79020}">
      <dgm:prSet/>
      <dgm:spPr/>
      <dgm:t>
        <a:bodyPr/>
        <a:lstStyle/>
        <a:p>
          <a:pPr algn="ctr"/>
          <a:r>
            <a:rPr lang="en-US" baseline="0"/>
            <a:t>x</a:t>
          </a:r>
          <a:r>
            <a:rPr lang="en-US" baseline="-25000"/>
            <a:t>3</a:t>
          </a:r>
          <a:r>
            <a:rPr lang="en-US" baseline="0"/>
            <a:t> = </a:t>
          </a:r>
          <a:r>
            <a:rPr lang="en-US"/>
            <a:t>0</a:t>
          </a:r>
        </a:p>
      </dgm:t>
    </dgm:pt>
    <dgm:pt modelId="{74DA6358-29D7-47F8-A495-123601134752}" type="parTrans" cxnId="{D9FA089A-B734-4DDD-A349-A11CD183C031}">
      <dgm:prSet/>
      <dgm:spPr/>
      <dgm:t>
        <a:bodyPr/>
        <a:lstStyle/>
        <a:p>
          <a:pPr algn="ctr"/>
          <a:endParaRPr lang="en-US"/>
        </a:p>
      </dgm:t>
    </dgm:pt>
    <dgm:pt modelId="{7F2E5D94-7A56-4D9C-9137-9140A3ED3A7F}" type="sibTrans" cxnId="{D9FA089A-B734-4DDD-A349-A11CD183C031}">
      <dgm:prSet/>
      <dgm:spPr/>
      <dgm:t>
        <a:bodyPr/>
        <a:lstStyle/>
        <a:p>
          <a:pPr algn="ctr"/>
          <a:endParaRPr lang="en-US"/>
        </a:p>
      </dgm:t>
    </dgm:pt>
    <dgm:pt modelId="{960D47A4-F006-4A13-8670-0A252FF95477}" type="pres">
      <dgm:prSet presAssocID="{0D0FA59D-78DA-4887-BCE8-F16D1A85FB77}" presName="mainComposite" presStyleCnt="0">
        <dgm:presLayoutVars>
          <dgm:chPref val="1"/>
          <dgm:dir/>
          <dgm:animOne val="branch"/>
          <dgm:animLvl val="lvl"/>
          <dgm:resizeHandles val="exact"/>
        </dgm:presLayoutVars>
      </dgm:prSet>
      <dgm:spPr/>
    </dgm:pt>
    <dgm:pt modelId="{037903D7-C769-414C-90DC-099219B5C636}" type="pres">
      <dgm:prSet presAssocID="{0D0FA59D-78DA-4887-BCE8-F16D1A85FB77}" presName="hierFlow" presStyleCnt="0"/>
      <dgm:spPr/>
    </dgm:pt>
    <dgm:pt modelId="{1CED9AD7-34CC-4CD5-9244-6313CD463AE4}" type="pres">
      <dgm:prSet presAssocID="{0D0FA59D-78DA-4887-BCE8-F16D1A85FB77}" presName="hierChild1" presStyleCnt="0">
        <dgm:presLayoutVars>
          <dgm:chPref val="1"/>
          <dgm:animOne val="branch"/>
          <dgm:animLvl val="lvl"/>
        </dgm:presLayoutVars>
      </dgm:prSet>
      <dgm:spPr/>
    </dgm:pt>
    <dgm:pt modelId="{1881668A-D22F-46BE-AD07-717AFA66D042}" type="pres">
      <dgm:prSet presAssocID="{15855968-4F53-41A8-A807-3ED32DE40BE6}" presName="Name17" presStyleCnt="0"/>
      <dgm:spPr/>
    </dgm:pt>
    <dgm:pt modelId="{77BA63D7-5CB1-4E93-BAC6-02414C7CE857}" type="pres">
      <dgm:prSet presAssocID="{15855968-4F53-41A8-A807-3ED32DE40BE6}" presName="level1Shape" presStyleLbl="node0" presStyleIdx="0" presStyleCnt="1">
        <dgm:presLayoutVars>
          <dgm:chPref val="3"/>
        </dgm:presLayoutVars>
      </dgm:prSet>
      <dgm:spPr/>
    </dgm:pt>
    <dgm:pt modelId="{3E7D6E6B-BBF7-4D75-AC64-592755CBE5CF}" type="pres">
      <dgm:prSet presAssocID="{15855968-4F53-41A8-A807-3ED32DE40BE6}" presName="hierChild2" presStyleCnt="0"/>
      <dgm:spPr/>
    </dgm:pt>
    <dgm:pt modelId="{53DC9B0C-E883-4300-B20E-90A8D44D38E9}" type="pres">
      <dgm:prSet presAssocID="{8191516A-A11A-40A6-B620-163F92BBC3E0}" presName="Name25" presStyleLbl="parChTrans1D2" presStyleIdx="0" presStyleCnt="2"/>
      <dgm:spPr/>
    </dgm:pt>
    <dgm:pt modelId="{1EFB55E2-D588-48A9-8AA6-E61ECB8F53B4}" type="pres">
      <dgm:prSet presAssocID="{8191516A-A11A-40A6-B620-163F92BBC3E0}" presName="connTx" presStyleLbl="parChTrans1D2" presStyleIdx="0" presStyleCnt="2"/>
      <dgm:spPr/>
    </dgm:pt>
    <dgm:pt modelId="{D9C29F4F-6AC2-4364-A55D-89AD9E6A2B91}" type="pres">
      <dgm:prSet presAssocID="{B9E67D3C-3BDC-4A37-B988-5F3E618C0C6F}" presName="Name30" presStyleCnt="0"/>
      <dgm:spPr/>
    </dgm:pt>
    <dgm:pt modelId="{969D5F42-C17B-4316-AA6B-F26BE605C27D}" type="pres">
      <dgm:prSet presAssocID="{B9E67D3C-3BDC-4A37-B988-5F3E618C0C6F}" presName="level2Shape" presStyleLbl="node2" presStyleIdx="0" presStyleCnt="2"/>
      <dgm:spPr/>
      <dgm:t>
        <a:bodyPr/>
        <a:lstStyle/>
        <a:p>
          <a:endParaRPr lang="en-US"/>
        </a:p>
      </dgm:t>
    </dgm:pt>
    <dgm:pt modelId="{1A2B3BE6-8F99-4910-8ECD-BECF4D7D8F6C}" type="pres">
      <dgm:prSet presAssocID="{B9E67D3C-3BDC-4A37-B988-5F3E618C0C6F}" presName="hierChild3" presStyleCnt="0"/>
      <dgm:spPr/>
    </dgm:pt>
    <dgm:pt modelId="{78230FA2-6522-41ED-A5F9-E01614F8C173}" type="pres">
      <dgm:prSet presAssocID="{18F9D9BD-2DCF-49E2-9BC7-CC7D7AE2F5FE}" presName="Name25" presStyleLbl="parChTrans1D3" presStyleIdx="0" presStyleCnt="4"/>
      <dgm:spPr/>
    </dgm:pt>
    <dgm:pt modelId="{15656D66-62B4-44D1-BF94-FB6AB9056B3B}" type="pres">
      <dgm:prSet presAssocID="{18F9D9BD-2DCF-49E2-9BC7-CC7D7AE2F5FE}" presName="connTx" presStyleLbl="parChTrans1D3" presStyleIdx="0" presStyleCnt="4"/>
      <dgm:spPr/>
    </dgm:pt>
    <dgm:pt modelId="{F44189E7-3647-4380-968D-901798F312FF}" type="pres">
      <dgm:prSet presAssocID="{8DF15C5D-03E0-43C9-BFD3-D3F84AED2D92}" presName="Name30" presStyleCnt="0"/>
      <dgm:spPr/>
    </dgm:pt>
    <dgm:pt modelId="{D567E57C-5C33-4EF0-95D9-4CC759174143}" type="pres">
      <dgm:prSet presAssocID="{8DF15C5D-03E0-43C9-BFD3-D3F84AED2D92}" presName="level2Shape" presStyleLbl="node3" presStyleIdx="0" presStyleCnt="4"/>
      <dgm:spPr/>
      <dgm:t>
        <a:bodyPr/>
        <a:lstStyle/>
        <a:p>
          <a:endParaRPr lang="en-US"/>
        </a:p>
      </dgm:t>
    </dgm:pt>
    <dgm:pt modelId="{B52F5EE9-2C37-4A1E-B478-CC46414490CC}" type="pres">
      <dgm:prSet presAssocID="{8DF15C5D-03E0-43C9-BFD3-D3F84AED2D92}" presName="hierChild3" presStyleCnt="0"/>
      <dgm:spPr/>
    </dgm:pt>
    <dgm:pt modelId="{D3224E06-E4F6-458B-A97A-95880CF07602}" type="pres">
      <dgm:prSet presAssocID="{3A317EDC-0244-4DFA-8CA2-DB19DD277C05}" presName="Name25" presStyleLbl="parChTrans1D4" presStyleIdx="0" presStyleCnt="8"/>
      <dgm:spPr/>
    </dgm:pt>
    <dgm:pt modelId="{4C5FE87F-DB0D-49FD-A1E4-C2231E8052F9}" type="pres">
      <dgm:prSet presAssocID="{3A317EDC-0244-4DFA-8CA2-DB19DD277C05}" presName="connTx" presStyleLbl="parChTrans1D4" presStyleIdx="0" presStyleCnt="8"/>
      <dgm:spPr/>
    </dgm:pt>
    <dgm:pt modelId="{8444208F-323F-46E6-AC85-0E8B5E4EEAB1}" type="pres">
      <dgm:prSet presAssocID="{7E1B9BDE-2A22-46D0-B90D-85095844D8B2}" presName="Name30" presStyleCnt="0"/>
      <dgm:spPr/>
    </dgm:pt>
    <dgm:pt modelId="{7317B03D-C920-4ABF-A71E-808B3D66B18D}" type="pres">
      <dgm:prSet presAssocID="{7E1B9BDE-2A22-46D0-B90D-85095844D8B2}" presName="level2Shape" presStyleLbl="node4" presStyleIdx="0" presStyleCnt="8"/>
      <dgm:spPr/>
      <dgm:t>
        <a:bodyPr/>
        <a:lstStyle/>
        <a:p>
          <a:endParaRPr lang="en-US"/>
        </a:p>
      </dgm:t>
    </dgm:pt>
    <dgm:pt modelId="{23A810E2-3D1E-4338-817A-9831800D1B8C}" type="pres">
      <dgm:prSet presAssocID="{7E1B9BDE-2A22-46D0-B90D-85095844D8B2}" presName="hierChild3" presStyleCnt="0"/>
      <dgm:spPr/>
    </dgm:pt>
    <dgm:pt modelId="{C36D7FF8-06A0-46CF-89CE-B49322D75539}" type="pres">
      <dgm:prSet presAssocID="{142C8A4E-1F53-4696-9E69-5AEB8392F80D}" presName="Name25" presStyleLbl="parChTrans1D4" presStyleIdx="1" presStyleCnt="8"/>
      <dgm:spPr/>
    </dgm:pt>
    <dgm:pt modelId="{78F502C8-D451-4F63-9DD8-CED89FFFC029}" type="pres">
      <dgm:prSet presAssocID="{142C8A4E-1F53-4696-9E69-5AEB8392F80D}" presName="connTx" presStyleLbl="parChTrans1D4" presStyleIdx="1" presStyleCnt="8"/>
      <dgm:spPr/>
    </dgm:pt>
    <dgm:pt modelId="{233F8D5F-A8C5-4F52-9977-46BDA419B358}" type="pres">
      <dgm:prSet presAssocID="{329C6FD3-5D9E-4619-BA87-C73432FC02AB}" presName="Name30" presStyleCnt="0"/>
      <dgm:spPr/>
    </dgm:pt>
    <dgm:pt modelId="{5FB8146F-A082-4391-B5F6-67A60B1F8711}" type="pres">
      <dgm:prSet presAssocID="{329C6FD3-5D9E-4619-BA87-C73432FC02AB}" presName="level2Shape" presStyleLbl="node4" presStyleIdx="1" presStyleCnt="8"/>
      <dgm:spPr/>
      <dgm:t>
        <a:bodyPr/>
        <a:lstStyle/>
        <a:p>
          <a:endParaRPr lang="en-US"/>
        </a:p>
      </dgm:t>
    </dgm:pt>
    <dgm:pt modelId="{9ECFF67B-406E-4A36-9ABE-65D36C524FC4}" type="pres">
      <dgm:prSet presAssocID="{329C6FD3-5D9E-4619-BA87-C73432FC02AB}" presName="hierChild3" presStyleCnt="0"/>
      <dgm:spPr/>
    </dgm:pt>
    <dgm:pt modelId="{18CA5679-7051-4B1A-B830-F1B4F66E6DDC}" type="pres">
      <dgm:prSet presAssocID="{00936104-A765-4BC4-BDF4-2A10280F0187}" presName="Name25" presStyleLbl="parChTrans1D3" presStyleIdx="1" presStyleCnt="4"/>
      <dgm:spPr/>
    </dgm:pt>
    <dgm:pt modelId="{D78A2325-483A-4986-971D-364EAAEEA1A9}" type="pres">
      <dgm:prSet presAssocID="{00936104-A765-4BC4-BDF4-2A10280F0187}" presName="connTx" presStyleLbl="parChTrans1D3" presStyleIdx="1" presStyleCnt="4"/>
      <dgm:spPr/>
    </dgm:pt>
    <dgm:pt modelId="{32B5E72C-C9AD-44D2-A21B-9817F6390B98}" type="pres">
      <dgm:prSet presAssocID="{45B36B3C-1EFC-443D-9409-B57AB67531A5}" presName="Name30" presStyleCnt="0"/>
      <dgm:spPr/>
    </dgm:pt>
    <dgm:pt modelId="{2E190C45-2E1F-4D54-8ED3-522248A82250}" type="pres">
      <dgm:prSet presAssocID="{45B36B3C-1EFC-443D-9409-B57AB67531A5}" presName="level2Shape" presStyleLbl="node3" presStyleIdx="1" presStyleCnt="4"/>
      <dgm:spPr/>
      <dgm:t>
        <a:bodyPr/>
        <a:lstStyle/>
        <a:p>
          <a:endParaRPr lang="en-US"/>
        </a:p>
      </dgm:t>
    </dgm:pt>
    <dgm:pt modelId="{6BD19ACC-EFC2-4E2C-97AD-1F198A97021D}" type="pres">
      <dgm:prSet presAssocID="{45B36B3C-1EFC-443D-9409-B57AB67531A5}" presName="hierChild3" presStyleCnt="0"/>
      <dgm:spPr/>
    </dgm:pt>
    <dgm:pt modelId="{71E8FC5E-9684-4520-80EC-59E7F2E1E202}" type="pres">
      <dgm:prSet presAssocID="{6965EACD-2499-4B52-ABEB-7DBC986D99F8}" presName="Name25" presStyleLbl="parChTrans1D4" presStyleIdx="2" presStyleCnt="8"/>
      <dgm:spPr/>
    </dgm:pt>
    <dgm:pt modelId="{2DDFB8AE-3DAF-4AC7-885B-E9A5F742F3BD}" type="pres">
      <dgm:prSet presAssocID="{6965EACD-2499-4B52-ABEB-7DBC986D99F8}" presName="connTx" presStyleLbl="parChTrans1D4" presStyleIdx="2" presStyleCnt="8"/>
      <dgm:spPr/>
    </dgm:pt>
    <dgm:pt modelId="{8A1C4CBD-826A-4AE4-A820-91E4385C7D1F}" type="pres">
      <dgm:prSet presAssocID="{BCED6C17-AE72-498E-9AC5-FD3C8E2C3378}" presName="Name30" presStyleCnt="0"/>
      <dgm:spPr/>
    </dgm:pt>
    <dgm:pt modelId="{B0CD0621-5DB4-40AA-92EA-AE42C8AA7186}" type="pres">
      <dgm:prSet presAssocID="{BCED6C17-AE72-498E-9AC5-FD3C8E2C3378}" presName="level2Shape" presStyleLbl="node4" presStyleIdx="2" presStyleCnt="8"/>
      <dgm:spPr/>
      <dgm:t>
        <a:bodyPr/>
        <a:lstStyle/>
        <a:p>
          <a:endParaRPr lang="en-US"/>
        </a:p>
      </dgm:t>
    </dgm:pt>
    <dgm:pt modelId="{03E48EBA-6E4F-48F9-A142-5B5563ACA2E2}" type="pres">
      <dgm:prSet presAssocID="{BCED6C17-AE72-498E-9AC5-FD3C8E2C3378}" presName="hierChild3" presStyleCnt="0"/>
      <dgm:spPr/>
    </dgm:pt>
    <dgm:pt modelId="{ACDEC339-9F0A-4851-BC91-97ED2A09D826}" type="pres">
      <dgm:prSet presAssocID="{47D79103-46BD-42FD-97A6-7DA7A62A51C1}" presName="Name25" presStyleLbl="parChTrans1D4" presStyleIdx="3" presStyleCnt="8"/>
      <dgm:spPr/>
    </dgm:pt>
    <dgm:pt modelId="{603165D5-6773-4EA4-8C88-3AF0BDBAB4B5}" type="pres">
      <dgm:prSet presAssocID="{47D79103-46BD-42FD-97A6-7DA7A62A51C1}" presName="connTx" presStyleLbl="parChTrans1D4" presStyleIdx="3" presStyleCnt="8"/>
      <dgm:spPr/>
    </dgm:pt>
    <dgm:pt modelId="{0A17FEA8-46C1-4A3C-8656-F92C7A8B5B87}" type="pres">
      <dgm:prSet presAssocID="{E508DA66-AE59-4F06-94C5-DD114BBD0D54}" presName="Name30" presStyleCnt="0"/>
      <dgm:spPr/>
    </dgm:pt>
    <dgm:pt modelId="{0ED6CF82-B617-45C3-B892-68DDFFC7FDB1}" type="pres">
      <dgm:prSet presAssocID="{E508DA66-AE59-4F06-94C5-DD114BBD0D54}" presName="level2Shape" presStyleLbl="node4" presStyleIdx="3" presStyleCnt="8"/>
      <dgm:spPr/>
      <dgm:t>
        <a:bodyPr/>
        <a:lstStyle/>
        <a:p>
          <a:endParaRPr lang="en-US"/>
        </a:p>
      </dgm:t>
    </dgm:pt>
    <dgm:pt modelId="{FCA70D01-8B13-4156-A79D-8EF1A22DD803}" type="pres">
      <dgm:prSet presAssocID="{E508DA66-AE59-4F06-94C5-DD114BBD0D54}" presName="hierChild3" presStyleCnt="0"/>
      <dgm:spPr/>
    </dgm:pt>
    <dgm:pt modelId="{1F67A886-493B-48B8-899F-7BBE8A94D897}" type="pres">
      <dgm:prSet presAssocID="{26CEC0A2-B38F-473E-9545-2BEDBA169107}" presName="Name25" presStyleLbl="parChTrans1D2" presStyleIdx="1" presStyleCnt="2"/>
      <dgm:spPr/>
    </dgm:pt>
    <dgm:pt modelId="{80ED64B6-36EA-4027-A913-23E3580123A1}" type="pres">
      <dgm:prSet presAssocID="{26CEC0A2-B38F-473E-9545-2BEDBA169107}" presName="connTx" presStyleLbl="parChTrans1D2" presStyleIdx="1" presStyleCnt="2"/>
      <dgm:spPr/>
    </dgm:pt>
    <dgm:pt modelId="{16413727-15CE-4D1D-AD08-5A6E4A043F9C}" type="pres">
      <dgm:prSet presAssocID="{81F6A50B-B4BB-47D6-B090-441D18ECDEED}" presName="Name30" presStyleCnt="0"/>
      <dgm:spPr/>
    </dgm:pt>
    <dgm:pt modelId="{19F9F1E6-5D47-4545-B6FB-010153F4FE36}" type="pres">
      <dgm:prSet presAssocID="{81F6A50B-B4BB-47D6-B090-441D18ECDEED}" presName="level2Shape" presStyleLbl="node2" presStyleIdx="1" presStyleCnt="2"/>
      <dgm:spPr/>
      <dgm:t>
        <a:bodyPr/>
        <a:lstStyle/>
        <a:p>
          <a:endParaRPr lang="en-US"/>
        </a:p>
      </dgm:t>
    </dgm:pt>
    <dgm:pt modelId="{D0C0487B-ABA7-461C-B80E-8D5833A46982}" type="pres">
      <dgm:prSet presAssocID="{81F6A50B-B4BB-47D6-B090-441D18ECDEED}" presName="hierChild3" presStyleCnt="0"/>
      <dgm:spPr/>
    </dgm:pt>
    <dgm:pt modelId="{AAA3831E-AF46-4416-A24D-5D12F2CF9C3E}" type="pres">
      <dgm:prSet presAssocID="{1EDD7CCE-879A-4CD2-90AD-195F4FEB7C98}" presName="Name25" presStyleLbl="parChTrans1D3" presStyleIdx="2" presStyleCnt="4"/>
      <dgm:spPr/>
    </dgm:pt>
    <dgm:pt modelId="{F73E3222-8043-47A5-BA10-31461745E0E0}" type="pres">
      <dgm:prSet presAssocID="{1EDD7CCE-879A-4CD2-90AD-195F4FEB7C98}" presName="connTx" presStyleLbl="parChTrans1D3" presStyleIdx="2" presStyleCnt="4"/>
      <dgm:spPr/>
    </dgm:pt>
    <dgm:pt modelId="{CFC17FD1-A15D-4F76-84D7-4F4E72745569}" type="pres">
      <dgm:prSet presAssocID="{D6C074E3-DF73-49AD-97A9-85E20C0D7D4B}" presName="Name30" presStyleCnt="0"/>
      <dgm:spPr/>
    </dgm:pt>
    <dgm:pt modelId="{24A5C19C-D977-47E7-B2EF-21740336F43D}" type="pres">
      <dgm:prSet presAssocID="{D6C074E3-DF73-49AD-97A9-85E20C0D7D4B}" presName="level2Shape" presStyleLbl="node3" presStyleIdx="2" presStyleCnt="4"/>
      <dgm:spPr/>
      <dgm:t>
        <a:bodyPr/>
        <a:lstStyle/>
        <a:p>
          <a:endParaRPr lang="en-US"/>
        </a:p>
      </dgm:t>
    </dgm:pt>
    <dgm:pt modelId="{D125381D-8590-4DC5-BF28-CD5AE7C9914A}" type="pres">
      <dgm:prSet presAssocID="{D6C074E3-DF73-49AD-97A9-85E20C0D7D4B}" presName="hierChild3" presStyleCnt="0"/>
      <dgm:spPr/>
    </dgm:pt>
    <dgm:pt modelId="{599C7F3E-311D-4810-9257-4427E0958CC7}" type="pres">
      <dgm:prSet presAssocID="{6CB43C9B-B41B-43AC-BED9-E212B66C1E4C}" presName="Name25" presStyleLbl="parChTrans1D4" presStyleIdx="4" presStyleCnt="8"/>
      <dgm:spPr/>
    </dgm:pt>
    <dgm:pt modelId="{0CCD0AB0-5FCB-42B4-97F8-5BFADFFDEDC0}" type="pres">
      <dgm:prSet presAssocID="{6CB43C9B-B41B-43AC-BED9-E212B66C1E4C}" presName="connTx" presStyleLbl="parChTrans1D4" presStyleIdx="4" presStyleCnt="8"/>
      <dgm:spPr/>
    </dgm:pt>
    <dgm:pt modelId="{90BFE7EF-B29B-4731-A893-E7F11BE0B59F}" type="pres">
      <dgm:prSet presAssocID="{13056110-9D8C-4948-9340-F28E006E8D07}" presName="Name30" presStyleCnt="0"/>
      <dgm:spPr/>
    </dgm:pt>
    <dgm:pt modelId="{32348084-04B9-4533-BA53-9867C658CF8A}" type="pres">
      <dgm:prSet presAssocID="{13056110-9D8C-4948-9340-F28E006E8D07}" presName="level2Shape" presStyleLbl="node4" presStyleIdx="4" presStyleCnt="8"/>
      <dgm:spPr/>
      <dgm:t>
        <a:bodyPr/>
        <a:lstStyle/>
        <a:p>
          <a:endParaRPr lang="en-US"/>
        </a:p>
      </dgm:t>
    </dgm:pt>
    <dgm:pt modelId="{CB02FCB5-A1BF-4BEA-BEC1-A98961A56AE5}" type="pres">
      <dgm:prSet presAssocID="{13056110-9D8C-4948-9340-F28E006E8D07}" presName="hierChild3" presStyleCnt="0"/>
      <dgm:spPr/>
    </dgm:pt>
    <dgm:pt modelId="{D5B7D1B4-5466-4D84-9EBF-3701DB6BC0FE}" type="pres">
      <dgm:prSet presAssocID="{5EEDE856-67D3-44FF-92A3-B524D9BEEE6A}" presName="Name25" presStyleLbl="parChTrans1D4" presStyleIdx="5" presStyleCnt="8"/>
      <dgm:spPr/>
    </dgm:pt>
    <dgm:pt modelId="{3A69560A-C408-4E04-8C61-5FA22ED71C63}" type="pres">
      <dgm:prSet presAssocID="{5EEDE856-67D3-44FF-92A3-B524D9BEEE6A}" presName="connTx" presStyleLbl="parChTrans1D4" presStyleIdx="5" presStyleCnt="8"/>
      <dgm:spPr/>
    </dgm:pt>
    <dgm:pt modelId="{595EA518-A8E3-4553-B4F1-1E9F1B808AB6}" type="pres">
      <dgm:prSet presAssocID="{CB794503-FD01-42AF-8089-EF1D66167082}" presName="Name30" presStyleCnt="0"/>
      <dgm:spPr/>
    </dgm:pt>
    <dgm:pt modelId="{8DB05EFE-2E39-4906-911D-FC5D4D114D2B}" type="pres">
      <dgm:prSet presAssocID="{CB794503-FD01-42AF-8089-EF1D66167082}" presName="level2Shape" presStyleLbl="node4" presStyleIdx="5" presStyleCnt="8"/>
      <dgm:spPr/>
      <dgm:t>
        <a:bodyPr/>
        <a:lstStyle/>
        <a:p>
          <a:endParaRPr lang="en-US"/>
        </a:p>
      </dgm:t>
    </dgm:pt>
    <dgm:pt modelId="{8F975715-7E97-450C-B4F8-D95CF8BC93E2}" type="pres">
      <dgm:prSet presAssocID="{CB794503-FD01-42AF-8089-EF1D66167082}" presName="hierChild3" presStyleCnt="0"/>
      <dgm:spPr/>
    </dgm:pt>
    <dgm:pt modelId="{D2C7B069-6447-4207-9D41-5E94364B5560}" type="pres">
      <dgm:prSet presAssocID="{64EF2699-800B-4AFA-B58E-FAE84546C144}" presName="Name25" presStyleLbl="parChTrans1D3" presStyleIdx="3" presStyleCnt="4"/>
      <dgm:spPr/>
    </dgm:pt>
    <dgm:pt modelId="{224BC700-AEDA-42FE-B2E4-0B1BEA6021A4}" type="pres">
      <dgm:prSet presAssocID="{64EF2699-800B-4AFA-B58E-FAE84546C144}" presName="connTx" presStyleLbl="parChTrans1D3" presStyleIdx="3" presStyleCnt="4"/>
      <dgm:spPr/>
    </dgm:pt>
    <dgm:pt modelId="{F53ACB77-1788-45EE-A1E9-3D97C7D09364}" type="pres">
      <dgm:prSet presAssocID="{8216FABD-6887-4723-8771-49E346A85608}" presName="Name30" presStyleCnt="0"/>
      <dgm:spPr/>
    </dgm:pt>
    <dgm:pt modelId="{3AF58E4F-1CC0-4B47-B2D0-4BEB95831E06}" type="pres">
      <dgm:prSet presAssocID="{8216FABD-6887-4723-8771-49E346A85608}" presName="level2Shape" presStyleLbl="node3" presStyleIdx="3" presStyleCnt="4"/>
      <dgm:spPr/>
      <dgm:t>
        <a:bodyPr/>
        <a:lstStyle/>
        <a:p>
          <a:endParaRPr lang="en-US"/>
        </a:p>
      </dgm:t>
    </dgm:pt>
    <dgm:pt modelId="{F710A781-0D5E-443A-8B52-ADBA49339FF8}" type="pres">
      <dgm:prSet presAssocID="{8216FABD-6887-4723-8771-49E346A85608}" presName="hierChild3" presStyleCnt="0"/>
      <dgm:spPr/>
    </dgm:pt>
    <dgm:pt modelId="{F193664E-8676-48A0-942F-250FB34FBCF6}" type="pres">
      <dgm:prSet presAssocID="{74DA6358-29D7-47F8-A495-123601134752}" presName="Name25" presStyleLbl="parChTrans1D4" presStyleIdx="6" presStyleCnt="8"/>
      <dgm:spPr/>
    </dgm:pt>
    <dgm:pt modelId="{D81E133E-2602-4799-9DA7-C4CEF4A7A59F}" type="pres">
      <dgm:prSet presAssocID="{74DA6358-29D7-47F8-A495-123601134752}" presName="connTx" presStyleLbl="parChTrans1D4" presStyleIdx="6" presStyleCnt="8"/>
      <dgm:spPr/>
    </dgm:pt>
    <dgm:pt modelId="{99A2D7AC-D2AD-4061-9293-9C2FBA0D9020}" type="pres">
      <dgm:prSet presAssocID="{662715AB-E497-442A-8C95-727C77F79020}" presName="Name30" presStyleCnt="0"/>
      <dgm:spPr/>
    </dgm:pt>
    <dgm:pt modelId="{24066AB6-E4F6-4EA5-AE58-56AF538292C5}" type="pres">
      <dgm:prSet presAssocID="{662715AB-E497-442A-8C95-727C77F79020}" presName="level2Shape" presStyleLbl="node4" presStyleIdx="6" presStyleCnt="8"/>
      <dgm:spPr/>
      <dgm:t>
        <a:bodyPr/>
        <a:lstStyle/>
        <a:p>
          <a:endParaRPr lang="en-US"/>
        </a:p>
      </dgm:t>
    </dgm:pt>
    <dgm:pt modelId="{3D000861-39BB-4661-84D9-AED4127E267F}" type="pres">
      <dgm:prSet presAssocID="{662715AB-E497-442A-8C95-727C77F79020}" presName="hierChild3" presStyleCnt="0"/>
      <dgm:spPr/>
    </dgm:pt>
    <dgm:pt modelId="{3438EFED-348F-4D81-8989-B42F928ECA91}" type="pres">
      <dgm:prSet presAssocID="{979B3778-83CD-4FDC-AD2B-18541D581212}" presName="Name25" presStyleLbl="parChTrans1D4" presStyleIdx="7" presStyleCnt="8"/>
      <dgm:spPr/>
    </dgm:pt>
    <dgm:pt modelId="{446351C1-9C05-4026-8073-B45EA7F7DBE2}" type="pres">
      <dgm:prSet presAssocID="{979B3778-83CD-4FDC-AD2B-18541D581212}" presName="connTx" presStyleLbl="parChTrans1D4" presStyleIdx="7" presStyleCnt="8"/>
      <dgm:spPr/>
    </dgm:pt>
    <dgm:pt modelId="{10687FBB-EEDD-40F2-92FF-84FCF46158A5}" type="pres">
      <dgm:prSet presAssocID="{30FF3D63-EED0-4511-ACAA-47103AFAA9D7}" presName="Name30" presStyleCnt="0"/>
      <dgm:spPr/>
    </dgm:pt>
    <dgm:pt modelId="{66625223-8902-47BC-ABAD-35267DE923D0}" type="pres">
      <dgm:prSet presAssocID="{30FF3D63-EED0-4511-ACAA-47103AFAA9D7}" presName="level2Shape" presStyleLbl="node4" presStyleIdx="7" presStyleCnt="8"/>
      <dgm:spPr/>
      <dgm:t>
        <a:bodyPr/>
        <a:lstStyle/>
        <a:p>
          <a:endParaRPr lang="en-US"/>
        </a:p>
      </dgm:t>
    </dgm:pt>
    <dgm:pt modelId="{87FF4520-C36A-41A1-8E46-F45E0DF2E1A0}" type="pres">
      <dgm:prSet presAssocID="{30FF3D63-EED0-4511-ACAA-47103AFAA9D7}" presName="hierChild3" presStyleCnt="0"/>
      <dgm:spPr/>
    </dgm:pt>
    <dgm:pt modelId="{87152AFA-27F6-47AF-A255-FF4F38DE433E}" type="pres">
      <dgm:prSet presAssocID="{0D0FA59D-78DA-4887-BCE8-F16D1A85FB77}" presName="bgShapesFlow" presStyleCnt="0"/>
      <dgm:spPr/>
    </dgm:pt>
  </dgm:ptLst>
  <dgm:cxnLst>
    <dgm:cxn modelId="{C86C8753-65FA-49E4-A509-EB23DA47776D}" type="presOf" srcId="{8DF15C5D-03E0-43C9-BFD3-D3F84AED2D92}" destId="{D567E57C-5C33-4EF0-95D9-4CC759174143}" srcOrd="0" destOrd="0" presId="urn:microsoft.com/office/officeart/2005/8/layout/hierarchy5"/>
    <dgm:cxn modelId="{C96A2405-6C26-446F-A1A3-9BC913FC2CBB}" type="presOf" srcId="{47D79103-46BD-42FD-97A6-7DA7A62A51C1}" destId="{ACDEC339-9F0A-4851-BC91-97ED2A09D826}" srcOrd="0" destOrd="0" presId="urn:microsoft.com/office/officeart/2005/8/layout/hierarchy5"/>
    <dgm:cxn modelId="{210B9CE2-318E-4366-8C8B-8F33C7A3426F}" type="presOf" srcId="{81F6A50B-B4BB-47D6-B090-441D18ECDEED}" destId="{19F9F1E6-5D47-4545-B6FB-010153F4FE36}" srcOrd="0" destOrd="0" presId="urn:microsoft.com/office/officeart/2005/8/layout/hierarchy5"/>
    <dgm:cxn modelId="{87784B56-6C37-465C-B723-9CFDF5D85B89}" type="presOf" srcId="{74DA6358-29D7-47F8-A495-123601134752}" destId="{D81E133E-2602-4799-9DA7-C4CEF4A7A59F}" srcOrd="1" destOrd="0" presId="urn:microsoft.com/office/officeart/2005/8/layout/hierarchy5"/>
    <dgm:cxn modelId="{E447871B-5C25-405F-A6D3-E9D911222338}" type="presOf" srcId="{6CB43C9B-B41B-43AC-BED9-E212B66C1E4C}" destId="{0CCD0AB0-5FCB-42B4-97F8-5BFADFFDEDC0}" srcOrd="1" destOrd="0" presId="urn:microsoft.com/office/officeart/2005/8/layout/hierarchy5"/>
    <dgm:cxn modelId="{1E1400A7-DBA9-45A9-890C-432286DAFFAF}" type="presOf" srcId="{D6C074E3-DF73-49AD-97A9-85E20C0D7D4B}" destId="{24A5C19C-D977-47E7-B2EF-21740336F43D}" srcOrd="0" destOrd="0" presId="urn:microsoft.com/office/officeart/2005/8/layout/hierarchy5"/>
    <dgm:cxn modelId="{3E9202ED-6FB4-4D06-8CAA-99582BF9040E}" type="presOf" srcId="{18F9D9BD-2DCF-49E2-9BC7-CC7D7AE2F5FE}" destId="{78230FA2-6522-41ED-A5F9-E01614F8C173}" srcOrd="0" destOrd="0" presId="urn:microsoft.com/office/officeart/2005/8/layout/hierarchy5"/>
    <dgm:cxn modelId="{6B92CEB0-1F00-4965-88B4-9E94D74C98EA}" srcId="{45B36B3C-1EFC-443D-9409-B57AB67531A5}" destId="{BCED6C17-AE72-498E-9AC5-FD3C8E2C3378}" srcOrd="0" destOrd="0" parTransId="{6965EACD-2499-4B52-ABEB-7DBC986D99F8}" sibTransId="{6900CA63-AECC-4337-A927-DE933B678B56}"/>
    <dgm:cxn modelId="{14531305-8107-45BF-990E-7C3FCA4E7894}" type="presOf" srcId="{18F9D9BD-2DCF-49E2-9BC7-CC7D7AE2F5FE}" destId="{15656D66-62B4-44D1-BF94-FB6AB9056B3B}" srcOrd="1" destOrd="0" presId="urn:microsoft.com/office/officeart/2005/8/layout/hierarchy5"/>
    <dgm:cxn modelId="{CC9286CD-D2C9-46A1-AAFA-BB597345A136}" type="presOf" srcId="{64EF2699-800B-4AFA-B58E-FAE84546C144}" destId="{D2C7B069-6447-4207-9D41-5E94364B5560}" srcOrd="0" destOrd="0" presId="urn:microsoft.com/office/officeart/2005/8/layout/hierarchy5"/>
    <dgm:cxn modelId="{59546473-0D75-4A3A-9D43-4F47415E8398}" type="presOf" srcId="{BCED6C17-AE72-498E-9AC5-FD3C8E2C3378}" destId="{B0CD0621-5DB4-40AA-92EA-AE42C8AA7186}" srcOrd="0" destOrd="0" presId="urn:microsoft.com/office/officeart/2005/8/layout/hierarchy5"/>
    <dgm:cxn modelId="{0FAFF39C-9B65-4B04-98F5-F89C4BB49F34}" type="presOf" srcId="{5EEDE856-67D3-44FF-92A3-B524D9BEEE6A}" destId="{D5B7D1B4-5466-4D84-9EBF-3701DB6BC0FE}" srcOrd="0" destOrd="0" presId="urn:microsoft.com/office/officeart/2005/8/layout/hierarchy5"/>
    <dgm:cxn modelId="{E4E98A09-00DD-4CAF-BCE7-954264E753A3}" srcId="{81F6A50B-B4BB-47D6-B090-441D18ECDEED}" destId="{D6C074E3-DF73-49AD-97A9-85E20C0D7D4B}" srcOrd="0" destOrd="0" parTransId="{1EDD7CCE-879A-4CD2-90AD-195F4FEB7C98}" sibTransId="{02447C46-3441-46C4-951A-53B3C6DFAAA5}"/>
    <dgm:cxn modelId="{CBDC698F-132E-45B2-B46D-D0E2DB1669E0}" type="presOf" srcId="{6CB43C9B-B41B-43AC-BED9-E212B66C1E4C}" destId="{599C7F3E-311D-4810-9257-4427E0958CC7}" srcOrd="0" destOrd="0" presId="urn:microsoft.com/office/officeart/2005/8/layout/hierarchy5"/>
    <dgm:cxn modelId="{36AFE426-694D-4CEE-8100-43D4169EE613}" type="presOf" srcId="{7E1B9BDE-2A22-46D0-B90D-85095844D8B2}" destId="{7317B03D-C920-4ABF-A71E-808B3D66B18D}" srcOrd="0" destOrd="0" presId="urn:microsoft.com/office/officeart/2005/8/layout/hierarchy5"/>
    <dgm:cxn modelId="{36B3D564-6651-4E17-9D47-BA02C0E3A2DE}" type="presOf" srcId="{979B3778-83CD-4FDC-AD2B-18541D581212}" destId="{3438EFED-348F-4D81-8989-B42F928ECA91}" srcOrd="0" destOrd="0" presId="urn:microsoft.com/office/officeart/2005/8/layout/hierarchy5"/>
    <dgm:cxn modelId="{0E1610D4-4462-4D1E-A2ED-6D1A46B65303}" type="presOf" srcId="{B9E67D3C-3BDC-4A37-B988-5F3E618C0C6F}" destId="{969D5F42-C17B-4316-AA6B-F26BE605C27D}" srcOrd="0" destOrd="0" presId="urn:microsoft.com/office/officeart/2005/8/layout/hierarchy5"/>
    <dgm:cxn modelId="{FACE6C7A-D5EC-4FA8-B067-57B9D3E46CA4}" type="presOf" srcId="{1EDD7CCE-879A-4CD2-90AD-195F4FEB7C98}" destId="{AAA3831E-AF46-4416-A24D-5D12F2CF9C3E}" srcOrd="0" destOrd="0" presId="urn:microsoft.com/office/officeart/2005/8/layout/hierarchy5"/>
    <dgm:cxn modelId="{3F63F7F7-672F-4973-B36A-F89011B2C9B2}" srcId="{8216FABD-6887-4723-8771-49E346A85608}" destId="{30FF3D63-EED0-4511-ACAA-47103AFAA9D7}" srcOrd="1" destOrd="0" parTransId="{979B3778-83CD-4FDC-AD2B-18541D581212}" sibTransId="{952EBA04-034F-4AC5-8CB9-667D0A868124}"/>
    <dgm:cxn modelId="{C8AEE5FC-0FAF-41B6-A819-3C07C04C15E4}" type="presOf" srcId="{6965EACD-2499-4B52-ABEB-7DBC986D99F8}" destId="{71E8FC5E-9684-4520-80EC-59E7F2E1E202}" srcOrd="0" destOrd="0" presId="urn:microsoft.com/office/officeart/2005/8/layout/hierarchy5"/>
    <dgm:cxn modelId="{A7BAF786-5BF3-477B-9B55-7DCF199EDB17}" type="presOf" srcId="{00936104-A765-4BC4-BDF4-2A10280F0187}" destId="{18CA5679-7051-4B1A-B830-F1B4F66E6DDC}" srcOrd="0" destOrd="0" presId="urn:microsoft.com/office/officeart/2005/8/layout/hierarchy5"/>
    <dgm:cxn modelId="{C1780B6E-42E3-4119-8E9C-324BD8DFD5FF}" srcId="{15855968-4F53-41A8-A807-3ED32DE40BE6}" destId="{B9E67D3C-3BDC-4A37-B988-5F3E618C0C6F}" srcOrd="0" destOrd="0" parTransId="{8191516A-A11A-40A6-B620-163F92BBC3E0}" sibTransId="{19079B54-6CE7-4636-A294-139DC50CF3E6}"/>
    <dgm:cxn modelId="{6ED82F86-1539-47C8-A377-8C4D8F74EA1A}" srcId="{D6C074E3-DF73-49AD-97A9-85E20C0D7D4B}" destId="{13056110-9D8C-4948-9340-F28E006E8D07}" srcOrd="0" destOrd="0" parTransId="{6CB43C9B-B41B-43AC-BED9-E212B66C1E4C}" sibTransId="{FC0D5B9E-2B14-4467-9297-0A0DEA36ACA5}"/>
    <dgm:cxn modelId="{DE91A2A9-5001-4586-992E-823D9712EED0}" type="presOf" srcId="{142C8A4E-1F53-4696-9E69-5AEB8392F80D}" destId="{C36D7FF8-06A0-46CF-89CE-B49322D75539}" srcOrd="0" destOrd="0" presId="urn:microsoft.com/office/officeart/2005/8/layout/hierarchy5"/>
    <dgm:cxn modelId="{CDEEA416-D57B-49C7-A80C-C40A197E6A41}" type="presOf" srcId="{45B36B3C-1EFC-443D-9409-B57AB67531A5}" destId="{2E190C45-2E1F-4D54-8ED3-522248A82250}" srcOrd="0" destOrd="0" presId="urn:microsoft.com/office/officeart/2005/8/layout/hierarchy5"/>
    <dgm:cxn modelId="{A6BEEA39-CA66-47EA-BC2B-080D5BABB620}" type="presOf" srcId="{CB794503-FD01-42AF-8089-EF1D66167082}" destId="{8DB05EFE-2E39-4906-911D-FC5D4D114D2B}" srcOrd="0" destOrd="0" presId="urn:microsoft.com/office/officeart/2005/8/layout/hierarchy5"/>
    <dgm:cxn modelId="{EE257015-51E1-4827-BCE9-74A2CEBD6A68}" type="presOf" srcId="{979B3778-83CD-4FDC-AD2B-18541D581212}" destId="{446351C1-9C05-4026-8073-B45EA7F7DBE2}" srcOrd="1" destOrd="0" presId="urn:microsoft.com/office/officeart/2005/8/layout/hierarchy5"/>
    <dgm:cxn modelId="{0325AD52-F66B-463E-B086-89D330E7F74C}" srcId="{B9E67D3C-3BDC-4A37-B988-5F3E618C0C6F}" destId="{8DF15C5D-03E0-43C9-BFD3-D3F84AED2D92}" srcOrd="0" destOrd="0" parTransId="{18F9D9BD-2DCF-49E2-9BC7-CC7D7AE2F5FE}" sibTransId="{0461F47F-E705-4C54-B32B-84C32DD572CB}"/>
    <dgm:cxn modelId="{0C6CB09E-A842-4BEB-9457-12658BE5148A}" type="presOf" srcId="{3A317EDC-0244-4DFA-8CA2-DB19DD277C05}" destId="{4C5FE87F-DB0D-49FD-A1E4-C2231E8052F9}" srcOrd="1" destOrd="0" presId="urn:microsoft.com/office/officeart/2005/8/layout/hierarchy5"/>
    <dgm:cxn modelId="{95FD4630-3572-4E68-AE9F-091F2B159F08}" srcId="{8DF15C5D-03E0-43C9-BFD3-D3F84AED2D92}" destId="{329C6FD3-5D9E-4619-BA87-C73432FC02AB}" srcOrd="1" destOrd="0" parTransId="{142C8A4E-1F53-4696-9E69-5AEB8392F80D}" sibTransId="{E98646EC-6189-4EE3-9477-EF601266D300}"/>
    <dgm:cxn modelId="{A240CFE6-0D73-4605-8DEC-D1CF37DA3F79}" srcId="{D6C074E3-DF73-49AD-97A9-85E20C0D7D4B}" destId="{CB794503-FD01-42AF-8089-EF1D66167082}" srcOrd="1" destOrd="0" parTransId="{5EEDE856-67D3-44FF-92A3-B524D9BEEE6A}" sibTransId="{D12E067A-E701-41B8-BD58-4708ECA75C2F}"/>
    <dgm:cxn modelId="{ABB48ADF-54B5-467A-BD17-A7918F817456}" type="presOf" srcId="{64EF2699-800B-4AFA-B58E-FAE84546C144}" destId="{224BC700-AEDA-42FE-B2E4-0B1BEA6021A4}" srcOrd="1" destOrd="0" presId="urn:microsoft.com/office/officeart/2005/8/layout/hierarchy5"/>
    <dgm:cxn modelId="{180F4475-CCF8-4168-8580-773B2BC2E5E2}" type="presOf" srcId="{47D79103-46BD-42FD-97A6-7DA7A62A51C1}" destId="{603165D5-6773-4EA4-8C88-3AF0BDBAB4B5}" srcOrd="1" destOrd="0" presId="urn:microsoft.com/office/officeart/2005/8/layout/hierarchy5"/>
    <dgm:cxn modelId="{011C92CC-ADF9-45E3-BD13-D3EF49425055}" type="presOf" srcId="{0D0FA59D-78DA-4887-BCE8-F16D1A85FB77}" destId="{960D47A4-F006-4A13-8670-0A252FF95477}" srcOrd="0" destOrd="0" presId="urn:microsoft.com/office/officeart/2005/8/layout/hierarchy5"/>
    <dgm:cxn modelId="{B833BF2A-2D55-483E-B921-C52C1007CDA4}" type="presOf" srcId="{E508DA66-AE59-4F06-94C5-DD114BBD0D54}" destId="{0ED6CF82-B617-45C3-B892-68DDFFC7FDB1}" srcOrd="0" destOrd="0" presId="urn:microsoft.com/office/officeart/2005/8/layout/hierarchy5"/>
    <dgm:cxn modelId="{61B0677A-5616-4637-913B-A3078362952A}" srcId="{8DF15C5D-03E0-43C9-BFD3-D3F84AED2D92}" destId="{7E1B9BDE-2A22-46D0-B90D-85095844D8B2}" srcOrd="0" destOrd="0" parTransId="{3A317EDC-0244-4DFA-8CA2-DB19DD277C05}" sibTransId="{A6775A08-F0CD-419B-8917-8FBFE3B5B70C}"/>
    <dgm:cxn modelId="{D9FA089A-B734-4DDD-A349-A11CD183C031}" srcId="{8216FABD-6887-4723-8771-49E346A85608}" destId="{662715AB-E497-442A-8C95-727C77F79020}" srcOrd="0" destOrd="0" parTransId="{74DA6358-29D7-47F8-A495-123601134752}" sibTransId="{7F2E5D94-7A56-4D9C-9137-9140A3ED3A7F}"/>
    <dgm:cxn modelId="{2A169C4F-2F6B-462A-8FD0-DB076954C202}" type="presOf" srcId="{15855968-4F53-41A8-A807-3ED32DE40BE6}" destId="{77BA63D7-5CB1-4E93-BAC6-02414C7CE857}" srcOrd="0" destOrd="0" presId="urn:microsoft.com/office/officeart/2005/8/layout/hierarchy5"/>
    <dgm:cxn modelId="{25D80EFD-38B3-4445-9EC8-8E464EAF4509}" type="presOf" srcId="{3A317EDC-0244-4DFA-8CA2-DB19DD277C05}" destId="{D3224E06-E4F6-458B-A97A-95880CF07602}" srcOrd="0" destOrd="0" presId="urn:microsoft.com/office/officeart/2005/8/layout/hierarchy5"/>
    <dgm:cxn modelId="{60BE9349-9D89-4F33-BA47-422F9EB13B64}" type="presOf" srcId="{8191516A-A11A-40A6-B620-163F92BBC3E0}" destId="{53DC9B0C-E883-4300-B20E-90A8D44D38E9}" srcOrd="0" destOrd="0" presId="urn:microsoft.com/office/officeart/2005/8/layout/hierarchy5"/>
    <dgm:cxn modelId="{CFD9C9BA-5FA5-4038-A2A1-C5CF916CBC1A}" type="presOf" srcId="{142C8A4E-1F53-4696-9E69-5AEB8392F80D}" destId="{78F502C8-D451-4F63-9DD8-CED89FFFC029}" srcOrd="1" destOrd="0" presId="urn:microsoft.com/office/officeart/2005/8/layout/hierarchy5"/>
    <dgm:cxn modelId="{EC56999C-6BD6-42B9-958D-A5C218BAD729}" type="presOf" srcId="{1EDD7CCE-879A-4CD2-90AD-195F4FEB7C98}" destId="{F73E3222-8043-47A5-BA10-31461745E0E0}" srcOrd="1" destOrd="0" presId="urn:microsoft.com/office/officeart/2005/8/layout/hierarchy5"/>
    <dgm:cxn modelId="{441163AD-01F0-4BA6-8E4E-1BE510F9C81A}" type="presOf" srcId="{00936104-A765-4BC4-BDF4-2A10280F0187}" destId="{D78A2325-483A-4986-971D-364EAAEEA1A9}" srcOrd="1" destOrd="0" presId="urn:microsoft.com/office/officeart/2005/8/layout/hierarchy5"/>
    <dgm:cxn modelId="{A995ECFD-D0C8-4A6E-9B95-C49BDA15647B}" type="presOf" srcId="{26CEC0A2-B38F-473E-9545-2BEDBA169107}" destId="{1F67A886-493B-48B8-899F-7BBE8A94D897}" srcOrd="0" destOrd="0" presId="urn:microsoft.com/office/officeart/2005/8/layout/hierarchy5"/>
    <dgm:cxn modelId="{A3EABD58-D92C-40B7-9108-263B3B307B7D}" srcId="{81F6A50B-B4BB-47D6-B090-441D18ECDEED}" destId="{8216FABD-6887-4723-8771-49E346A85608}" srcOrd="1" destOrd="0" parTransId="{64EF2699-800B-4AFA-B58E-FAE84546C144}" sibTransId="{FF3356EE-21B4-4F08-BAED-69FDA578043B}"/>
    <dgm:cxn modelId="{488F849A-90CF-4193-990A-C47F6C856266}" srcId="{B9E67D3C-3BDC-4A37-B988-5F3E618C0C6F}" destId="{45B36B3C-1EFC-443D-9409-B57AB67531A5}" srcOrd="1" destOrd="0" parTransId="{00936104-A765-4BC4-BDF4-2A10280F0187}" sibTransId="{BFFB709D-7642-4609-B87E-12BAF954EC7E}"/>
    <dgm:cxn modelId="{672B5E66-6283-43F9-A90D-BC8B96005F0A}" type="presOf" srcId="{26CEC0A2-B38F-473E-9545-2BEDBA169107}" destId="{80ED64B6-36EA-4027-A913-23E3580123A1}" srcOrd="1" destOrd="0" presId="urn:microsoft.com/office/officeart/2005/8/layout/hierarchy5"/>
    <dgm:cxn modelId="{D37A5568-6AFF-4C6D-B4FC-F3559EA4D6FF}" type="presOf" srcId="{8216FABD-6887-4723-8771-49E346A85608}" destId="{3AF58E4F-1CC0-4B47-B2D0-4BEB95831E06}" srcOrd="0" destOrd="0" presId="urn:microsoft.com/office/officeart/2005/8/layout/hierarchy5"/>
    <dgm:cxn modelId="{C8A4A99B-7EC0-4DDD-9B6C-9D3F736BF62F}" type="presOf" srcId="{662715AB-E497-442A-8C95-727C77F79020}" destId="{24066AB6-E4F6-4EA5-AE58-56AF538292C5}" srcOrd="0" destOrd="0" presId="urn:microsoft.com/office/officeart/2005/8/layout/hierarchy5"/>
    <dgm:cxn modelId="{CCCC4968-A269-41F2-B788-7925B143F0EA}" srcId="{15855968-4F53-41A8-A807-3ED32DE40BE6}" destId="{81F6A50B-B4BB-47D6-B090-441D18ECDEED}" srcOrd="1" destOrd="0" parTransId="{26CEC0A2-B38F-473E-9545-2BEDBA169107}" sibTransId="{3C38B9FF-8591-4E6C-B0C4-3FB751C96408}"/>
    <dgm:cxn modelId="{CD088E8D-1554-4F66-8A18-3D6FE0876B89}" type="presOf" srcId="{74DA6358-29D7-47F8-A495-123601134752}" destId="{F193664E-8676-48A0-942F-250FB34FBCF6}" srcOrd="0" destOrd="0" presId="urn:microsoft.com/office/officeart/2005/8/layout/hierarchy5"/>
    <dgm:cxn modelId="{53DB73F0-FE1E-4853-BAF2-BD31E7CE0B58}" srcId="{0D0FA59D-78DA-4887-BCE8-F16D1A85FB77}" destId="{15855968-4F53-41A8-A807-3ED32DE40BE6}" srcOrd="0" destOrd="0" parTransId="{65346DAE-4146-48B3-BE50-BB58E56F6FCA}" sibTransId="{7F9DA843-39E3-4538-B7A9-960D8754613C}"/>
    <dgm:cxn modelId="{41D562E6-A105-4ED6-B909-920B3B21F22C}" type="presOf" srcId="{6965EACD-2499-4B52-ABEB-7DBC986D99F8}" destId="{2DDFB8AE-3DAF-4AC7-885B-E9A5F742F3BD}" srcOrd="1" destOrd="0" presId="urn:microsoft.com/office/officeart/2005/8/layout/hierarchy5"/>
    <dgm:cxn modelId="{D92334E6-7FD7-4392-9D9F-383EF6F5175D}" type="presOf" srcId="{13056110-9D8C-4948-9340-F28E006E8D07}" destId="{32348084-04B9-4533-BA53-9867C658CF8A}" srcOrd="0" destOrd="0" presId="urn:microsoft.com/office/officeart/2005/8/layout/hierarchy5"/>
    <dgm:cxn modelId="{3D1008CB-45B2-4201-BDD7-A2D635E78316}" type="presOf" srcId="{5EEDE856-67D3-44FF-92A3-B524D9BEEE6A}" destId="{3A69560A-C408-4E04-8C61-5FA22ED71C63}" srcOrd="1" destOrd="0" presId="urn:microsoft.com/office/officeart/2005/8/layout/hierarchy5"/>
    <dgm:cxn modelId="{1AFD51AB-BFFF-49FC-9E01-32BF4DE348F1}" srcId="{45B36B3C-1EFC-443D-9409-B57AB67531A5}" destId="{E508DA66-AE59-4F06-94C5-DD114BBD0D54}" srcOrd="1" destOrd="0" parTransId="{47D79103-46BD-42FD-97A6-7DA7A62A51C1}" sibTransId="{552EC64C-ED76-4FE3-8466-4711838AE440}"/>
    <dgm:cxn modelId="{6C1C424F-0752-4E8F-B699-E6F7CBFBAF33}" type="presOf" srcId="{8191516A-A11A-40A6-B620-163F92BBC3E0}" destId="{1EFB55E2-D588-48A9-8AA6-E61ECB8F53B4}" srcOrd="1" destOrd="0" presId="urn:microsoft.com/office/officeart/2005/8/layout/hierarchy5"/>
    <dgm:cxn modelId="{192B19C0-C8D2-4A5C-A146-A8D1651498FA}" type="presOf" srcId="{329C6FD3-5D9E-4619-BA87-C73432FC02AB}" destId="{5FB8146F-A082-4391-B5F6-67A60B1F8711}" srcOrd="0" destOrd="0" presId="urn:microsoft.com/office/officeart/2005/8/layout/hierarchy5"/>
    <dgm:cxn modelId="{A468B987-887B-4099-BB5B-AA1AD285BE90}" type="presOf" srcId="{30FF3D63-EED0-4511-ACAA-47103AFAA9D7}" destId="{66625223-8902-47BC-ABAD-35267DE923D0}" srcOrd="0" destOrd="0" presId="urn:microsoft.com/office/officeart/2005/8/layout/hierarchy5"/>
    <dgm:cxn modelId="{60B096D6-C2B3-47B3-B52D-6578109B3017}" type="presParOf" srcId="{960D47A4-F006-4A13-8670-0A252FF95477}" destId="{037903D7-C769-414C-90DC-099219B5C636}" srcOrd="0" destOrd="0" presId="urn:microsoft.com/office/officeart/2005/8/layout/hierarchy5"/>
    <dgm:cxn modelId="{301DB882-7077-4428-A4D9-479D3E82412B}" type="presParOf" srcId="{037903D7-C769-414C-90DC-099219B5C636}" destId="{1CED9AD7-34CC-4CD5-9244-6313CD463AE4}" srcOrd="0" destOrd="0" presId="urn:microsoft.com/office/officeart/2005/8/layout/hierarchy5"/>
    <dgm:cxn modelId="{6630D528-1C62-4E18-9EE4-11580861137E}" type="presParOf" srcId="{1CED9AD7-34CC-4CD5-9244-6313CD463AE4}" destId="{1881668A-D22F-46BE-AD07-717AFA66D042}" srcOrd="0" destOrd="0" presId="urn:microsoft.com/office/officeart/2005/8/layout/hierarchy5"/>
    <dgm:cxn modelId="{12ECFEE7-B508-4F35-99E9-DA5171B29449}" type="presParOf" srcId="{1881668A-D22F-46BE-AD07-717AFA66D042}" destId="{77BA63D7-5CB1-4E93-BAC6-02414C7CE857}" srcOrd="0" destOrd="0" presId="urn:microsoft.com/office/officeart/2005/8/layout/hierarchy5"/>
    <dgm:cxn modelId="{F4D260B4-AC6D-4E53-8710-3E7D8F1B3280}" type="presParOf" srcId="{1881668A-D22F-46BE-AD07-717AFA66D042}" destId="{3E7D6E6B-BBF7-4D75-AC64-592755CBE5CF}" srcOrd="1" destOrd="0" presId="urn:microsoft.com/office/officeart/2005/8/layout/hierarchy5"/>
    <dgm:cxn modelId="{D9CD82C4-DA98-4143-A550-6BD36EC53BA1}" type="presParOf" srcId="{3E7D6E6B-BBF7-4D75-AC64-592755CBE5CF}" destId="{53DC9B0C-E883-4300-B20E-90A8D44D38E9}" srcOrd="0" destOrd="0" presId="urn:microsoft.com/office/officeart/2005/8/layout/hierarchy5"/>
    <dgm:cxn modelId="{FAAA6AFD-6642-44C4-A28D-FB2CC5A08FAA}" type="presParOf" srcId="{53DC9B0C-E883-4300-B20E-90A8D44D38E9}" destId="{1EFB55E2-D588-48A9-8AA6-E61ECB8F53B4}" srcOrd="0" destOrd="0" presId="urn:microsoft.com/office/officeart/2005/8/layout/hierarchy5"/>
    <dgm:cxn modelId="{821408B5-4D13-4C4C-BE23-5AEAE830EACF}" type="presParOf" srcId="{3E7D6E6B-BBF7-4D75-AC64-592755CBE5CF}" destId="{D9C29F4F-6AC2-4364-A55D-89AD9E6A2B91}" srcOrd="1" destOrd="0" presId="urn:microsoft.com/office/officeart/2005/8/layout/hierarchy5"/>
    <dgm:cxn modelId="{872C6291-7BA9-4650-BA47-0ED9CF9B06E5}" type="presParOf" srcId="{D9C29F4F-6AC2-4364-A55D-89AD9E6A2B91}" destId="{969D5F42-C17B-4316-AA6B-F26BE605C27D}" srcOrd="0" destOrd="0" presId="urn:microsoft.com/office/officeart/2005/8/layout/hierarchy5"/>
    <dgm:cxn modelId="{8351BFCA-E3BD-47A9-B3C0-D708F4C7A5A8}" type="presParOf" srcId="{D9C29F4F-6AC2-4364-A55D-89AD9E6A2B91}" destId="{1A2B3BE6-8F99-4910-8ECD-BECF4D7D8F6C}" srcOrd="1" destOrd="0" presId="urn:microsoft.com/office/officeart/2005/8/layout/hierarchy5"/>
    <dgm:cxn modelId="{9E7D9E06-341C-4FA8-AF0E-95DA3518A093}" type="presParOf" srcId="{1A2B3BE6-8F99-4910-8ECD-BECF4D7D8F6C}" destId="{78230FA2-6522-41ED-A5F9-E01614F8C173}" srcOrd="0" destOrd="0" presId="urn:microsoft.com/office/officeart/2005/8/layout/hierarchy5"/>
    <dgm:cxn modelId="{34049E62-9302-4C44-874F-07C3C862DA8F}" type="presParOf" srcId="{78230FA2-6522-41ED-A5F9-E01614F8C173}" destId="{15656D66-62B4-44D1-BF94-FB6AB9056B3B}" srcOrd="0" destOrd="0" presId="urn:microsoft.com/office/officeart/2005/8/layout/hierarchy5"/>
    <dgm:cxn modelId="{D6594809-090C-4F12-B8EA-899B858BC9CD}" type="presParOf" srcId="{1A2B3BE6-8F99-4910-8ECD-BECF4D7D8F6C}" destId="{F44189E7-3647-4380-968D-901798F312FF}" srcOrd="1" destOrd="0" presId="urn:microsoft.com/office/officeart/2005/8/layout/hierarchy5"/>
    <dgm:cxn modelId="{636CAC43-AB69-44B6-AA5F-BD7DA9FF2E9D}" type="presParOf" srcId="{F44189E7-3647-4380-968D-901798F312FF}" destId="{D567E57C-5C33-4EF0-95D9-4CC759174143}" srcOrd="0" destOrd="0" presId="urn:microsoft.com/office/officeart/2005/8/layout/hierarchy5"/>
    <dgm:cxn modelId="{5936530F-7000-4749-9B74-81E05FC5B968}" type="presParOf" srcId="{F44189E7-3647-4380-968D-901798F312FF}" destId="{B52F5EE9-2C37-4A1E-B478-CC46414490CC}" srcOrd="1" destOrd="0" presId="urn:microsoft.com/office/officeart/2005/8/layout/hierarchy5"/>
    <dgm:cxn modelId="{428CE3F8-01A3-484A-AFA5-75E3FDE2EC8D}" type="presParOf" srcId="{B52F5EE9-2C37-4A1E-B478-CC46414490CC}" destId="{D3224E06-E4F6-458B-A97A-95880CF07602}" srcOrd="0" destOrd="0" presId="urn:microsoft.com/office/officeart/2005/8/layout/hierarchy5"/>
    <dgm:cxn modelId="{FF85A908-2B9E-429C-88F1-FA94F2EA4A5D}" type="presParOf" srcId="{D3224E06-E4F6-458B-A97A-95880CF07602}" destId="{4C5FE87F-DB0D-49FD-A1E4-C2231E8052F9}" srcOrd="0" destOrd="0" presId="urn:microsoft.com/office/officeart/2005/8/layout/hierarchy5"/>
    <dgm:cxn modelId="{C0CBCD9F-49CE-481B-8DA1-69017F196578}" type="presParOf" srcId="{B52F5EE9-2C37-4A1E-B478-CC46414490CC}" destId="{8444208F-323F-46E6-AC85-0E8B5E4EEAB1}" srcOrd="1" destOrd="0" presId="urn:microsoft.com/office/officeart/2005/8/layout/hierarchy5"/>
    <dgm:cxn modelId="{1DD7560E-F0EE-46A9-B10F-5D42843B79E6}" type="presParOf" srcId="{8444208F-323F-46E6-AC85-0E8B5E4EEAB1}" destId="{7317B03D-C920-4ABF-A71E-808B3D66B18D}" srcOrd="0" destOrd="0" presId="urn:microsoft.com/office/officeart/2005/8/layout/hierarchy5"/>
    <dgm:cxn modelId="{07AEB1A6-9718-47AD-94B7-6C06D49A709E}" type="presParOf" srcId="{8444208F-323F-46E6-AC85-0E8B5E4EEAB1}" destId="{23A810E2-3D1E-4338-817A-9831800D1B8C}" srcOrd="1" destOrd="0" presId="urn:microsoft.com/office/officeart/2005/8/layout/hierarchy5"/>
    <dgm:cxn modelId="{32BDEAD4-A5EE-4617-83A8-5B64897BC5E4}" type="presParOf" srcId="{B52F5EE9-2C37-4A1E-B478-CC46414490CC}" destId="{C36D7FF8-06A0-46CF-89CE-B49322D75539}" srcOrd="2" destOrd="0" presId="urn:microsoft.com/office/officeart/2005/8/layout/hierarchy5"/>
    <dgm:cxn modelId="{D0B62AAD-E737-443E-B67A-D1E2BE1F0699}" type="presParOf" srcId="{C36D7FF8-06A0-46CF-89CE-B49322D75539}" destId="{78F502C8-D451-4F63-9DD8-CED89FFFC029}" srcOrd="0" destOrd="0" presId="urn:microsoft.com/office/officeart/2005/8/layout/hierarchy5"/>
    <dgm:cxn modelId="{99D49176-D15B-4FF7-A7E6-4316278328A6}" type="presParOf" srcId="{B52F5EE9-2C37-4A1E-B478-CC46414490CC}" destId="{233F8D5F-A8C5-4F52-9977-46BDA419B358}" srcOrd="3" destOrd="0" presId="urn:microsoft.com/office/officeart/2005/8/layout/hierarchy5"/>
    <dgm:cxn modelId="{132C7D45-E0BF-4444-ACCC-0CF95231D80B}" type="presParOf" srcId="{233F8D5F-A8C5-4F52-9977-46BDA419B358}" destId="{5FB8146F-A082-4391-B5F6-67A60B1F8711}" srcOrd="0" destOrd="0" presId="urn:microsoft.com/office/officeart/2005/8/layout/hierarchy5"/>
    <dgm:cxn modelId="{C0A753AE-3826-4208-9655-6D481BD1ECCA}" type="presParOf" srcId="{233F8D5F-A8C5-4F52-9977-46BDA419B358}" destId="{9ECFF67B-406E-4A36-9ABE-65D36C524FC4}" srcOrd="1" destOrd="0" presId="urn:microsoft.com/office/officeart/2005/8/layout/hierarchy5"/>
    <dgm:cxn modelId="{78692938-74B5-4F93-9A69-BF014547217E}" type="presParOf" srcId="{1A2B3BE6-8F99-4910-8ECD-BECF4D7D8F6C}" destId="{18CA5679-7051-4B1A-B830-F1B4F66E6DDC}" srcOrd="2" destOrd="0" presId="urn:microsoft.com/office/officeart/2005/8/layout/hierarchy5"/>
    <dgm:cxn modelId="{8071EEED-07CC-4DFD-AA44-835072B159B5}" type="presParOf" srcId="{18CA5679-7051-4B1A-B830-F1B4F66E6DDC}" destId="{D78A2325-483A-4986-971D-364EAAEEA1A9}" srcOrd="0" destOrd="0" presId="urn:microsoft.com/office/officeart/2005/8/layout/hierarchy5"/>
    <dgm:cxn modelId="{8CB4B402-2D54-4001-8D4B-4126C68A05BF}" type="presParOf" srcId="{1A2B3BE6-8F99-4910-8ECD-BECF4D7D8F6C}" destId="{32B5E72C-C9AD-44D2-A21B-9817F6390B98}" srcOrd="3" destOrd="0" presId="urn:microsoft.com/office/officeart/2005/8/layout/hierarchy5"/>
    <dgm:cxn modelId="{3E658D8F-E283-4312-B90E-6ACB89C9DD60}" type="presParOf" srcId="{32B5E72C-C9AD-44D2-A21B-9817F6390B98}" destId="{2E190C45-2E1F-4D54-8ED3-522248A82250}" srcOrd="0" destOrd="0" presId="urn:microsoft.com/office/officeart/2005/8/layout/hierarchy5"/>
    <dgm:cxn modelId="{F04B8938-345A-4AA3-878B-E655D52960E5}" type="presParOf" srcId="{32B5E72C-C9AD-44D2-A21B-9817F6390B98}" destId="{6BD19ACC-EFC2-4E2C-97AD-1F198A97021D}" srcOrd="1" destOrd="0" presId="urn:microsoft.com/office/officeart/2005/8/layout/hierarchy5"/>
    <dgm:cxn modelId="{706C0D45-4B89-4407-BFCE-3301E5A2B2F7}" type="presParOf" srcId="{6BD19ACC-EFC2-4E2C-97AD-1F198A97021D}" destId="{71E8FC5E-9684-4520-80EC-59E7F2E1E202}" srcOrd="0" destOrd="0" presId="urn:microsoft.com/office/officeart/2005/8/layout/hierarchy5"/>
    <dgm:cxn modelId="{97E1D6A8-9488-4BC7-B6F9-44BA227E1404}" type="presParOf" srcId="{71E8FC5E-9684-4520-80EC-59E7F2E1E202}" destId="{2DDFB8AE-3DAF-4AC7-885B-E9A5F742F3BD}" srcOrd="0" destOrd="0" presId="urn:microsoft.com/office/officeart/2005/8/layout/hierarchy5"/>
    <dgm:cxn modelId="{E026CA53-B8B2-4A2D-A28B-4293B25715A8}" type="presParOf" srcId="{6BD19ACC-EFC2-4E2C-97AD-1F198A97021D}" destId="{8A1C4CBD-826A-4AE4-A820-91E4385C7D1F}" srcOrd="1" destOrd="0" presId="urn:microsoft.com/office/officeart/2005/8/layout/hierarchy5"/>
    <dgm:cxn modelId="{9C9AA88C-FCCF-4263-B497-EAFB1401E1FE}" type="presParOf" srcId="{8A1C4CBD-826A-4AE4-A820-91E4385C7D1F}" destId="{B0CD0621-5DB4-40AA-92EA-AE42C8AA7186}" srcOrd="0" destOrd="0" presId="urn:microsoft.com/office/officeart/2005/8/layout/hierarchy5"/>
    <dgm:cxn modelId="{5747F86E-8202-4FEF-B723-F96AB078EB09}" type="presParOf" srcId="{8A1C4CBD-826A-4AE4-A820-91E4385C7D1F}" destId="{03E48EBA-6E4F-48F9-A142-5B5563ACA2E2}" srcOrd="1" destOrd="0" presId="urn:microsoft.com/office/officeart/2005/8/layout/hierarchy5"/>
    <dgm:cxn modelId="{FD38DB55-1693-42E2-B74E-21B994AC7BD1}" type="presParOf" srcId="{6BD19ACC-EFC2-4E2C-97AD-1F198A97021D}" destId="{ACDEC339-9F0A-4851-BC91-97ED2A09D826}" srcOrd="2" destOrd="0" presId="urn:microsoft.com/office/officeart/2005/8/layout/hierarchy5"/>
    <dgm:cxn modelId="{78728428-9A5F-4B18-99D9-A277C4BB44C5}" type="presParOf" srcId="{ACDEC339-9F0A-4851-BC91-97ED2A09D826}" destId="{603165D5-6773-4EA4-8C88-3AF0BDBAB4B5}" srcOrd="0" destOrd="0" presId="urn:microsoft.com/office/officeart/2005/8/layout/hierarchy5"/>
    <dgm:cxn modelId="{37AF4D8F-D583-4F0D-87CB-BA95D068C69F}" type="presParOf" srcId="{6BD19ACC-EFC2-4E2C-97AD-1F198A97021D}" destId="{0A17FEA8-46C1-4A3C-8656-F92C7A8B5B87}" srcOrd="3" destOrd="0" presId="urn:microsoft.com/office/officeart/2005/8/layout/hierarchy5"/>
    <dgm:cxn modelId="{0A6E4ABC-4841-4C1A-A44B-A2F7443B6B38}" type="presParOf" srcId="{0A17FEA8-46C1-4A3C-8656-F92C7A8B5B87}" destId="{0ED6CF82-B617-45C3-B892-68DDFFC7FDB1}" srcOrd="0" destOrd="0" presId="urn:microsoft.com/office/officeart/2005/8/layout/hierarchy5"/>
    <dgm:cxn modelId="{1D556ECA-8571-4592-8134-8ABCF66C82E6}" type="presParOf" srcId="{0A17FEA8-46C1-4A3C-8656-F92C7A8B5B87}" destId="{FCA70D01-8B13-4156-A79D-8EF1A22DD803}" srcOrd="1" destOrd="0" presId="urn:microsoft.com/office/officeart/2005/8/layout/hierarchy5"/>
    <dgm:cxn modelId="{3C914206-F05B-47B5-9965-C925C43378FE}" type="presParOf" srcId="{3E7D6E6B-BBF7-4D75-AC64-592755CBE5CF}" destId="{1F67A886-493B-48B8-899F-7BBE8A94D897}" srcOrd="2" destOrd="0" presId="urn:microsoft.com/office/officeart/2005/8/layout/hierarchy5"/>
    <dgm:cxn modelId="{75E89D0F-04E1-4405-8527-953D7636306F}" type="presParOf" srcId="{1F67A886-493B-48B8-899F-7BBE8A94D897}" destId="{80ED64B6-36EA-4027-A913-23E3580123A1}" srcOrd="0" destOrd="0" presId="urn:microsoft.com/office/officeart/2005/8/layout/hierarchy5"/>
    <dgm:cxn modelId="{25118D90-8E70-414A-8D8D-1FFA313ABC6A}" type="presParOf" srcId="{3E7D6E6B-BBF7-4D75-AC64-592755CBE5CF}" destId="{16413727-15CE-4D1D-AD08-5A6E4A043F9C}" srcOrd="3" destOrd="0" presId="urn:microsoft.com/office/officeart/2005/8/layout/hierarchy5"/>
    <dgm:cxn modelId="{C7AEAC89-16BB-44AA-94A1-5B1593E777B3}" type="presParOf" srcId="{16413727-15CE-4D1D-AD08-5A6E4A043F9C}" destId="{19F9F1E6-5D47-4545-B6FB-010153F4FE36}" srcOrd="0" destOrd="0" presId="urn:microsoft.com/office/officeart/2005/8/layout/hierarchy5"/>
    <dgm:cxn modelId="{4BDA0E9E-4C08-4983-8201-ED8E9DA53506}" type="presParOf" srcId="{16413727-15CE-4D1D-AD08-5A6E4A043F9C}" destId="{D0C0487B-ABA7-461C-B80E-8D5833A46982}" srcOrd="1" destOrd="0" presId="urn:microsoft.com/office/officeart/2005/8/layout/hierarchy5"/>
    <dgm:cxn modelId="{EDE9C576-984D-4867-B0A5-C3910BBCD5FF}" type="presParOf" srcId="{D0C0487B-ABA7-461C-B80E-8D5833A46982}" destId="{AAA3831E-AF46-4416-A24D-5D12F2CF9C3E}" srcOrd="0" destOrd="0" presId="urn:microsoft.com/office/officeart/2005/8/layout/hierarchy5"/>
    <dgm:cxn modelId="{10CAAF62-BD07-4DBA-ACE9-153F77645E9A}" type="presParOf" srcId="{AAA3831E-AF46-4416-A24D-5D12F2CF9C3E}" destId="{F73E3222-8043-47A5-BA10-31461745E0E0}" srcOrd="0" destOrd="0" presId="urn:microsoft.com/office/officeart/2005/8/layout/hierarchy5"/>
    <dgm:cxn modelId="{94DF3483-AF11-4773-850B-94E0463A7251}" type="presParOf" srcId="{D0C0487B-ABA7-461C-B80E-8D5833A46982}" destId="{CFC17FD1-A15D-4F76-84D7-4F4E72745569}" srcOrd="1" destOrd="0" presId="urn:microsoft.com/office/officeart/2005/8/layout/hierarchy5"/>
    <dgm:cxn modelId="{D6257EC9-1F84-46FF-91C0-1958A8DC0849}" type="presParOf" srcId="{CFC17FD1-A15D-4F76-84D7-4F4E72745569}" destId="{24A5C19C-D977-47E7-B2EF-21740336F43D}" srcOrd="0" destOrd="0" presId="urn:microsoft.com/office/officeart/2005/8/layout/hierarchy5"/>
    <dgm:cxn modelId="{B580DAD7-409C-4CDE-ADF1-9695FEF6B3F8}" type="presParOf" srcId="{CFC17FD1-A15D-4F76-84D7-4F4E72745569}" destId="{D125381D-8590-4DC5-BF28-CD5AE7C9914A}" srcOrd="1" destOrd="0" presId="urn:microsoft.com/office/officeart/2005/8/layout/hierarchy5"/>
    <dgm:cxn modelId="{0C5779D8-8E77-4901-A170-C9EF9B45461E}" type="presParOf" srcId="{D125381D-8590-4DC5-BF28-CD5AE7C9914A}" destId="{599C7F3E-311D-4810-9257-4427E0958CC7}" srcOrd="0" destOrd="0" presId="urn:microsoft.com/office/officeart/2005/8/layout/hierarchy5"/>
    <dgm:cxn modelId="{8A93B8D6-0F38-443D-826F-566E682C55C2}" type="presParOf" srcId="{599C7F3E-311D-4810-9257-4427E0958CC7}" destId="{0CCD0AB0-5FCB-42B4-97F8-5BFADFFDEDC0}" srcOrd="0" destOrd="0" presId="urn:microsoft.com/office/officeart/2005/8/layout/hierarchy5"/>
    <dgm:cxn modelId="{D949A614-4F5B-459A-A3E8-B16D479154CB}" type="presParOf" srcId="{D125381D-8590-4DC5-BF28-CD5AE7C9914A}" destId="{90BFE7EF-B29B-4731-A893-E7F11BE0B59F}" srcOrd="1" destOrd="0" presId="urn:microsoft.com/office/officeart/2005/8/layout/hierarchy5"/>
    <dgm:cxn modelId="{5B4B48C6-663D-403E-8B72-FA193C9946D3}" type="presParOf" srcId="{90BFE7EF-B29B-4731-A893-E7F11BE0B59F}" destId="{32348084-04B9-4533-BA53-9867C658CF8A}" srcOrd="0" destOrd="0" presId="urn:microsoft.com/office/officeart/2005/8/layout/hierarchy5"/>
    <dgm:cxn modelId="{929235B1-7D73-4C9E-9A7C-FBA49550F7BE}" type="presParOf" srcId="{90BFE7EF-B29B-4731-A893-E7F11BE0B59F}" destId="{CB02FCB5-A1BF-4BEA-BEC1-A98961A56AE5}" srcOrd="1" destOrd="0" presId="urn:microsoft.com/office/officeart/2005/8/layout/hierarchy5"/>
    <dgm:cxn modelId="{783AC30A-5540-48D2-91BD-483B415F625F}" type="presParOf" srcId="{D125381D-8590-4DC5-BF28-CD5AE7C9914A}" destId="{D5B7D1B4-5466-4D84-9EBF-3701DB6BC0FE}" srcOrd="2" destOrd="0" presId="urn:microsoft.com/office/officeart/2005/8/layout/hierarchy5"/>
    <dgm:cxn modelId="{8AF180FB-16BD-49B8-9CEB-016B5C346186}" type="presParOf" srcId="{D5B7D1B4-5466-4D84-9EBF-3701DB6BC0FE}" destId="{3A69560A-C408-4E04-8C61-5FA22ED71C63}" srcOrd="0" destOrd="0" presId="urn:microsoft.com/office/officeart/2005/8/layout/hierarchy5"/>
    <dgm:cxn modelId="{31DDF52B-892F-4F3C-BDB6-0E8DDC340E07}" type="presParOf" srcId="{D125381D-8590-4DC5-BF28-CD5AE7C9914A}" destId="{595EA518-A8E3-4553-B4F1-1E9F1B808AB6}" srcOrd="3" destOrd="0" presId="urn:microsoft.com/office/officeart/2005/8/layout/hierarchy5"/>
    <dgm:cxn modelId="{3DC1C20A-7EFF-4C5D-9430-6EE1F9EF19CB}" type="presParOf" srcId="{595EA518-A8E3-4553-B4F1-1E9F1B808AB6}" destId="{8DB05EFE-2E39-4906-911D-FC5D4D114D2B}" srcOrd="0" destOrd="0" presId="urn:microsoft.com/office/officeart/2005/8/layout/hierarchy5"/>
    <dgm:cxn modelId="{76571A83-B135-4704-8B00-B54D42150EDD}" type="presParOf" srcId="{595EA518-A8E3-4553-B4F1-1E9F1B808AB6}" destId="{8F975715-7E97-450C-B4F8-D95CF8BC93E2}" srcOrd="1" destOrd="0" presId="urn:microsoft.com/office/officeart/2005/8/layout/hierarchy5"/>
    <dgm:cxn modelId="{693C2240-AF9E-44E7-AC68-C7CC1D9D3667}" type="presParOf" srcId="{D0C0487B-ABA7-461C-B80E-8D5833A46982}" destId="{D2C7B069-6447-4207-9D41-5E94364B5560}" srcOrd="2" destOrd="0" presId="urn:microsoft.com/office/officeart/2005/8/layout/hierarchy5"/>
    <dgm:cxn modelId="{9AB19573-A0A5-4514-B8E0-D1B4861EA8D8}" type="presParOf" srcId="{D2C7B069-6447-4207-9D41-5E94364B5560}" destId="{224BC700-AEDA-42FE-B2E4-0B1BEA6021A4}" srcOrd="0" destOrd="0" presId="urn:microsoft.com/office/officeart/2005/8/layout/hierarchy5"/>
    <dgm:cxn modelId="{9CCDE602-B600-4C9B-994C-A5746E4D288E}" type="presParOf" srcId="{D0C0487B-ABA7-461C-B80E-8D5833A46982}" destId="{F53ACB77-1788-45EE-A1E9-3D97C7D09364}" srcOrd="3" destOrd="0" presId="urn:microsoft.com/office/officeart/2005/8/layout/hierarchy5"/>
    <dgm:cxn modelId="{8BE85960-7E6A-45C7-BCC3-55904DADCC74}" type="presParOf" srcId="{F53ACB77-1788-45EE-A1E9-3D97C7D09364}" destId="{3AF58E4F-1CC0-4B47-B2D0-4BEB95831E06}" srcOrd="0" destOrd="0" presId="urn:microsoft.com/office/officeart/2005/8/layout/hierarchy5"/>
    <dgm:cxn modelId="{732E9D5F-064C-4988-9254-E4616BF034B4}" type="presParOf" srcId="{F53ACB77-1788-45EE-A1E9-3D97C7D09364}" destId="{F710A781-0D5E-443A-8B52-ADBA49339FF8}" srcOrd="1" destOrd="0" presId="urn:microsoft.com/office/officeart/2005/8/layout/hierarchy5"/>
    <dgm:cxn modelId="{3876F0DC-D071-4D6E-AC43-19286D59EB88}" type="presParOf" srcId="{F710A781-0D5E-443A-8B52-ADBA49339FF8}" destId="{F193664E-8676-48A0-942F-250FB34FBCF6}" srcOrd="0" destOrd="0" presId="urn:microsoft.com/office/officeart/2005/8/layout/hierarchy5"/>
    <dgm:cxn modelId="{BBBF41BA-C906-4A71-9FD5-FC702FF5BF5F}" type="presParOf" srcId="{F193664E-8676-48A0-942F-250FB34FBCF6}" destId="{D81E133E-2602-4799-9DA7-C4CEF4A7A59F}" srcOrd="0" destOrd="0" presId="urn:microsoft.com/office/officeart/2005/8/layout/hierarchy5"/>
    <dgm:cxn modelId="{0560CCBC-2440-42F9-81F6-56CD5CA98B77}" type="presParOf" srcId="{F710A781-0D5E-443A-8B52-ADBA49339FF8}" destId="{99A2D7AC-D2AD-4061-9293-9C2FBA0D9020}" srcOrd="1" destOrd="0" presId="urn:microsoft.com/office/officeart/2005/8/layout/hierarchy5"/>
    <dgm:cxn modelId="{FCB1EC53-6E43-4636-B5CF-8097CE5553C4}" type="presParOf" srcId="{99A2D7AC-D2AD-4061-9293-9C2FBA0D9020}" destId="{24066AB6-E4F6-4EA5-AE58-56AF538292C5}" srcOrd="0" destOrd="0" presId="urn:microsoft.com/office/officeart/2005/8/layout/hierarchy5"/>
    <dgm:cxn modelId="{529DCACD-2431-400E-AA23-3F7429479678}" type="presParOf" srcId="{99A2D7AC-D2AD-4061-9293-9C2FBA0D9020}" destId="{3D000861-39BB-4661-84D9-AED4127E267F}" srcOrd="1" destOrd="0" presId="urn:microsoft.com/office/officeart/2005/8/layout/hierarchy5"/>
    <dgm:cxn modelId="{E88239C4-57BC-49B8-B111-BA252C524A06}" type="presParOf" srcId="{F710A781-0D5E-443A-8B52-ADBA49339FF8}" destId="{3438EFED-348F-4D81-8989-B42F928ECA91}" srcOrd="2" destOrd="0" presId="urn:microsoft.com/office/officeart/2005/8/layout/hierarchy5"/>
    <dgm:cxn modelId="{AFC0D31E-12F5-47CC-AAA8-7BEEC69965DA}" type="presParOf" srcId="{3438EFED-348F-4D81-8989-B42F928ECA91}" destId="{446351C1-9C05-4026-8073-B45EA7F7DBE2}" srcOrd="0" destOrd="0" presId="urn:microsoft.com/office/officeart/2005/8/layout/hierarchy5"/>
    <dgm:cxn modelId="{C1FA5AD5-5C9C-444D-A5C3-95AE55BD03CA}" type="presParOf" srcId="{F710A781-0D5E-443A-8B52-ADBA49339FF8}" destId="{10687FBB-EEDD-40F2-92FF-84FCF46158A5}" srcOrd="3" destOrd="0" presId="urn:microsoft.com/office/officeart/2005/8/layout/hierarchy5"/>
    <dgm:cxn modelId="{57E3D69D-4F16-4DE7-9183-644360880E72}" type="presParOf" srcId="{10687FBB-EEDD-40F2-92FF-84FCF46158A5}" destId="{66625223-8902-47BC-ABAD-35267DE923D0}" srcOrd="0" destOrd="0" presId="urn:microsoft.com/office/officeart/2005/8/layout/hierarchy5"/>
    <dgm:cxn modelId="{23C93939-BE84-4ECF-ABAA-64D3368031D4}" type="presParOf" srcId="{10687FBB-EEDD-40F2-92FF-84FCF46158A5}" destId="{87FF4520-C36A-41A1-8E46-F45E0DF2E1A0}" srcOrd="1" destOrd="0" presId="urn:microsoft.com/office/officeart/2005/8/layout/hierarchy5"/>
    <dgm:cxn modelId="{A193852D-60E6-401C-851A-9A546B475252}" type="presParOf" srcId="{960D47A4-F006-4A13-8670-0A252FF95477}" destId="{87152AFA-27F6-47AF-A255-FF4F38DE433E}" srcOrd="1" destOrd="0" presId="urn:microsoft.com/office/officeart/2005/8/layout/hierarchy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BA63D7-5CB1-4E93-BAC6-02414C7CE857}">
      <dsp:nvSpPr>
        <dsp:cNvPr id="0" name=""/>
        <dsp:cNvSpPr/>
      </dsp:nvSpPr>
      <dsp:spPr>
        <a:xfrm>
          <a:off x="2314" y="930589"/>
          <a:ext cx="462293" cy="231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All Solutions</a:t>
          </a:r>
        </a:p>
      </dsp:txBody>
      <dsp:txXfrm>
        <a:off x="9084" y="937359"/>
        <a:ext cx="448753" cy="217606"/>
      </dsp:txXfrm>
    </dsp:sp>
    <dsp:sp modelId="{53DC9B0C-E883-4300-B20E-90A8D44D38E9}">
      <dsp:nvSpPr>
        <dsp:cNvPr id="0" name=""/>
        <dsp:cNvSpPr/>
      </dsp:nvSpPr>
      <dsp:spPr>
        <a:xfrm rot="17350740">
          <a:off x="275627" y="770401"/>
          <a:ext cx="562879" cy="19885"/>
        </a:xfrm>
        <a:custGeom>
          <a:avLst/>
          <a:gdLst/>
          <a:ahLst/>
          <a:cxnLst/>
          <a:rect l="0" t="0" r="0" b="0"/>
          <a:pathLst>
            <a:path>
              <a:moveTo>
                <a:pt x="0" y="9942"/>
              </a:moveTo>
              <a:lnTo>
                <a:pt x="562879"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42994" y="766271"/>
        <a:ext cx="28143" cy="28143"/>
      </dsp:txXfrm>
    </dsp:sp>
    <dsp:sp modelId="{969D5F42-C17B-4316-AA6B-F26BE605C27D}">
      <dsp:nvSpPr>
        <dsp:cNvPr id="0" name=""/>
        <dsp:cNvSpPr/>
      </dsp:nvSpPr>
      <dsp:spPr>
        <a:xfrm>
          <a:off x="649525" y="398951"/>
          <a:ext cx="462293" cy="231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baseline="0"/>
            <a:t>x</a:t>
          </a:r>
          <a:r>
            <a:rPr lang="en-US" sz="700" kern="1200" baseline="-25000"/>
            <a:t>1</a:t>
          </a:r>
          <a:r>
            <a:rPr lang="en-US" sz="700" kern="1200" baseline="0"/>
            <a:t> = 0</a:t>
          </a:r>
        </a:p>
      </dsp:txBody>
      <dsp:txXfrm>
        <a:off x="656295" y="405721"/>
        <a:ext cx="448753" cy="217606"/>
      </dsp:txXfrm>
    </dsp:sp>
    <dsp:sp modelId="{78230FA2-6522-41ED-A5F9-E01614F8C173}">
      <dsp:nvSpPr>
        <dsp:cNvPr id="0" name=""/>
        <dsp:cNvSpPr/>
      </dsp:nvSpPr>
      <dsp:spPr>
        <a:xfrm rot="18289469">
          <a:off x="1042371" y="371672"/>
          <a:ext cx="323811" cy="19885"/>
        </a:xfrm>
        <a:custGeom>
          <a:avLst/>
          <a:gdLst/>
          <a:ahLst/>
          <a:cxnLst/>
          <a:rect l="0" t="0" r="0" b="0"/>
          <a:pathLst>
            <a:path>
              <a:moveTo>
                <a:pt x="0" y="9942"/>
              </a:moveTo>
              <a:lnTo>
                <a:pt x="323811"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96182" y="373520"/>
        <a:ext cx="16190" cy="16190"/>
      </dsp:txXfrm>
    </dsp:sp>
    <dsp:sp modelId="{D567E57C-5C33-4EF0-95D9-4CC759174143}">
      <dsp:nvSpPr>
        <dsp:cNvPr id="0" name=""/>
        <dsp:cNvSpPr/>
      </dsp:nvSpPr>
      <dsp:spPr>
        <a:xfrm>
          <a:off x="1296736" y="133132"/>
          <a:ext cx="462293" cy="231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baseline="0"/>
            <a:t>x</a:t>
          </a:r>
          <a:r>
            <a:rPr lang="en-US" sz="700" kern="1200" baseline="-25000"/>
            <a:t>2</a:t>
          </a:r>
          <a:r>
            <a:rPr lang="en-US" sz="700" kern="1200" baseline="0"/>
            <a:t> = </a:t>
          </a:r>
          <a:r>
            <a:rPr lang="en-US" sz="700" kern="1200"/>
            <a:t>0</a:t>
          </a:r>
        </a:p>
      </dsp:txBody>
      <dsp:txXfrm>
        <a:off x="1303506" y="139902"/>
        <a:ext cx="448753" cy="217606"/>
      </dsp:txXfrm>
    </dsp:sp>
    <dsp:sp modelId="{D3224E06-E4F6-458B-A97A-95880CF07602}">
      <dsp:nvSpPr>
        <dsp:cNvPr id="0" name=""/>
        <dsp:cNvSpPr/>
      </dsp:nvSpPr>
      <dsp:spPr>
        <a:xfrm rot="19457599">
          <a:off x="1737625" y="172308"/>
          <a:ext cx="227726" cy="19885"/>
        </a:xfrm>
        <a:custGeom>
          <a:avLst/>
          <a:gdLst/>
          <a:ahLst/>
          <a:cxnLst/>
          <a:rect l="0" t="0" r="0" b="0"/>
          <a:pathLst>
            <a:path>
              <a:moveTo>
                <a:pt x="0" y="9942"/>
              </a:moveTo>
              <a:lnTo>
                <a:pt x="227726"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5795" y="176558"/>
        <a:ext cx="11386" cy="11386"/>
      </dsp:txXfrm>
    </dsp:sp>
    <dsp:sp modelId="{7317B03D-C920-4ABF-A71E-808B3D66B18D}">
      <dsp:nvSpPr>
        <dsp:cNvPr id="0" name=""/>
        <dsp:cNvSpPr/>
      </dsp:nvSpPr>
      <dsp:spPr>
        <a:xfrm>
          <a:off x="1943947" y="223"/>
          <a:ext cx="462293" cy="231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baseline="0"/>
            <a:t>x</a:t>
          </a:r>
          <a:r>
            <a:rPr lang="en-US" sz="700" kern="1200" baseline="-25000"/>
            <a:t>3</a:t>
          </a:r>
          <a:r>
            <a:rPr lang="en-US" sz="700" kern="1200" baseline="0"/>
            <a:t> = </a:t>
          </a:r>
          <a:r>
            <a:rPr lang="en-US" sz="700" kern="1200"/>
            <a:t>0</a:t>
          </a:r>
        </a:p>
      </dsp:txBody>
      <dsp:txXfrm>
        <a:off x="1950717" y="6993"/>
        <a:ext cx="448753" cy="217606"/>
      </dsp:txXfrm>
    </dsp:sp>
    <dsp:sp modelId="{C36D7FF8-06A0-46CF-89CE-B49322D75539}">
      <dsp:nvSpPr>
        <dsp:cNvPr id="0" name=""/>
        <dsp:cNvSpPr/>
      </dsp:nvSpPr>
      <dsp:spPr>
        <a:xfrm rot="2142401">
          <a:off x="1737625" y="305218"/>
          <a:ext cx="227726" cy="19885"/>
        </a:xfrm>
        <a:custGeom>
          <a:avLst/>
          <a:gdLst/>
          <a:ahLst/>
          <a:cxnLst/>
          <a:rect l="0" t="0" r="0" b="0"/>
          <a:pathLst>
            <a:path>
              <a:moveTo>
                <a:pt x="0" y="9942"/>
              </a:moveTo>
              <a:lnTo>
                <a:pt x="227726"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5795" y="309467"/>
        <a:ext cx="11386" cy="11386"/>
      </dsp:txXfrm>
    </dsp:sp>
    <dsp:sp modelId="{5FB8146F-A082-4391-B5F6-67A60B1F8711}">
      <dsp:nvSpPr>
        <dsp:cNvPr id="0" name=""/>
        <dsp:cNvSpPr/>
      </dsp:nvSpPr>
      <dsp:spPr>
        <a:xfrm>
          <a:off x="1943947" y="266042"/>
          <a:ext cx="462293" cy="231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baseline="0"/>
            <a:t>x</a:t>
          </a:r>
          <a:r>
            <a:rPr lang="en-US" sz="700" kern="1200" baseline="-25000"/>
            <a:t>3</a:t>
          </a:r>
          <a:r>
            <a:rPr lang="en-US" sz="700" kern="1200" baseline="0"/>
            <a:t> = </a:t>
          </a:r>
          <a:r>
            <a:rPr lang="en-US" sz="700" kern="1200"/>
            <a:t>1</a:t>
          </a:r>
        </a:p>
      </dsp:txBody>
      <dsp:txXfrm>
        <a:off x="1950717" y="272812"/>
        <a:ext cx="448753" cy="217606"/>
      </dsp:txXfrm>
    </dsp:sp>
    <dsp:sp modelId="{18CA5679-7051-4B1A-B830-F1B4F66E6DDC}">
      <dsp:nvSpPr>
        <dsp:cNvPr id="0" name=""/>
        <dsp:cNvSpPr/>
      </dsp:nvSpPr>
      <dsp:spPr>
        <a:xfrm rot="3310531">
          <a:off x="1042371" y="637491"/>
          <a:ext cx="323811" cy="19885"/>
        </a:xfrm>
        <a:custGeom>
          <a:avLst/>
          <a:gdLst/>
          <a:ahLst/>
          <a:cxnLst/>
          <a:rect l="0" t="0" r="0" b="0"/>
          <a:pathLst>
            <a:path>
              <a:moveTo>
                <a:pt x="0" y="9942"/>
              </a:moveTo>
              <a:lnTo>
                <a:pt x="323811"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96182" y="639339"/>
        <a:ext cx="16190" cy="16190"/>
      </dsp:txXfrm>
    </dsp:sp>
    <dsp:sp modelId="{2E190C45-2E1F-4D54-8ED3-522248A82250}">
      <dsp:nvSpPr>
        <dsp:cNvPr id="0" name=""/>
        <dsp:cNvSpPr/>
      </dsp:nvSpPr>
      <dsp:spPr>
        <a:xfrm>
          <a:off x="1296736" y="664770"/>
          <a:ext cx="462293" cy="231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baseline="0"/>
            <a:t>x</a:t>
          </a:r>
          <a:r>
            <a:rPr lang="en-US" sz="700" kern="1200" baseline="-25000"/>
            <a:t>2</a:t>
          </a:r>
          <a:r>
            <a:rPr lang="en-US" sz="700" kern="1200" baseline="0"/>
            <a:t> = </a:t>
          </a:r>
          <a:r>
            <a:rPr lang="en-US" sz="700" kern="1200"/>
            <a:t>1</a:t>
          </a:r>
        </a:p>
      </dsp:txBody>
      <dsp:txXfrm>
        <a:off x="1303506" y="671540"/>
        <a:ext cx="448753" cy="217606"/>
      </dsp:txXfrm>
    </dsp:sp>
    <dsp:sp modelId="{71E8FC5E-9684-4520-80EC-59E7F2E1E202}">
      <dsp:nvSpPr>
        <dsp:cNvPr id="0" name=""/>
        <dsp:cNvSpPr/>
      </dsp:nvSpPr>
      <dsp:spPr>
        <a:xfrm rot="19457599">
          <a:off x="1737625" y="703946"/>
          <a:ext cx="227726" cy="19885"/>
        </a:xfrm>
        <a:custGeom>
          <a:avLst/>
          <a:gdLst/>
          <a:ahLst/>
          <a:cxnLst/>
          <a:rect l="0" t="0" r="0" b="0"/>
          <a:pathLst>
            <a:path>
              <a:moveTo>
                <a:pt x="0" y="9942"/>
              </a:moveTo>
              <a:lnTo>
                <a:pt x="227726"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5795" y="708195"/>
        <a:ext cx="11386" cy="11386"/>
      </dsp:txXfrm>
    </dsp:sp>
    <dsp:sp modelId="{B0CD0621-5DB4-40AA-92EA-AE42C8AA7186}">
      <dsp:nvSpPr>
        <dsp:cNvPr id="0" name=""/>
        <dsp:cNvSpPr/>
      </dsp:nvSpPr>
      <dsp:spPr>
        <a:xfrm>
          <a:off x="1943947" y="531860"/>
          <a:ext cx="462293" cy="231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baseline="0"/>
            <a:t>x</a:t>
          </a:r>
          <a:r>
            <a:rPr lang="en-US" sz="700" kern="1200" baseline="-25000"/>
            <a:t>3</a:t>
          </a:r>
          <a:r>
            <a:rPr lang="en-US" sz="700" kern="1200" baseline="0"/>
            <a:t> = </a:t>
          </a:r>
          <a:r>
            <a:rPr lang="en-US" sz="700" kern="1200"/>
            <a:t>0</a:t>
          </a:r>
        </a:p>
      </dsp:txBody>
      <dsp:txXfrm>
        <a:off x="1950717" y="538630"/>
        <a:ext cx="448753" cy="217606"/>
      </dsp:txXfrm>
    </dsp:sp>
    <dsp:sp modelId="{ACDEC339-9F0A-4851-BC91-97ED2A09D826}">
      <dsp:nvSpPr>
        <dsp:cNvPr id="0" name=""/>
        <dsp:cNvSpPr/>
      </dsp:nvSpPr>
      <dsp:spPr>
        <a:xfrm rot="2142401">
          <a:off x="1737625" y="836855"/>
          <a:ext cx="227726" cy="19885"/>
        </a:xfrm>
        <a:custGeom>
          <a:avLst/>
          <a:gdLst/>
          <a:ahLst/>
          <a:cxnLst/>
          <a:rect l="0" t="0" r="0" b="0"/>
          <a:pathLst>
            <a:path>
              <a:moveTo>
                <a:pt x="0" y="9942"/>
              </a:moveTo>
              <a:lnTo>
                <a:pt x="227726"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5795" y="841105"/>
        <a:ext cx="11386" cy="11386"/>
      </dsp:txXfrm>
    </dsp:sp>
    <dsp:sp modelId="{0ED6CF82-B617-45C3-B892-68DDFFC7FDB1}">
      <dsp:nvSpPr>
        <dsp:cNvPr id="0" name=""/>
        <dsp:cNvSpPr/>
      </dsp:nvSpPr>
      <dsp:spPr>
        <a:xfrm>
          <a:off x="1943947" y="797679"/>
          <a:ext cx="462293" cy="231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baseline="0"/>
            <a:t>x</a:t>
          </a:r>
          <a:r>
            <a:rPr lang="en-US" sz="700" kern="1200" baseline="-25000"/>
            <a:t>3</a:t>
          </a:r>
          <a:r>
            <a:rPr lang="en-US" sz="700" kern="1200" baseline="0"/>
            <a:t> = </a:t>
          </a:r>
          <a:r>
            <a:rPr lang="en-US" sz="700" kern="1200"/>
            <a:t>1</a:t>
          </a:r>
        </a:p>
      </dsp:txBody>
      <dsp:txXfrm>
        <a:off x="1950717" y="804449"/>
        <a:ext cx="448753" cy="217606"/>
      </dsp:txXfrm>
    </dsp:sp>
    <dsp:sp modelId="{1F67A886-493B-48B8-899F-7BBE8A94D897}">
      <dsp:nvSpPr>
        <dsp:cNvPr id="0" name=""/>
        <dsp:cNvSpPr/>
      </dsp:nvSpPr>
      <dsp:spPr>
        <a:xfrm rot="4249260">
          <a:off x="275627" y="1302038"/>
          <a:ext cx="562879" cy="19885"/>
        </a:xfrm>
        <a:custGeom>
          <a:avLst/>
          <a:gdLst/>
          <a:ahLst/>
          <a:cxnLst/>
          <a:rect l="0" t="0" r="0" b="0"/>
          <a:pathLst>
            <a:path>
              <a:moveTo>
                <a:pt x="0" y="9942"/>
              </a:moveTo>
              <a:lnTo>
                <a:pt x="562879"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42994" y="1297909"/>
        <a:ext cx="28143" cy="28143"/>
      </dsp:txXfrm>
    </dsp:sp>
    <dsp:sp modelId="{19F9F1E6-5D47-4545-B6FB-010153F4FE36}">
      <dsp:nvSpPr>
        <dsp:cNvPr id="0" name=""/>
        <dsp:cNvSpPr/>
      </dsp:nvSpPr>
      <dsp:spPr>
        <a:xfrm>
          <a:off x="649525" y="1462226"/>
          <a:ext cx="462293" cy="231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baseline="0"/>
            <a:t>x</a:t>
          </a:r>
          <a:r>
            <a:rPr lang="en-US" sz="700" kern="1200" baseline="-25000"/>
            <a:t>1</a:t>
          </a:r>
          <a:r>
            <a:rPr lang="en-US" sz="700" kern="1200" baseline="0"/>
            <a:t> = </a:t>
          </a:r>
          <a:r>
            <a:rPr lang="en-US" sz="700" kern="1200"/>
            <a:t>1</a:t>
          </a:r>
        </a:p>
      </dsp:txBody>
      <dsp:txXfrm>
        <a:off x="656295" y="1468996"/>
        <a:ext cx="448753" cy="217606"/>
      </dsp:txXfrm>
    </dsp:sp>
    <dsp:sp modelId="{AAA3831E-AF46-4416-A24D-5D12F2CF9C3E}">
      <dsp:nvSpPr>
        <dsp:cNvPr id="0" name=""/>
        <dsp:cNvSpPr/>
      </dsp:nvSpPr>
      <dsp:spPr>
        <a:xfrm rot="18289469">
          <a:off x="1042371" y="1434948"/>
          <a:ext cx="323811" cy="19885"/>
        </a:xfrm>
        <a:custGeom>
          <a:avLst/>
          <a:gdLst/>
          <a:ahLst/>
          <a:cxnLst/>
          <a:rect l="0" t="0" r="0" b="0"/>
          <a:pathLst>
            <a:path>
              <a:moveTo>
                <a:pt x="0" y="9942"/>
              </a:moveTo>
              <a:lnTo>
                <a:pt x="323811"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96182" y="1436795"/>
        <a:ext cx="16190" cy="16190"/>
      </dsp:txXfrm>
    </dsp:sp>
    <dsp:sp modelId="{24A5C19C-D977-47E7-B2EF-21740336F43D}">
      <dsp:nvSpPr>
        <dsp:cNvPr id="0" name=""/>
        <dsp:cNvSpPr/>
      </dsp:nvSpPr>
      <dsp:spPr>
        <a:xfrm>
          <a:off x="1296736" y="1196407"/>
          <a:ext cx="462293" cy="231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baseline="0"/>
            <a:t>x</a:t>
          </a:r>
          <a:r>
            <a:rPr lang="en-US" sz="700" kern="1200" baseline="-25000"/>
            <a:t>2</a:t>
          </a:r>
          <a:r>
            <a:rPr lang="en-US" sz="700" kern="1200" baseline="0"/>
            <a:t> = </a:t>
          </a:r>
          <a:r>
            <a:rPr lang="en-US" sz="700" kern="1200"/>
            <a:t>0</a:t>
          </a:r>
        </a:p>
      </dsp:txBody>
      <dsp:txXfrm>
        <a:off x="1303506" y="1203177"/>
        <a:ext cx="448753" cy="217606"/>
      </dsp:txXfrm>
    </dsp:sp>
    <dsp:sp modelId="{599C7F3E-311D-4810-9257-4427E0958CC7}">
      <dsp:nvSpPr>
        <dsp:cNvPr id="0" name=""/>
        <dsp:cNvSpPr/>
      </dsp:nvSpPr>
      <dsp:spPr>
        <a:xfrm rot="19457599">
          <a:off x="1737625" y="1235583"/>
          <a:ext cx="227726" cy="19885"/>
        </a:xfrm>
        <a:custGeom>
          <a:avLst/>
          <a:gdLst/>
          <a:ahLst/>
          <a:cxnLst/>
          <a:rect l="0" t="0" r="0" b="0"/>
          <a:pathLst>
            <a:path>
              <a:moveTo>
                <a:pt x="0" y="9942"/>
              </a:moveTo>
              <a:lnTo>
                <a:pt x="227726"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5795" y="1239833"/>
        <a:ext cx="11386" cy="11386"/>
      </dsp:txXfrm>
    </dsp:sp>
    <dsp:sp modelId="{32348084-04B9-4533-BA53-9867C658CF8A}">
      <dsp:nvSpPr>
        <dsp:cNvPr id="0" name=""/>
        <dsp:cNvSpPr/>
      </dsp:nvSpPr>
      <dsp:spPr>
        <a:xfrm>
          <a:off x="1943947" y="1063498"/>
          <a:ext cx="462293" cy="231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baseline="0"/>
            <a:t>x</a:t>
          </a:r>
          <a:r>
            <a:rPr lang="en-US" sz="700" kern="1200" baseline="-25000"/>
            <a:t>3</a:t>
          </a:r>
          <a:r>
            <a:rPr lang="en-US" sz="700" kern="1200" baseline="0"/>
            <a:t> = </a:t>
          </a:r>
          <a:r>
            <a:rPr lang="en-US" sz="700" kern="1200"/>
            <a:t>0</a:t>
          </a:r>
        </a:p>
      </dsp:txBody>
      <dsp:txXfrm>
        <a:off x="1950717" y="1070268"/>
        <a:ext cx="448753" cy="217606"/>
      </dsp:txXfrm>
    </dsp:sp>
    <dsp:sp modelId="{D5B7D1B4-5466-4D84-9EBF-3701DB6BC0FE}">
      <dsp:nvSpPr>
        <dsp:cNvPr id="0" name=""/>
        <dsp:cNvSpPr/>
      </dsp:nvSpPr>
      <dsp:spPr>
        <a:xfrm rot="2142401">
          <a:off x="1737625" y="1368493"/>
          <a:ext cx="227726" cy="19885"/>
        </a:xfrm>
        <a:custGeom>
          <a:avLst/>
          <a:gdLst/>
          <a:ahLst/>
          <a:cxnLst/>
          <a:rect l="0" t="0" r="0" b="0"/>
          <a:pathLst>
            <a:path>
              <a:moveTo>
                <a:pt x="0" y="9942"/>
              </a:moveTo>
              <a:lnTo>
                <a:pt x="227726"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5795" y="1372742"/>
        <a:ext cx="11386" cy="11386"/>
      </dsp:txXfrm>
    </dsp:sp>
    <dsp:sp modelId="{8DB05EFE-2E39-4906-911D-FC5D4D114D2B}">
      <dsp:nvSpPr>
        <dsp:cNvPr id="0" name=""/>
        <dsp:cNvSpPr/>
      </dsp:nvSpPr>
      <dsp:spPr>
        <a:xfrm>
          <a:off x="1943947" y="1329317"/>
          <a:ext cx="462293" cy="231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baseline="0"/>
            <a:t>x</a:t>
          </a:r>
          <a:r>
            <a:rPr lang="en-US" sz="700" kern="1200" baseline="-25000"/>
            <a:t>3</a:t>
          </a:r>
          <a:r>
            <a:rPr lang="en-US" sz="700" kern="1200" baseline="0"/>
            <a:t> = </a:t>
          </a:r>
          <a:r>
            <a:rPr lang="en-US" sz="700" kern="1200"/>
            <a:t>1</a:t>
          </a:r>
        </a:p>
      </dsp:txBody>
      <dsp:txXfrm>
        <a:off x="1950717" y="1336087"/>
        <a:ext cx="448753" cy="217606"/>
      </dsp:txXfrm>
    </dsp:sp>
    <dsp:sp modelId="{D2C7B069-6447-4207-9D41-5E94364B5560}">
      <dsp:nvSpPr>
        <dsp:cNvPr id="0" name=""/>
        <dsp:cNvSpPr/>
      </dsp:nvSpPr>
      <dsp:spPr>
        <a:xfrm rot="3310531">
          <a:off x="1042371" y="1700766"/>
          <a:ext cx="323811" cy="19885"/>
        </a:xfrm>
        <a:custGeom>
          <a:avLst/>
          <a:gdLst/>
          <a:ahLst/>
          <a:cxnLst/>
          <a:rect l="0" t="0" r="0" b="0"/>
          <a:pathLst>
            <a:path>
              <a:moveTo>
                <a:pt x="0" y="9942"/>
              </a:moveTo>
              <a:lnTo>
                <a:pt x="323811"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96182" y="1702614"/>
        <a:ext cx="16190" cy="16190"/>
      </dsp:txXfrm>
    </dsp:sp>
    <dsp:sp modelId="{3AF58E4F-1CC0-4B47-B2D0-4BEB95831E06}">
      <dsp:nvSpPr>
        <dsp:cNvPr id="0" name=""/>
        <dsp:cNvSpPr/>
      </dsp:nvSpPr>
      <dsp:spPr>
        <a:xfrm>
          <a:off x="1296736" y="1728045"/>
          <a:ext cx="462293" cy="231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baseline="0"/>
            <a:t>x</a:t>
          </a:r>
          <a:r>
            <a:rPr lang="en-US" sz="700" kern="1200" baseline="-25000"/>
            <a:t>2</a:t>
          </a:r>
          <a:r>
            <a:rPr lang="en-US" sz="700" kern="1200" baseline="0"/>
            <a:t> = </a:t>
          </a:r>
          <a:r>
            <a:rPr lang="en-US" sz="700" kern="1200"/>
            <a:t>1</a:t>
          </a:r>
        </a:p>
      </dsp:txBody>
      <dsp:txXfrm>
        <a:off x="1303506" y="1734815"/>
        <a:ext cx="448753" cy="217606"/>
      </dsp:txXfrm>
    </dsp:sp>
    <dsp:sp modelId="{F193664E-8676-48A0-942F-250FB34FBCF6}">
      <dsp:nvSpPr>
        <dsp:cNvPr id="0" name=""/>
        <dsp:cNvSpPr/>
      </dsp:nvSpPr>
      <dsp:spPr>
        <a:xfrm rot="19457599">
          <a:off x="1737625" y="1767221"/>
          <a:ext cx="227726" cy="19885"/>
        </a:xfrm>
        <a:custGeom>
          <a:avLst/>
          <a:gdLst/>
          <a:ahLst/>
          <a:cxnLst/>
          <a:rect l="0" t="0" r="0" b="0"/>
          <a:pathLst>
            <a:path>
              <a:moveTo>
                <a:pt x="0" y="9942"/>
              </a:moveTo>
              <a:lnTo>
                <a:pt x="227726"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5795" y="1771470"/>
        <a:ext cx="11386" cy="11386"/>
      </dsp:txXfrm>
    </dsp:sp>
    <dsp:sp modelId="{24066AB6-E4F6-4EA5-AE58-56AF538292C5}">
      <dsp:nvSpPr>
        <dsp:cNvPr id="0" name=""/>
        <dsp:cNvSpPr/>
      </dsp:nvSpPr>
      <dsp:spPr>
        <a:xfrm>
          <a:off x="1943947" y="1595136"/>
          <a:ext cx="462293" cy="231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baseline="0"/>
            <a:t>x</a:t>
          </a:r>
          <a:r>
            <a:rPr lang="en-US" sz="700" kern="1200" baseline="-25000"/>
            <a:t>3</a:t>
          </a:r>
          <a:r>
            <a:rPr lang="en-US" sz="700" kern="1200" baseline="0"/>
            <a:t> = </a:t>
          </a:r>
          <a:r>
            <a:rPr lang="en-US" sz="700" kern="1200"/>
            <a:t>0</a:t>
          </a:r>
        </a:p>
      </dsp:txBody>
      <dsp:txXfrm>
        <a:off x="1950717" y="1601906"/>
        <a:ext cx="448753" cy="217606"/>
      </dsp:txXfrm>
    </dsp:sp>
    <dsp:sp modelId="{3438EFED-348F-4D81-8989-B42F928ECA91}">
      <dsp:nvSpPr>
        <dsp:cNvPr id="0" name=""/>
        <dsp:cNvSpPr/>
      </dsp:nvSpPr>
      <dsp:spPr>
        <a:xfrm rot="2142401">
          <a:off x="1737625" y="1900130"/>
          <a:ext cx="227726" cy="19885"/>
        </a:xfrm>
        <a:custGeom>
          <a:avLst/>
          <a:gdLst/>
          <a:ahLst/>
          <a:cxnLst/>
          <a:rect l="0" t="0" r="0" b="0"/>
          <a:pathLst>
            <a:path>
              <a:moveTo>
                <a:pt x="0" y="9942"/>
              </a:moveTo>
              <a:lnTo>
                <a:pt x="227726"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45795" y="1904380"/>
        <a:ext cx="11386" cy="11386"/>
      </dsp:txXfrm>
    </dsp:sp>
    <dsp:sp modelId="{66625223-8902-47BC-ABAD-35267DE923D0}">
      <dsp:nvSpPr>
        <dsp:cNvPr id="0" name=""/>
        <dsp:cNvSpPr/>
      </dsp:nvSpPr>
      <dsp:spPr>
        <a:xfrm>
          <a:off x="1943947" y="1860954"/>
          <a:ext cx="462293" cy="2311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baseline="0"/>
            <a:t>x</a:t>
          </a:r>
          <a:r>
            <a:rPr lang="en-US" sz="700" kern="1200" baseline="-25000"/>
            <a:t>3</a:t>
          </a:r>
          <a:r>
            <a:rPr lang="en-US" sz="700" kern="1200" baseline="0"/>
            <a:t> = </a:t>
          </a:r>
          <a:r>
            <a:rPr lang="en-US" sz="700" kern="1200"/>
            <a:t>1</a:t>
          </a:r>
        </a:p>
      </dsp:txBody>
      <dsp:txXfrm>
        <a:off x="1950717" y="1867724"/>
        <a:ext cx="448753" cy="2176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BF300138BF24C0EB540526B21AEE1EA"/>
        <w:category>
          <w:name w:val="General"/>
          <w:gallery w:val="placeholder"/>
        </w:category>
        <w:types>
          <w:type w:val="bbPlcHdr"/>
        </w:types>
        <w:behaviors>
          <w:behavior w:val="content"/>
        </w:behaviors>
        <w:guid w:val="{CD11337A-0AD6-4D82-A76B-F546FF4D56FC}"/>
      </w:docPartPr>
      <w:docPartBody>
        <w:p w:rsidR="00DA21FE" w:rsidRDefault="002B23DD">
          <w:r w:rsidRPr="00B0367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DD"/>
    <w:rsid w:val="00120500"/>
    <w:rsid w:val="001C4EB3"/>
    <w:rsid w:val="002B1A94"/>
    <w:rsid w:val="002B23DD"/>
    <w:rsid w:val="00422D46"/>
    <w:rsid w:val="008742D4"/>
    <w:rsid w:val="00D00F10"/>
    <w:rsid w:val="00DA21FE"/>
    <w:rsid w:val="00FD2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5EBF1BA934ED8877B685C77448982">
    <w:name w:val="D475EBF1BA934ED8877B685C77448982"/>
  </w:style>
  <w:style w:type="paragraph" w:customStyle="1" w:styleId="A4C83324426547DDB64F494CAAC10933">
    <w:name w:val="A4C83324426547DDB64F494CAAC10933"/>
  </w:style>
  <w:style w:type="paragraph" w:customStyle="1" w:styleId="3413D104D2874E88BF7235F2F9D6BBD8">
    <w:name w:val="3413D104D2874E88BF7235F2F9D6BBD8"/>
  </w:style>
  <w:style w:type="paragraph" w:customStyle="1" w:styleId="C4990F89EA1845FC8748E679D440A75E">
    <w:name w:val="C4990F89EA1845FC8748E679D440A75E"/>
  </w:style>
  <w:style w:type="character" w:styleId="Strong">
    <w:name w:val="Strong"/>
    <w:basedOn w:val="DefaultParagraphFont"/>
    <w:uiPriority w:val="1"/>
    <w:qFormat/>
    <w:rPr>
      <w:b/>
      <w:bCs/>
    </w:rPr>
  </w:style>
  <w:style w:type="paragraph" w:customStyle="1" w:styleId="434407DE7A234BF8A821C13D011014E7">
    <w:name w:val="434407DE7A234BF8A821C13D011014E7"/>
  </w:style>
  <w:style w:type="paragraph" w:customStyle="1" w:styleId="6A4F290582EE41EA850ED9BF0E76A53E">
    <w:name w:val="6A4F290582EE41EA850ED9BF0E76A53E"/>
  </w:style>
  <w:style w:type="paragraph" w:customStyle="1" w:styleId="11586284824344FC8ED33DB60FC35F1C">
    <w:name w:val="11586284824344FC8ED33DB60FC35F1C"/>
  </w:style>
  <w:style w:type="paragraph" w:customStyle="1" w:styleId="5BB169087EB641DF9919091CC7D637E6">
    <w:name w:val="5BB169087EB641DF9919091CC7D637E6"/>
  </w:style>
  <w:style w:type="paragraph" w:customStyle="1" w:styleId="8C2EB9C6F95748B59AC483B2FCA196A5">
    <w:name w:val="8C2EB9C6F95748B59AC483B2FCA196A5"/>
  </w:style>
  <w:style w:type="paragraph" w:customStyle="1" w:styleId="D3E62FFEEC524BF1909A5DB685E7FD38">
    <w:name w:val="D3E62FFEEC524BF1909A5DB685E7FD38"/>
  </w:style>
  <w:style w:type="paragraph" w:customStyle="1" w:styleId="776576E33EB2491E99A08BF1527B6813">
    <w:name w:val="776576E33EB2491E99A08BF1527B6813"/>
  </w:style>
  <w:style w:type="paragraph" w:customStyle="1" w:styleId="732B263CC46A468E9C7A1949A738E3F6">
    <w:name w:val="732B263CC46A468E9C7A1949A738E3F6"/>
  </w:style>
  <w:style w:type="paragraph" w:customStyle="1" w:styleId="541AFE42B9EA48E1952F8E2172735F35">
    <w:name w:val="541AFE42B9EA48E1952F8E2172735F35"/>
  </w:style>
  <w:style w:type="paragraph" w:customStyle="1" w:styleId="92529F675965496FA4D0DCCAC6DA46E9">
    <w:name w:val="92529F675965496FA4D0DCCAC6DA46E9"/>
  </w:style>
  <w:style w:type="character" w:styleId="PlaceholderText">
    <w:name w:val="Placeholder Text"/>
    <w:basedOn w:val="DefaultParagraphFont"/>
    <w:uiPriority w:val="99"/>
    <w:semiHidden/>
    <w:rsid w:val="00D00F10"/>
    <w:rPr>
      <w:color w:val="808080"/>
    </w:rPr>
  </w:style>
  <w:style w:type="paragraph" w:customStyle="1" w:styleId="8EC5F66FAE1E479083BB55B6433BA047">
    <w:name w:val="8EC5F66FAE1E479083BB55B6433BA047"/>
    <w:rsid w:val="00DA21FE"/>
  </w:style>
  <w:style w:type="paragraph" w:customStyle="1" w:styleId="3CBF7C17ABED4DEAAA93445FF02411B6">
    <w:name w:val="3CBF7C17ABED4DEAAA93445FF02411B6"/>
    <w:rsid w:val="00DA21FE"/>
  </w:style>
  <w:style w:type="paragraph" w:customStyle="1" w:styleId="2A8905798CD045AD82DC5381AB35CD05">
    <w:name w:val="2A8905798CD045AD82DC5381AB35CD05"/>
    <w:rsid w:val="00DA2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DocumentFromInternetSite</b:SourceType>
    <b:Guid>{28C360DA-FBC7-4506-B03B-F82021E780BB}</b:Guid>
    <b:URL>https://tools.ietf.org/html/rfc2328</b:URL>
    <b:Author>
      <b:Author>
        <b:NameList>
          <b:Person>
            <b:Last>Moy</b:Last>
            <b:First>J.</b:First>
          </b:Person>
        </b:NameList>
      </b:Author>
    </b:Author>
    <b:Title>OSPF Version 2</b:Title>
    <b:Year>1998</b:Year>
    <b:Publisher>The Internet Society. OSPFv2.</b:Publisher>
    <b:Month>April</b:Month>
    <b:YearAccessed>2007</b:YearAccessed>
    <b:MonthAccessed>09</b:MonthAccessed>
    <b:DayAccessed>28</b:DayAccessed>
    <b:RefOrder>1</b:RefOrder>
  </b:Source>
  <b:Source>
    <b:Tag>Joh78</b:Tag>
    <b:SourceType>ConferenceProceedings</b:SourceType>
    <b:Guid>{D8AE7289-44ED-4D80-AE63-C3088E564827}</b:Guid>
    <b:Author>
      <b:Author>
        <b:NameList>
          <b:Person>
            <b:Last>John M. McQuillan</b:Last>
            <b:First>Isaac</b:First>
            <b:Middle>Richer and Eric C. Rosen</b:Middle>
          </b:Person>
        </b:NameList>
      </b:Author>
    </b:Author>
    <b:Title>ARPANet Routing Algorithm Improvements</b:Title>
    <b:Year>April 1978</b:Year>
    <b:ConferenceName>BBN Report No. 3803</b:ConferenceName>
    <b:City>Cambridge</b:City>
    <b:RefOrder>2</b:RefOrder>
  </b:Source>
  <b:Source>
    <b:Tag>Fre84</b:Tag>
    <b:SourceType>ConferenceProceedings</b:SourceType>
    <b:Guid>{B5807FA4-4642-4D2B-A961-D1B878E68365}</b:Guid>
    <b:Author>
      <b:Author>
        <b:NameList>
          <b:Person>
            <b:Last>Fredman</b:Last>
            <b:First>Michael</b:First>
            <b:Middle>Lawrence</b:Middle>
          </b:Person>
          <b:Person>
            <b:Last>Tarjan</b:Last>
            <b:First>Robert</b:First>
            <b:Middle>E.</b:Middle>
          </b:Person>
        </b:NameList>
      </b:Author>
    </b:Author>
    <b:Title>Fibonacci heaps and their uses in improved network optimization algorithms.</b:Title>
    <b:Year>1984</b:Year>
    <b:ConferenceName>25th Annual Symposium on Foundations of Computer Science. IEEE.</b:ConferenceName>
    <b:RefOrder>3</b:RefOrder>
  </b:Source>
  <b:Source>
    <b:Tag>Cor90</b:Tag>
    <b:SourceType>BookSection</b:SourceType>
    <b:Guid>{398D018B-8E12-4F46-908D-15BFECC7B9B7}</b:Guid>
    <b:Author>
      <b:Author>
        <b:NameList>
          <b:Person>
            <b:Last>Cormen</b:Last>
            <b:First>Thomas</b:First>
            <b:Middle>H.</b:Middle>
          </b:Person>
          <b:Person>
            <b:Last>Leiserson</b:Last>
            <b:First>Charles</b:First>
            <b:Middle>E.</b:Middle>
          </b:Person>
          <b:Person>
            <b:Last>Rivest</b:Last>
            <b:First>Ronald</b:First>
            <b:Middle>L.</b:Middle>
          </b:Person>
          <b:Person>
            <b:Last>Stein</b:Last>
            <b:First>Clifford</b:First>
          </b:Person>
        </b:NameList>
      </b:Author>
    </b:Author>
    <b:Title>Chapter 20: Fibonacci Heaps</b:Title>
    <b:Year>1990</b:Year>
    <b:Publisher>MIT Press and McGraw-Hill</b:Publisher>
    <b:BookTitle> Introduction to Algorithms (2nd ed.). ISBN 0-262-03293-7.</b:BookTitle>
    <b:Pages>476-497</b:Pages>
    <b:RefOrder>4</b:RefOrder>
  </b:Source>
  <b:Source>
    <b:Tag>Hud89</b:Tag>
    <b:SourceType>JournalArticle</b:SourceType>
    <b:Guid>{20FBD450-0B4B-42F5-AAE8-2953A34D3E55}</b:Guid>
    <b:Author>
      <b:Author>
        <b:NameList>
          <b:Person>
            <b:Last>Hudak</b:Last>
            <b:First>Paul</b:First>
          </b:Person>
        </b:NameList>
      </b:Author>
    </b:Author>
    <b:Title> Conception, Evolution, and Application of Functional Programming Languages</b:Title>
    <b:Year>1989</b:Year>
    <b:Pages>384</b:Pages>
    <b:JournalName> ACM Computing Surveys.</b:JournalName>
    <b:Volume>21</b:Volume>
    <b:Issue>3</b:Issue>
    <b:RefOrder>5</b:RefOrder>
  </b:Source>
  <b:Source>
    <b:Tag>Fre87</b:Tag>
    <b:SourceType>JournalArticle</b:SourceType>
    <b:Guid>{8C4C1519-E8E7-4A90-A1D5-89AF5DA4F874}</b:Guid>
    <b:Author>
      <b:Author>
        <b:NameList>
          <b:Person>
            <b:Last>Fredman</b:Last>
            <b:First>Michael</b:First>
            <b:Middle>Lawrence</b:Middle>
          </b:Person>
          <b:Person>
            <b:Last>Tarjan</b:Last>
            <b:First>Robert</b:First>
            <b:Middle>E.</b:Middle>
          </b:Person>
        </b:NameList>
      </b:Author>
    </b:Author>
    <b:Title> Fibonacci heaps and their uses in improved network optimization algorithms</b:Title>
    <b:JournalName>Journal of the Association for Computing Machinery</b:JournalName>
    <b:Year>1987</b:Year>
    <b:Pages>596-615</b:Pages>
    <b:Volume>34</b:Volume>
    <b:Issue>3</b:Issue>
    <b:RefOrder>6</b:RefOrder>
  </b:Source>
  <b:Source>
    <b:Tag>Wik171</b:Tag>
    <b:SourceType>DocumentFromInternetSite</b:SourceType>
    <b:Guid>{073D3DFD-554A-40C8-A6BC-8A226F973692}</b:Guid>
    <b:Author>
      <b:Author>
        <b:NameList>
          <b:Person>
            <b:Last>Wikipedia</b:Last>
          </b:Person>
        </b:NameList>
      </b:Author>
    </b:Author>
    <b:Title>Open Shortest Path First - Wikipedia</b:Title>
    <b:YearAccessed>2017</b:YearAccessed>
    <b:MonthAccessed>April</b:MonthAccessed>
    <b:DayAccessed>19</b:DayAccessed>
    <b:URL>https://en.wikipedia.org/wiki/Open_Shortest_Path_First#Applications</b:URL>
    <b:RefOrder>7</b:RefOrder>
  </b:Source>
  <b:Source>
    <b:Tag>Wik17</b:Tag>
    <b:SourceType>DocumentFromInternetSite</b:SourceType>
    <b:Guid>{DE2079B4-0DA5-4B72-A27F-27818B4F46A6}</b:Guid>
    <b:Title>Dijkstra's algorithm - Wikipedia</b:Title>
    <b:YearAccessed>2017</b:YearAccessed>
    <b:MonthAccessed>April</b:MonthAccessed>
    <b:DayAccessed>19</b:DayAccessed>
    <b:URL>https://en.wikipedia.org/wiki/Dijkstra%27s_algorithm#Running_time</b:URL>
    <b:Author>
      <b:Author>
        <b:NameList>
          <b:Person>
            <b:Last>Wikipedia</b:Last>
          </b:Person>
        </b:NameList>
      </b:Author>
    </b:Author>
    <b:RefOrder>8</b:RefOrder>
  </b:Source>
</b:Sourc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BEFC1602-B18D-4135-9E91-20201F4D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286</TotalTime>
  <Pages>9</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Network Probe Selection Problem</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Probe Selection Problem</dc:title>
  <dc:subject>Project Report for CS357</dc:subject>
  <dc:creator>Kunal Gupta</dc:creator>
  <cp:keywords/>
  <dc:description/>
  <cp:lastModifiedBy>Kunal Gupta</cp:lastModifiedBy>
  <cp:revision>41</cp:revision>
  <cp:lastPrinted>2017-09-08T18:46:00Z</cp:lastPrinted>
  <dcterms:created xsi:type="dcterms:W3CDTF">2017-09-04T09:01:00Z</dcterms:created>
  <dcterms:modified xsi:type="dcterms:W3CDTF">2017-12-02T01:36:00Z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