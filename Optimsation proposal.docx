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0150343"/>
        <w:docPartObj>
          <w:docPartGallery w:val="Cover Pages"/>
          <w:docPartUnique/>
        </w:docPartObj>
      </w:sdtPr>
      <w:sdtEndPr>
        <w:rPr>
          <w:noProof/>
          <w:color w:val="775F55" w:themeColor="text2"/>
          <w:sz w:val="32"/>
          <w:szCs w:val="32"/>
        </w:rPr>
      </w:sdtEndPr>
      <w:sdtContent>
        <w:p w:rsidR="000576C0" w:rsidRDefault="001A50F5">
          <w:pPr>
            <w:rPr>
              <w:noProof/>
              <w:color w:val="775F55" w:themeColor="text2"/>
              <w:sz w:val="32"/>
              <w:szCs w:val="40"/>
            </w:rPr>
          </w:pPr>
          <w:r>
            <w:rPr>
              <w:noProof/>
              <w:lang w:val="en-IN" w:eastAsia="en-IN"/>
            </w:rPr>
            <mc:AlternateContent>
              <mc:Choice Requires="wpg">
                <w:drawing>
                  <wp:anchor distT="0" distB="0" distL="114300" distR="114300" simplePos="0" relativeHeight="251669504" behindDoc="0" locked="0" layoutInCell="1" allowOverlap="1">
                    <wp:simplePos x="0" y="0"/>
                    <wp:positionH relativeFrom="margin">
                      <wp:posOffset>469232</wp:posOffset>
                    </wp:positionH>
                    <wp:positionV relativeFrom="paragraph">
                      <wp:posOffset>12032</wp:posOffset>
                    </wp:positionV>
                    <wp:extent cx="5368290" cy="7892715"/>
                    <wp:effectExtent l="0" t="0" r="3810" b="13335"/>
                    <wp:wrapNone/>
                    <wp:docPr id="9" name="Group 9"/>
                    <wp:cNvGraphicFramePr/>
                    <a:graphic xmlns:a="http://schemas.openxmlformats.org/drawingml/2006/main">
                      <a:graphicData uri="http://schemas.microsoft.com/office/word/2010/wordprocessingGroup">
                        <wpg:wgp>
                          <wpg:cNvGrpSpPr/>
                          <wpg:grpSpPr>
                            <a:xfrm>
                              <a:off x="0" y="0"/>
                              <a:ext cx="5368290" cy="7892715"/>
                              <a:chOff x="0" y="0"/>
                              <a:chExt cx="5368290" cy="7892715"/>
                            </a:xfrm>
                          </wpg:grpSpPr>
                          <wpg:grpSp>
                            <wpg:cNvPr id="7" name="Group 7"/>
                            <wpg:cNvGrpSpPr/>
                            <wpg:grpSpPr>
                              <a:xfrm>
                                <a:off x="0" y="0"/>
                                <a:ext cx="5368290" cy="6347995"/>
                                <a:chOff x="0" y="397052"/>
                                <a:chExt cx="5368639" cy="6348430"/>
                              </a:xfrm>
                            </wpg:grpSpPr>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840831" y="4872867"/>
                                  <a:ext cx="1744345" cy="1872615"/>
                                </a:xfrm>
                                <a:prstGeom prst="rect">
                                  <a:avLst/>
                                </a:prstGeom>
                              </pic:spPr>
                            </pic:pic>
                            <wpg:grpSp>
                              <wpg:cNvPr id="2" name="Group 2"/>
                              <wpg:cNvGrpSpPr/>
                              <wpg:grpSpPr>
                                <a:xfrm>
                                  <a:off x="0" y="397052"/>
                                  <a:ext cx="5368639" cy="3790207"/>
                                  <a:chOff x="152455" y="2288223"/>
                                  <a:chExt cx="5369073" cy="3286103"/>
                                </a:xfrm>
                              </wpg:grpSpPr>
                              <wps:wsp>
                                <wps:cNvPr id="37" name="Text Box 37" descr="Title and subtitle"/>
                                <wps:cNvSpPr txBox="1"/>
                                <wps:spPr>
                                  <a:xfrm>
                                    <a:off x="152455" y="2288223"/>
                                    <a:ext cx="5369073" cy="13562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56"/>
                                        </w:rPr>
                                        <w:alias w:val="Title"/>
                                        <w:tag w:val=""/>
                                        <w:id w:val="-455640826"/>
                                        <w:dataBinding w:prefixMappings="xmlns:ns0='http://purl.org/dc/elements/1.1/' xmlns:ns1='http://schemas.openxmlformats.org/package/2006/metadata/core-properties' " w:xpath="/ns1:coreProperties[1]/ns0:title[1]" w:storeItemID="{6C3C8BC8-F283-45AE-878A-BAB7291924A1}"/>
                                        <w:text/>
                                      </w:sdtPr>
                                      <w:sdtEndPr/>
                                      <w:sdtContent>
                                        <w:p w:rsidR="00F32844" w:rsidRPr="005B114F" w:rsidRDefault="00F32844" w:rsidP="001A50F5">
                                          <w:pPr>
                                            <w:pStyle w:val="Title"/>
                                            <w:jc w:val="center"/>
                                            <w:rPr>
                                              <w:rFonts w:ascii="Candara" w:hAnsi="Candara"/>
                                              <w:sz w:val="32"/>
                                              <w:szCs w:val="28"/>
                                            </w:rPr>
                                          </w:pPr>
                                          <w:r>
                                            <w:rPr>
                                              <w:sz w:val="56"/>
                                            </w:rPr>
                                            <w:t>Network Probe Selection Problem</w:t>
                                          </w:r>
                                        </w:p>
                                      </w:sdtContent>
                                    </w:sdt>
                                    <w:sdt>
                                      <w:sdtPr>
                                        <w:rPr>
                                          <w:sz w:val="36"/>
                                          <w:szCs w:val="32"/>
                                        </w:rPr>
                                        <w:alias w:val="Subtitle"/>
                                        <w:tag w:val=""/>
                                        <w:id w:val="1112868106"/>
                                        <w:dataBinding w:prefixMappings="xmlns:ns0='http://purl.org/dc/elements/1.1/' xmlns:ns1='http://schemas.openxmlformats.org/package/2006/metadata/core-properties' " w:xpath="/ns1:coreProperties[1]/ns0:subject[1]" w:storeItemID="{6C3C8BC8-F283-45AE-878A-BAB7291924A1}"/>
                                        <w:text/>
                                      </w:sdtPr>
                                      <w:sdtEndPr/>
                                      <w:sdtContent>
                                        <w:p w:rsidR="00F32844" w:rsidRPr="005B114F" w:rsidRDefault="00F32844" w:rsidP="001A50F5">
                                          <w:pPr>
                                            <w:pStyle w:val="Subtitle"/>
                                            <w:jc w:val="center"/>
                                            <w:rPr>
                                              <w:rFonts w:ascii="Candara" w:hAnsi="Candara"/>
                                              <w:sz w:val="32"/>
                                            </w:rPr>
                                          </w:pPr>
                                          <w:r w:rsidRPr="005B114F">
                                            <w:rPr>
                                              <w:sz w:val="36"/>
                                              <w:szCs w:val="32"/>
                                            </w:rPr>
                                            <w:t xml:space="preserve">Project </w:t>
                                          </w:r>
                                          <w:r>
                                            <w:rPr>
                                              <w:sz w:val="36"/>
                                              <w:szCs w:val="32"/>
                                            </w:rPr>
                                            <w:t>Proposal for CS357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s:wsp>
                                <wps:cNvPr id="35" name="Text Box 35" descr="Presenter, company name and address"/>
                                <wps:cNvSpPr txBox="1"/>
                                <wps:spPr>
                                  <a:xfrm>
                                    <a:off x="192544" y="3862109"/>
                                    <a:ext cx="5325840" cy="17122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2844" w:rsidRPr="005B114F" w:rsidRDefault="00F32844" w:rsidP="001A50F5">
                                      <w:pPr>
                                        <w:pStyle w:val="Subtitle"/>
                                        <w:spacing w:after="0"/>
                                        <w:ind w:left="74" w:right="74"/>
                                        <w:jc w:val="center"/>
                                        <w:rPr>
                                          <w:rFonts w:ascii="Candara" w:hAnsi="Candara" w:cs="Arial"/>
                                          <w:b/>
                                          <w:caps w:val="0"/>
                                          <w:sz w:val="32"/>
                                        </w:rPr>
                                      </w:pPr>
                                      <w:r w:rsidRPr="005B114F">
                                        <w:rPr>
                                          <w:rFonts w:ascii="Candara" w:hAnsi="Candara" w:cs="Arial"/>
                                          <w:b/>
                                          <w:caps w:val="0"/>
                                          <w:sz w:val="32"/>
                                        </w:rPr>
                                        <w:t>Presented by</w:t>
                                      </w:r>
                                    </w:p>
                                    <w:p w:rsidR="00F32844" w:rsidRPr="005B114F" w:rsidRDefault="00F32844" w:rsidP="001A50F5">
                                      <w:pPr>
                                        <w:pStyle w:val="Subtitle"/>
                                        <w:spacing w:after="0"/>
                                        <w:ind w:left="74" w:right="74"/>
                                        <w:jc w:val="center"/>
                                        <w:rPr>
                                          <w:rFonts w:ascii="Candara" w:hAnsi="Candara" w:cs="Arial"/>
                                          <w:caps w:val="0"/>
                                          <w:sz w:val="36"/>
                                          <w:lang w:val="en-IN"/>
                                        </w:rPr>
                                      </w:pPr>
                                      <w:r w:rsidRPr="005B114F">
                                        <w:rPr>
                                          <w:rFonts w:ascii="Candara" w:hAnsi="Candara" w:cs="Arial"/>
                                          <w:caps w:val="0"/>
                                          <w:sz w:val="36"/>
                                          <w:lang w:val="en-IN"/>
                                        </w:rPr>
                                        <w:t>Kunal Gupta</w:t>
                                      </w:r>
                                      <w:r>
                                        <w:rPr>
                                          <w:rFonts w:ascii="Candara" w:hAnsi="Candara" w:cs="Arial"/>
                                          <w:caps w:val="0"/>
                                          <w:sz w:val="36"/>
                                          <w:lang w:val="en-IN"/>
                                        </w:rPr>
                                        <w:tab/>
                                        <w:t>(150001015)</w:t>
                                      </w:r>
                                      <w:r w:rsidRPr="005B114F">
                                        <w:rPr>
                                          <w:rFonts w:ascii="Candara" w:hAnsi="Candara" w:cs="Arial"/>
                                          <w:caps w:val="0"/>
                                          <w:sz w:val="36"/>
                                          <w:lang w:val="en-IN"/>
                                        </w:rPr>
                                        <w:t xml:space="preserve"> </w:t>
                                      </w:r>
                                      <w:r w:rsidRPr="005B114F">
                                        <w:rPr>
                                          <w:rFonts w:ascii="Candara" w:hAnsi="Candara" w:cs="Arial"/>
                                          <w:caps w:val="0"/>
                                          <w:sz w:val="36"/>
                                          <w:lang w:val="en-IN"/>
                                        </w:rPr>
                                        <w:br/>
                                      </w:r>
                                      <w:proofErr w:type="spellStart"/>
                                      <w:r w:rsidRPr="005B114F">
                                        <w:rPr>
                                          <w:rFonts w:ascii="Candara" w:hAnsi="Candara" w:cs="Arial"/>
                                          <w:caps w:val="0"/>
                                          <w:sz w:val="36"/>
                                          <w:lang w:val="en-IN"/>
                                        </w:rPr>
                                        <w:t>Bhor</w:t>
                                      </w:r>
                                      <w:proofErr w:type="spellEnd"/>
                                      <w:r w:rsidRPr="005B114F">
                                        <w:rPr>
                                          <w:rFonts w:ascii="Candara" w:hAnsi="Candara" w:cs="Arial"/>
                                          <w:caps w:val="0"/>
                                          <w:sz w:val="36"/>
                                          <w:lang w:val="en-IN"/>
                                        </w:rPr>
                                        <w:t xml:space="preserve"> </w:t>
                                      </w:r>
                                      <w:proofErr w:type="spellStart"/>
                                      <w:r w:rsidRPr="005B114F">
                                        <w:rPr>
                                          <w:rFonts w:ascii="Candara" w:hAnsi="Candara" w:cs="Arial"/>
                                          <w:caps w:val="0"/>
                                          <w:sz w:val="36"/>
                                          <w:lang w:val="en-IN"/>
                                        </w:rPr>
                                        <w:t>Verma</w:t>
                                      </w:r>
                                      <w:proofErr w:type="spellEnd"/>
                                      <w:r>
                                        <w:rPr>
                                          <w:rFonts w:ascii="Candara" w:hAnsi="Candara" w:cs="Arial"/>
                                          <w:caps w:val="0"/>
                                          <w:sz w:val="36"/>
                                          <w:lang w:val="en-IN"/>
                                        </w:rPr>
                                        <w:tab/>
                                        <w:t>(150001005)</w:t>
                                      </w:r>
                                    </w:p>
                                    <w:p w:rsidR="00F32844" w:rsidRPr="005B114F" w:rsidRDefault="00F32844" w:rsidP="001A50F5">
                                      <w:pPr>
                                        <w:jc w:val="center"/>
                                        <w:rPr>
                                          <w:rFonts w:ascii="Candara" w:hAnsi="Candara"/>
                                          <w:sz w:val="36"/>
                                          <w:szCs w:val="32"/>
                                          <w:lang w:val="en-IN"/>
                                        </w:rPr>
                                      </w:pPr>
                                      <w:r w:rsidRPr="005B114F">
                                        <w:rPr>
                                          <w:rFonts w:ascii="Candara" w:hAnsi="Candara"/>
                                          <w:sz w:val="36"/>
                                          <w:szCs w:val="32"/>
                                          <w:lang w:val="en-IN"/>
                                        </w:rPr>
                                        <w:t>Computer Science and Engineering</w:t>
                                      </w:r>
                                    </w:p>
                                    <w:p w:rsidR="00F32844" w:rsidRPr="005B114F" w:rsidRDefault="00F32844" w:rsidP="001A50F5">
                                      <w:pPr>
                                        <w:jc w:val="center"/>
                                        <w:rPr>
                                          <w:rFonts w:ascii="Candara" w:hAnsi="Candara"/>
                                          <w:sz w:val="36"/>
                                          <w:szCs w:val="32"/>
                                          <w:lang w:val="en-IN"/>
                                        </w:rPr>
                                      </w:pPr>
                                      <w:proofErr w:type="gramStart"/>
                                      <w:r>
                                        <w:rPr>
                                          <w:rFonts w:ascii="Candara" w:hAnsi="Candara"/>
                                          <w:sz w:val="36"/>
                                          <w:szCs w:val="32"/>
                                          <w:lang w:val="en-IN"/>
                                        </w:rPr>
                                        <w:t>3</w:t>
                                      </w:r>
                                      <w:r>
                                        <w:rPr>
                                          <w:rFonts w:ascii="Candara" w:hAnsi="Candara"/>
                                          <w:sz w:val="36"/>
                                          <w:szCs w:val="32"/>
                                          <w:vertAlign w:val="superscript"/>
                                          <w:lang w:val="en-IN"/>
                                        </w:rPr>
                                        <w:t>rd</w:t>
                                      </w:r>
                                      <w:proofErr w:type="gramEnd"/>
                                      <w:r w:rsidRPr="005B114F">
                                        <w:rPr>
                                          <w:rFonts w:ascii="Candara" w:hAnsi="Candara"/>
                                          <w:sz w:val="36"/>
                                          <w:szCs w:val="32"/>
                                          <w:lang w:val="en-IN"/>
                                        </w:rPr>
                                        <w:t xml:space="preserve"> Year</w:t>
                                      </w:r>
                                    </w:p>
                                    <w:p w:rsidR="00F32844" w:rsidRPr="005B114F" w:rsidRDefault="00F32844" w:rsidP="001A50F5">
                                      <w:pPr>
                                        <w:rPr>
                                          <w:sz w:val="32"/>
                                          <w:lang w:val="en-IN"/>
                                        </w:rPr>
                                      </w:pPr>
                                    </w:p>
                                    <w:p w:rsidR="00F32844" w:rsidRPr="005B114F" w:rsidRDefault="00F32844" w:rsidP="001A50F5">
                                      <w:pPr>
                                        <w:rPr>
                                          <w:sz w:val="32"/>
                                          <w:lang w:val="en-I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6" name="Text Box 6" descr="Presenter, company name and address"/>
                              <wps:cNvSpPr txBox="1"/>
                              <wps:spPr>
                                <a:xfrm>
                                  <a:off x="36095" y="4199292"/>
                                  <a:ext cx="5325063" cy="8785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2844" w:rsidRPr="005B114F" w:rsidRDefault="00F32844" w:rsidP="00A416DD">
                                    <w:pPr>
                                      <w:pStyle w:val="Subtitle"/>
                                      <w:spacing w:after="0"/>
                                      <w:ind w:left="74" w:right="74"/>
                                      <w:jc w:val="center"/>
                                      <w:rPr>
                                        <w:rFonts w:ascii="Candara" w:hAnsi="Candara" w:cs="Arial"/>
                                        <w:caps w:val="0"/>
                                        <w:sz w:val="32"/>
                                      </w:rPr>
                                    </w:pPr>
                                    <w:r w:rsidRPr="005B114F">
                                      <w:rPr>
                                        <w:rFonts w:ascii="Candara" w:hAnsi="Candara" w:cs="Arial"/>
                                        <w:i/>
                                        <w:caps w:val="0"/>
                                        <w:sz w:val="32"/>
                                      </w:rPr>
                                      <w:t>Under the Guidance of</w:t>
                                    </w:r>
                                  </w:p>
                                  <w:p w:rsidR="00F32844" w:rsidRPr="005B114F" w:rsidRDefault="00F32844" w:rsidP="001A50F5">
                                    <w:pPr>
                                      <w:jc w:val="center"/>
                                      <w:rPr>
                                        <w:rFonts w:ascii="Candara" w:hAnsi="Candara"/>
                                        <w:sz w:val="36"/>
                                        <w:szCs w:val="28"/>
                                        <w:lang w:val="en-IN"/>
                                      </w:rPr>
                                    </w:pPr>
                                    <w:proofErr w:type="spellStart"/>
                                    <w:r w:rsidRPr="005B114F">
                                      <w:rPr>
                                        <w:rFonts w:ascii="Candara" w:hAnsi="Candara"/>
                                        <w:sz w:val="36"/>
                                        <w:szCs w:val="28"/>
                                        <w:lang w:val="en-IN"/>
                                      </w:rPr>
                                      <w:t>Dr.</w:t>
                                    </w:r>
                                    <w:proofErr w:type="spellEnd"/>
                                    <w:r w:rsidRPr="005B114F">
                                      <w:rPr>
                                        <w:rFonts w:ascii="Candara" w:hAnsi="Candara"/>
                                        <w:sz w:val="36"/>
                                        <w:szCs w:val="28"/>
                                        <w:lang w:val="en-IN"/>
                                      </w:rPr>
                                      <w:t xml:space="preserve"> </w:t>
                                    </w:r>
                                    <w:proofErr w:type="spellStart"/>
                                    <w:r w:rsidRPr="005B114F">
                                      <w:rPr>
                                        <w:rFonts w:ascii="Candara" w:hAnsi="Candara"/>
                                        <w:sz w:val="36"/>
                                        <w:szCs w:val="28"/>
                                        <w:lang w:val="en-IN"/>
                                      </w:rPr>
                                      <w:t>Kapil</w:t>
                                    </w:r>
                                    <w:proofErr w:type="spellEnd"/>
                                    <w:r w:rsidRPr="005B114F">
                                      <w:rPr>
                                        <w:rFonts w:ascii="Candara" w:hAnsi="Candara"/>
                                        <w:sz w:val="36"/>
                                        <w:szCs w:val="28"/>
                                        <w:lang w:val="en-IN"/>
                                      </w:rPr>
                                      <w:t xml:space="preserve"> Ahuja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8" name="Text Box 8" descr="Presenter, company name and address"/>
                            <wps:cNvSpPr txBox="1"/>
                            <wps:spPr>
                              <a:xfrm>
                                <a:off x="36095" y="6677366"/>
                                <a:ext cx="5324717" cy="12153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2844" w:rsidRPr="005B114F" w:rsidRDefault="00F32844" w:rsidP="001A50F5">
                                  <w:pPr>
                                    <w:jc w:val="center"/>
                                    <w:rPr>
                                      <w:rFonts w:ascii="Candara" w:hAnsi="Candara"/>
                                      <w:sz w:val="36"/>
                                      <w:szCs w:val="28"/>
                                      <w:lang w:val="en-IN"/>
                                    </w:rPr>
                                  </w:pPr>
                                  <w:r w:rsidRPr="005B114F">
                                    <w:rPr>
                                      <w:rFonts w:ascii="Candara" w:hAnsi="Candara"/>
                                      <w:sz w:val="36"/>
                                      <w:szCs w:val="28"/>
                                      <w:lang w:val="en-IN"/>
                                    </w:rPr>
                                    <w:t>Department of Computer Science and Engineering</w:t>
                                  </w:r>
                                </w:p>
                                <w:p w:rsidR="00F32844" w:rsidRPr="005B114F" w:rsidRDefault="00F32844" w:rsidP="001A50F5">
                                  <w:pPr>
                                    <w:jc w:val="center"/>
                                    <w:rPr>
                                      <w:rFonts w:ascii="Candara" w:hAnsi="Candara"/>
                                      <w:sz w:val="36"/>
                                      <w:szCs w:val="28"/>
                                      <w:lang w:val="en-IN"/>
                                    </w:rPr>
                                  </w:pPr>
                                  <w:r w:rsidRPr="005B114F">
                                    <w:rPr>
                                      <w:rFonts w:ascii="Candara" w:hAnsi="Candara"/>
                                      <w:sz w:val="36"/>
                                      <w:szCs w:val="28"/>
                                      <w:lang w:val="en-IN"/>
                                    </w:rPr>
                                    <w:t>Indian Institute of Technology Indore</w:t>
                                  </w:r>
                                </w:p>
                                <w:p w:rsidR="00F32844" w:rsidRPr="005B114F" w:rsidRDefault="00F32844" w:rsidP="001A50F5">
                                  <w:pPr>
                                    <w:jc w:val="center"/>
                                    <w:rPr>
                                      <w:rFonts w:ascii="Candara" w:hAnsi="Candara"/>
                                      <w:sz w:val="36"/>
                                      <w:szCs w:val="28"/>
                                      <w:lang w:val="en-IN"/>
                                    </w:rPr>
                                  </w:pPr>
                                  <w:r>
                                    <w:rPr>
                                      <w:rFonts w:ascii="Candara" w:hAnsi="Candara"/>
                                      <w:sz w:val="36"/>
                                      <w:szCs w:val="28"/>
                                      <w:lang w:val="en-IN"/>
                                    </w:rPr>
                                    <w:t>Autumn</w:t>
                                  </w:r>
                                  <w:r w:rsidRPr="005B114F">
                                    <w:rPr>
                                      <w:rFonts w:ascii="Candara" w:hAnsi="Candara"/>
                                      <w:sz w:val="36"/>
                                      <w:szCs w:val="28"/>
                                      <w:lang w:val="en-IN"/>
                                    </w:rPr>
                                    <w:t xml:space="preserve">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9" o:spid="_x0000_s1026" style="position:absolute;left:0;text-align:left;margin-left:36.95pt;margin-top:.95pt;width:422.7pt;height:621.45pt;z-index:251669504;mso-position-horizontal-relative:margin;mso-width-relative:margin;mso-height-relative:margin" coordsize="53682,7892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">
                    <v:group id="Group 7" o:spid="_x0000_s1027" style="position:absolute;width:53682;height:63479" coordorigin=",3970" coordsize="53686,6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8408;top:48728;width:17443;height:18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">
                        <v:imagedata r:id="rId10" o:title=""/>
                        <v:path arrowok="t"/>
                      </v:shape>
                      <v:group id="Group 2" o:spid="_x0000_s1029" style="position:absolute;top:3970;width:53686;height:37902" coordorigin="1524,22882" coordsize="53690,32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202" coordsize="21600,21600" o:spt="202" path="m,l,21600r21600,l21600,xe">
                          <v:stroke joinstyle="miter"/>
                          <v:path gradientshapeok="t" o:connecttype="rect"/>
                        </v:shapetype>
                        <v:shape id="Text Box 37" o:spid="_x0000_s1030" type="#_x0000_t202" alt="Title and subtitle" style="position:absolute;left:1524;top:22882;width:53691;height:1356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" filled="f" stroked="f" strokeweight=".5pt">
                          <v:textbox inset="0,0,0,0">
                            <w:txbxContent>
                              <w:sdt>
                                <w:sdtPr>
                                  <w:rPr>
                                    <w:sz w:val="56"/>
                                  </w:rPr>
                                  <w:alias w:val="Title"/>
                                  <w:tag w:val=""/>
                                  <w:id w:val="-455640826"/>
                                  <w:dataBinding w:prefixMappings="xmlns:ns0='http://purl.org/dc/elements/1.1/' xmlns:ns1='http://schemas.openxmlformats.org/package/2006/metadata/core-properties' " w:xpath="/ns1:coreProperties[1]/ns0:title[1]" w:storeItemID="{6C3C8BC8-F283-45AE-878A-BAB7291924A1}"/>
                                  <w:text/>
                                </w:sdtPr>
                                <w:sdtContent>
                                  <w:p w:rsidR="00F32844" w:rsidRPr="005B114F" w:rsidRDefault="00F32844" w:rsidP="001A50F5">
                                    <w:pPr>
                                      <w:pStyle w:val="Title"/>
                                      <w:jc w:val="center"/>
                                      <w:rPr>
                                        <w:rFonts w:ascii="Candara" w:hAnsi="Candara"/>
                                        <w:sz w:val="32"/>
                                        <w:szCs w:val="28"/>
                                      </w:rPr>
                                    </w:pPr>
                                    <w:r>
                                      <w:rPr>
                                        <w:sz w:val="56"/>
                                      </w:rPr>
                                      <w:t>Network Probe Selection Problem</w:t>
                                    </w:r>
                                  </w:p>
                                </w:sdtContent>
                              </w:sdt>
                              <w:sdt>
                                <w:sdtPr>
                                  <w:rPr>
                                    <w:sz w:val="36"/>
                                    <w:szCs w:val="32"/>
                                  </w:rPr>
                                  <w:alias w:val="Subtitle"/>
                                  <w:tag w:val=""/>
                                  <w:id w:val="1112868106"/>
                                  <w:dataBinding w:prefixMappings="xmlns:ns0='http://purl.org/dc/elements/1.1/' xmlns:ns1='http://schemas.openxmlformats.org/package/2006/metadata/core-properties' " w:xpath="/ns1:coreProperties[1]/ns0:subject[1]" w:storeItemID="{6C3C8BC8-F283-45AE-878A-BAB7291924A1}"/>
                                  <w:text/>
                                </w:sdtPr>
                                <w:sdtContent>
                                  <w:p w:rsidR="00F32844" w:rsidRPr="005B114F" w:rsidRDefault="00F32844" w:rsidP="001A50F5">
                                    <w:pPr>
                                      <w:pStyle w:val="Subtitle"/>
                                      <w:jc w:val="center"/>
                                      <w:rPr>
                                        <w:rFonts w:ascii="Candara" w:hAnsi="Candara"/>
                                        <w:sz w:val="32"/>
                                      </w:rPr>
                                    </w:pPr>
                                    <w:r w:rsidRPr="005B114F">
                                      <w:rPr>
                                        <w:sz w:val="36"/>
                                        <w:szCs w:val="32"/>
                                      </w:rPr>
                                      <w:t xml:space="preserve">Project </w:t>
                                    </w:r>
                                    <w:r>
                                      <w:rPr>
                                        <w:sz w:val="36"/>
                                        <w:szCs w:val="32"/>
                                      </w:rPr>
                                      <w:t>Proposal for CS357</w:t>
                                    </w:r>
                                  </w:p>
                                </w:sdtContent>
                              </w:sdt>
                            </w:txbxContent>
                          </v:textbox>
                        </v:shape>
                        <v:shape id="Text Box 35" o:spid="_x0000_s1031" type="#_x0000_t202" alt="Presenter, company name and address" style="position:absolute;left:1925;top:38621;width:53258;height:17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qiyxgAAANsAAAAPAAAAZHJzL2Rvd25yZXYueG1sRI9fS8NA&#10;EMTfC/0OxxZ8ay9VLC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t1KossYAAADbAAAA&#10;DwAAAAAAAAAAAAAAAAAHAgAAZHJzL2Rvd25yZXYueG1sUEsFBgAAAAADAAMAtwAAAPoCAAAAAA==&#10;" filled="f" stroked="f" strokeweight=".5pt">
                          <v:textbox inset="0,0,0,0">
                            <w:txbxContent>
                              <w:p w:rsidR="00F32844" w:rsidRPr="005B114F" w:rsidRDefault="00F32844" w:rsidP="001A50F5">
                                <w:pPr>
                                  <w:pStyle w:val="Subtitle"/>
                                  <w:spacing w:after="0"/>
                                  <w:ind w:left="74" w:right="74"/>
                                  <w:jc w:val="center"/>
                                  <w:rPr>
                                    <w:rFonts w:ascii="Candara" w:hAnsi="Candara" w:cs="Arial"/>
                                    <w:b/>
                                    <w:caps w:val="0"/>
                                    <w:sz w:val="32"/>
                                  </w:rPr>
                                </w:pPr>
                                <w:r w:rsidRPr="005B114F">
                                  <w:rPr>
                                    <w:rFonts w:ascii="Candara" w:hAnsi="Candara" w:cs="Arial"/>
                                    <w:b/>
                                    <w:caps w:val="0"/>
                                    <w:sz w:val="32"/>
                                  </w:rPr>
                                  <w:t>Presented by</w:t>
                                </w:r>
                              </w:p>
                              <w:p w:rsidR="00F32844" w:rsidRPr="005B114F" w:rsidRDefault="00F32844" w:rsidP="001A50F5">
                                <w:pPr>
                                  <w:pStyle w:val="Subtitle"/>
                                  <w:spacing w:after="0"/>
                                  <w:ind w:left="74" w:right="74"/>
                                  <w:jc w:val="center"/>
                                  <w:rPr>
                                    <w:rFonts w:ascii="Candara" w:hAnsi="Candara" w:cs="Arial"/>
                                    <w:caps w:val="0"/>
                                    <w:sz w:val="36"/>
                                    <w:lang w:val="en-IN"/>
                                  </w:rPr>
                                </w:pPr>
                                <w:r w:rsidRPr="005B114F">
                                  <w:rPr>
                                    <w:rFonts w:ascii="Candara" w:hAnsi="Candara" w:cs="Arial"/>
                                    <w:caps w:val="0"/>
                                    <w:sz w:val="36"/>
                                    <w:lang w:val="en-IN"/>
                                  </w:rPr>
                                  <w:t>Kunal Gupta</w:t>
                                </w:r>
                                <w:r>
                                  <w:rPr>
                                    <w:rFonts w:ascii="Candara" w:hAnsi="Candara" w:cs="Arial"/>
                                    <w:caps w:val="0"/>
                                    <w:sz w:val="36"/>
                                    <w:lang w:val="en-IN"/>
                                  </w:rPr>
                                  <w:tab/>
                                  <w:t>(150001015)</w:t>
                                </w:r>
                                <w:r w:rsidRPr="005B114F">
                                  <w:rPr>
                                    <w:rFonts w:ascii="Candara" w:hAnsi="Candara" w:cs="Arial"/>
                                    <w:caps w:val="0"/>
                                    <w:sz w:val="36"/>
                                    <w:lang w:val="en-IN"/>
                                  </w:rPr>
                                  <w:t xml:space="preserve"> </w:t>
                                </w:r>
                                <w:r w:rsidRPr="005B114F">
                                  <w:rPr>
                                    <w:rFonts w:ascii="Candara" w:hAnsi="Candara" w:cs="Arial"/>
                                    <w:caps w:val="0"/>
                                    <w:sz w:val="36"/>
                                    <w:lang w:val="en-IN"/>
                                  </w:rPr>
                                  <w:br/>
                                </w:r>
                                <w:proofErr w:type="spellStart"/>
                                <w:r w:rsidRPr="005B114F">
                                  <w:rPr>
                                    <w:rFonts w:ascii="Candara" w:hAnsi="Candara" w:cs="Arial"/>
                                    <w:caps w:val="0"/>
                                    <w:sz w:val="36"/>
                                    <w:lang w:val="en-IN"/>
                                  </w:rPr>
                                  <w:t>Bhor</w:t>
                                </w:r>
                                <w:proofErr w:type="spellEnd"/>
                                <w:r w:rsidRPr="005B114F">
                                  <w:rPr>
                                    <w:rFonts w:ascii="Candara" w:hAnsi="Candara" w:cs="Arial"/>
                                    <w:caps w:val="0"/>
                                    <w:sz w:val="36"/>
                                    <w:lang w:val="en-IN"/>
                                  </w:rPr>
                                  <w:t xml:space="preserve"> </w:t>
                                </w:r>
                                <w:proofErr w:type="spellStart"/>
                                <w:r w:rsidRPr="005B114F">
                                  <w:rPr>
                                    <w:rFonts w:ascii="Candara" w:hAnsi="Candara" w:cs="Arial"/>
                                    <w:caps w:val="0"/>
                                    <w:sz w:val="36"/>
                                    <w:lang w:val="en-IN"/>
                                  </w:rPr>
                                  <w:t>Verma</w:t>
                                </w:r>
                                <w:proofErr w:type="spellEnd"/>
                                <w:r>
                                  <w:rPr>
                                    <w:rFonts w:ascii="Candara" w:hAnsi="Candara" w:cs="Arial"/>
                                    <w:caps w:val="0"/>
                                    <w:sz w:val="36"/>
                                    <w:lang w:val="en-IN"/>
                                  </w:rPr>
                                  <w:tab/>
                                  <w:t>(150001005)</w:t>
                                </w:r>
                              </w:p>
                              <w:p w:rsidR="00F32844" w:rsidRPr="005B114F" w:rsidRDefault="00F32844" w:rsidP="001A50F5">
                                <w:pPr>
                                  <w:jc w:val="center"/>
                                  <w:rPr>
                                    <w:rFonts w:ascii="Candara" w:hAnsi="Candara"/>
                                    <w:sz w:val="36"/>
                                    <w:szCs w:val="32"/>
                                    <w:lang w:val="en-IN"/>
                                  </w:rPr>
                                </w:pPr>
                                <w:r w:rsidRPr="005B114F">
                                  <w:rPr>
                                    <w:rFonts w:ascii="Candara" w:hAnsi="Candara"/>
                                    <w:sz w:val="36"/>
                                    <w:szCs w:val="32"/>
                                    <w:lang w:val="en-IN"/>
                                  </w:rPr>
                                  <w:t>Computer Science and Engineering</w:t>
                                </w:r>
                              </w:p>
                              <w:p w:rsidR="00F32844" w:rsidRPr="005B114F" w:rsidRDefault="00F32844" w:rsidP="001A50F5">
                                <w:pPr>
                                  <w:jc w:val="center"/>
                                  <w:rPr>
                                    <w:rFonts w:ascii="Candara" w:hAnsi="Candara"/>
                                    <w:sz w:val="36"/>
                                    <w:szCs w:val="32"/>
                                    <w:lang w:val="en-IN"/>
                                  </w:rPr>
                                </w:pPr>
                                <w:proofErr w:type="gramStart"/>
                                <w:r>
                                  <w:rPr>
                                    <w:rFonts w:ascii="Candara" w:hAnsi="Candara"/>
                                    <w:sz w:val="36"/>
                                    <w:szCs w:val="32"/>
                                    <w:lang w:val="en-IN"/>
                                  </w:rPr>
                                  <w:t>3</w:t>
                                </w:r>
                                <w:r>
                                  <w:rPr>
                                    <w:rFonts w:ascii="Candara" w:hAnsi="Candara"/>
                                    <w:sz w:val="36"/>
                                    <w:szCs w:val="32"/>
                                    <w:vertAlign w:val="superscript"/>
                                    <w:lang w:val="en-IN"/>
                                  </w:rPr>
                                  <w:t>rd</w:t>
                                </w:r>
                                <w:proofErr w:type="gramEnd"/>
                                <w:r w:rsidRPr="005B114F">
                                  <w:rPr>
                                    <w:rFonts w:ascii="Candara" w:hAnsi="Candara"/>
                                    <w:sz w:val="36"/>
                                    <w:szCs w:val="32"/>
                                    <w:lang w:val="en-IN"/>
                                  </w:rPr>
                                  <w:t xml:space="preserve"> Year</w:t>
                                </w:r>
                              </w:p>
                              <w:p w:rsidR="00F32844" w:rsidRPr="005B114F" w:rsidRDefault="00F32844" w:rsidP="001A50F5">
                                <w:pPr>
                                  <w:rPr>
                                    <w:sz w:val="32"/>
                                    <w:lang w:val="en-IN"/>
                                  </w:rPr>
                                </w:pPr>
                              </w:p>
                              <w:p w:rsidR="00F32844" w:rsidRPr="005B114F" w:rsidRDefault="00F32844" w:rsidP="001A50F5">
                                <w:pPr>
                                  <w:rPr>
                                    <w:sz w:val="32"/>
                                    <w:lang w:val="en-IN"/>
                                  </w:rPr>
                                </w:pPr>
                              </w:p>
                            </w:txbxContent>
                          </v:textbox>
                        </v:shape>
                      </v:group>
                      <v:shape id="Text Box 6" o:spid="_x0000_s1032" type="#_x0000_t202" alt="Presenter, company name and address" style="position:absolute;left:360;top:41992;width:53251;height:8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" filled="f" stroked="f" strokeweight=".5pt">
                        <v:textbox inset="0,0,0,0">
                          <w:txbxContent>
                            <w:p w:rsidR="00F32844" w:rsidRPr="005B114F" w:rsidRDefault="00F32844" w:rsidP="00A416DD">
                              <w:pPr>
                                <w:pStyle w:val="Subtitle"/>
                                <w:spacing w:after="0"/>
                                <w:ind w:left="74" w:right="74"/>
                                <w:jc w:val="center"/>
                                <w:rPr>
                                  <w:rFonts w:ascii="Candara" w:hAnsi="Candara" w:cs="Arial"/>
                                  <w:caps w:val="0"/>
                                  <w:sz w:val="32"/>
                                </w:rPr>
                              </w:pPr>
                              <w:r w:rsidRPr="005B114F">
                                <w:rPr>
                                  <w:rFonts w:ascii="Candara" w:hAnsi="Candara" w:cs="Arial"/>
                                  <w:i/>
                                  <w:caps w:val="0"/>
                                  <w:sz w:val="32"/>
                                </w:rPr>
                                <w:t>Under the Guidance of</w:t>
                              </w:r>
                            </w:p>
                            <w:p w:rsidR="00F32844" w:rsidRPr="005B114F" w:rsidRDefault="00F32844" w:rsidP="001A50F5">
                              <w:pPr>
                                <w:jc w:val="center"/>
                                <w:rPr>
                                  <w:rFonts w:ascii="Candara" w:hAnsi="Candara"/>
                                  <w:sz w:val="36"/>
                                  <w:szCs w:val="28"/>
                                  <w:lang w:val="en-IN"/>
                                </w:rPr>
                              </w:pPr>
                              <w:proofErr w:type="spellStart"/>
                              <w:r w:rsidRPr="005B114F">
                                <w:rPr>
                                  <w:rFonts w:ascii="Candara" w:hAnsi="Candara"/>
                                  <w:sz w:val="36"/>
                                  <w:szCs w:val="28"/>
                                  <w:lang w:val="en-IN"/>
                                </w:rPr>
                                <w:t>Dr.</w:t>
                              </w:r>
                              <w:proofErr w:type="spellEnd"/>
                              <w:r w:rsidRPr="005B114F">
                                <w:rPr>
                                  <w:rFonts w:ascii="Candara" w:hAnsi="Candara"/>
                                  <w:sz w:val="36"/>
                                  <w:szCs w:val="28"/>
                                  <w:lang w:val="en-IN"/>
                                </w:rPr>
                                <w:t xml:space="preserve"> </w:t>
                              </w:r>
                              <w:proofErr w:type="spellStart"/>
                              <w:r w:rsidRPr="005B114F">
                                <w:rPr>
                                  <w:rFonts w:ascii="Candara" w:hAnsi="Candara"/>
                                  <w:sz w:val="36"/>
                                  <w:szCs w:val="28"/>
                                  <w:lang w:val="en-IN"/>
                                </w:rPr>
                                <w:t>Kapil</w:t>
                              </w:r>
                              <w:proofErr w:type="spellEnd"/>
                              <w:r w:rsidRPr="005B114F">
                                <w:rPr>
                                  <w:rFonts w:ascii="Candara" w:hAnsi="Candara"/>
                                  <w:sz w:val="36"/>
                                  <w:szCs w:val="28"/>
                                  <w:lang w:val="en-IN"/>
                                </w:rPr>
                                <w:t xml:space="preserve"> Ahuja</w:t>
                              </w:r>
                            </w:p>
                          </w:txbxContent>
                        </v:textbox>
                      </v:shape>
                    </v:group>
                    <v:shape id="Text Box 8" o:spid="_x0000_s1033" type="#_x0000_t202" alt="Presenter, company name and address" style="position:absolute;left:360;top:66773;width:53248;height:1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rsidR="00F32844" w:rsidRPr="005B114F" w:rsidRDefault="00F32844" w:rsidP="001A50F5">
                            <w:pPr>
                              <w:jc w:val="center"/>
                              <w:rPr>
                                <w:rFonts w:ascii="Candara" w:hAnsi="Candara"/>
                                <w:sz w:val="36"/>
                                <w:szCs w:val="28"/>
                                <w:lang w:val="en-IN"/>
                              </w:rPr>
                            </w:pPr>
                            <w:r w:rsidRPr="005B114F">
                              <w:rPr>
                                <w:rFonts w:ascii="Candara" w:hAnsi="Candara"/>
                                <w:sz w:val="36"/>
                                <w:szCs w:val="28"/>
                                <w:lang w:val="en-IN"/>
                              </w:rPr>
                              <w:t>Department of Computer Science and Engineering</w:t>
                            </w:r>
                          </w:p>
                          <w:p w:rsidR="00F32844" w:rsidRPr="005B114F" w:rsidRDefault="00F32844" w:rsidP="001A50F5">
                            <w:pPr>
                              <w:jc w:val="center"/>
                              <w:rPr>
                                <w:rFonts w:ascii="Candara" w:hAnsi="Candara"/>
                                <w:sz w:val="36"/>
                                <w:szCs w:val="28"/>
                                <w:lang w:val="en-IN"/>
                              </w:rPr>
                            </w:pPr>
                            <w:r w:rsidRPr="005B114F">
                              <w:rPr>
                                <w:rFonts w:ascii="Candara" w:hAnsi="Candara"/>
                                <w:sz w:val="36"/>
                                <w:szCs w:val="28"/>
                                <w:lang w:val="en-IN"/>
                              </w:rPr>
                              <w:t>Indian Institute of Technology Indore</w:t>
                            </w:r>
                          </w:p>
                          <w:p w:rsidR="00F32844" w:rsidRPr="005B114F" w:rsidRDefault="00F32844" w:rsidP="001A50F5">
                            <w:pPr>
                              <w:jc w:val="center"/>
                              <w:rPr>
                                <w:rFonts w:ascii="Candara" w:hAnsi="Candara"/>
                                <w:sz w:val="36"/>
                                <w:szCs w:val="28"/>
                                <w:lang w:val="en-IN"/>
                              </w:rPr>
                            </w:pPr>
                            <w:r>
                              <w:rPr>
                                <w:rFonts w:ascii="Candara" w:hAnsi="Candara"/>
                                <w:sz w:val="36"/>
                                <w:szCs w:val="28"/>
                                <w:lang w:val="en-IN"/>
                              </w:rPr>
                              <w:t>Autumn</w:t>
                            </w:r>
                            <w:r w:rsidRPr="005B114F">
                              <w:rPr>
                                <w:rFonts w:ascii="Candara" w:hAnsi="Candara"/>
                                <w:sz w:val="36"/>
                                <w:szCs w:val="28"/>
                                <w:lang w:val="en-IN"/>
                              </w:rPr>
                              <w:t xml:space="preserve"> 2017</w:t>
                            </w:r>
                          </w:p>
                        </w:txbxContent>
                      </v:textbox>
                    </v:shape>
                    <w10:wrap anchorx="margin"/>
                  </v:group>
                </w:pict>
              </mc:Fallback>
            </mc:AlternateContent>
          </w:r>
          <w:r w:rsidR="00361503">
            <w:rPr>
              <w:noProof/>
              <w:lang w:val="en-IN" w:eastAsia="en-IN"/>
            </w:rPr>
            <mc:AlternateContent>
              <mc:Choice Requires="wpg">
                <w:drawing>
                  <wp:anchor distT="0" distB="0" distL="114300" distR="114300" simplePos="0" relativeHeight="251654144" behindDoc="0" locked="0" layoutInCell="1" allowOverlap="1" wp14:anchorId="05C9F66C" wp14:editId="2FFF2F8E">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FC2269A" id="Group 38" o:spid="_x0000_s1026" alt="Title: Decorative sidebar"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dd8047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" fillcolor="#94b6d2 [3204]" stroked="f" strokeweight="1pt">
                      <v:path arrowok="t"/>
                      <o:lock v:ext="edit" aspectratio="t"/>
                    </v:rect>
                    <w10:wrap anchorx="page" anchory="page"/>
                  </v:group>
                </w:pict>
              </mc:Fallback>
            </mc:AlternateContent>
          </w:r>
          <w:r w:rsidR="00361503">
            <w:rPr>
              <w:noProof/>
              <w:color w:val="775F55" w:themeColor="text2"/>
              <w:sz w:val="32"/>
              <w:szCs w:val="32"/>
            </w:rPr>
            <w:br w:type="page"/>
          </w:r>
        </w:p>
      </w:sdtContent>
    </w:sdt>
    <w:p w:rsidR="008C32F3" w:rsidRDefault="008C32F3" w:rsidP="008C32F3">
      <w:pPr>
        <w:pStyle w:val="Heading2"/>
      </w:pPr>
      <w:bookmarkStart w:id="0" w:name="_Toc492679424"/>
      <w:bookmarkStart w:id="1" w:name="_Toc481363071"/>
      <w:r>
        <w:lastRenderedPageBreak/>
        <w:t>Contents</w:t>
      </w:r>
      <w:bookmarkEnd w:id="0"/>
    </w:p>
    <w:p w:rsidR="00E26FB6" w:rsidRPr="00E26FB6" w:rsidRDefault="008C32F3">
      <w:pPr>
        <w:pStyle w:val="TOC2"/>
        <w:tabs>
          <w:tab w:val="right" w:leader="dot" w:pos="9350"/>
        </w:tabs>
        <w:rPr>
          <w:smallCaps w:val="0"/>
          <w:noProof/>
          <w:kern w:val="0"/>
          <w:sz w:val="56"/>
          <w:szCs w:val="22"/>
          <w:lang w:val="en-IN" w:eastAsia="en-IN"/>
          <w14:ligatures w14:val="none"/>
        </w:rPr>
      </w:pPr>
      <w:r w:rsidRPr="00E26FB6">
        <w:rPr>
          <w:rFonts w:asciiTheme="majorHAnsi" w:eastAsiaTheme="majorEastAsia" w:hAnsiTheme="majorHAnsi" w:cstheme="majorBidi"/>
          <w:caps/>
          <w:color w:val="DD8047" w:themeColor="accent2"/>
          <w:sz w:val="560"/>
          <w:szCs w:val="24"/>
        </w:rPr>
        <w:fldChar w:fldCharType="begin"/>
      </w:r>
      <w:r w:rsidRPr="00E26FB6">
        <w:rPr>
          <w:rFonts w:asciiTheme="majorHAnsi" w:eastAsiaTheme="majorEastAsia" w:hAnsiTheme="majorHAnsi" w:cstheme="majorBidi"/>
          <w:caps/>
          <w:color w:val="DD8047" w:themeColor="accent2"/>
          <w:sz w:val="560"/>
          <w:szCs w:val="24"/>
        </w:rPr>
        <w:instrText xml:space="preserve"> TOC \o "1-3" \h \z \u </w:instrText>
      </w:r>
      <w:r w:rsidRPr="00E26FB6">
        <w:rPr>
          <w:rFonts w:asciiTheme="majorHAnsi" w:eastAsiaTheme="majorEastAsia" w:hAnsiTheme="majorHAnsi" w:cstheme="majorBidi"/>
          <w:caps/>
          <w:color w:val="DD8047" w:themeColor="accent2"/>
          <w:sz w:val="560"/>
          <w:szCs w:val="24"/>
        </w:rPr>
        <w:fldChar w:fldCharType="separate"/>
      </w:r>
      <w:hyperlink w:anchor="_Toc492679424" w:history="1">
        <w:r w:rsidR="00E26FB6" w:rsidRPr="00E26FB6">
          <w:rPr>
            <w:rStyle w:val="Hyperlink"/>
            <w:noProof/>
            <w:sz w:val="52"/>
          </w:rPr>
          <w:t>Contents</w:t>
        </w:r>
        <w:r w:rsidR="00E26FB6" w:rsidRPr="00E26FB6">
          <w:rPr>
            <w:noProof/>
            <w:webHidden/>
            <w:sz w:val="52"/>
          </w:rPr>
          <w:tab/>
        </w:r>
        <w:r w:rsidR="00E26FB6" w:rsidRPr="00E26FB6">
          <w:rPr>
            <w:noProof/>
            <w:webHidden/>
            <w:sz w:val="52"/>
          </w:rPr>
          <w:fldChar w:fldCharType="begin"/>
        </w:r>
        <w:r w:rsidR="00E26FB6" w:rsidRPr="00E26FB6">
          <w:rPr>
            <w:noProof/>
            <w:webHidden/>
            <w:sz w:val="52"/>
          </w:rPr>
          <w:instrText xml:space="preserve"> PAGEREF _Toc492679424 \h </w:instrText>
        </w:r>
        <w:r w:rsidR="00E26FB6" w:rsidRPr="00E26FB6">
          <w:rPr>
            <w:noProof/>
            <w:webHidden/>
            <w:sz w:val="52"/>
          </w:rPr>
        </w:r>
        <w:r w:rsidR="00E26FB6" w:rsidRPr="00E26FB6">
          <w:rPr>
            <w:noProof/>
            <w:webHidden/>
            <w:sz w:val="52"/>
          </w:rPr>
          <w:fldChar w:fldCharType="separate"/>
        </w:r>
        <w:r w:rsidR="00E26FB6" w:rsidRPr="00E26FB6">
          <w:rPr>
            <w:noProof/>
            <w:webHidden/>
            <w:sz w:val="52"/>
          </w:rPr>
          <w:t>2</w:t>
        </w:r>
        <w:r w:rsidR="00E26FB6" w:rsidRPr="00E26FB6">
          <w:rPr>
            <w:noProof/>
            <w:webHidden/>
            <w:sz w:val="52"/>
          </w:rPr>
          <w:fldChar w:fldCharType="end"/>
        </w:r>
      </w:hyperlink>
    </w:p>
    <w:p w:rsidR="00E26FB6" w:rsidRPr="00E26FB6" w:rsidRDefault="00B47AB4">
      <w:pPr>
        <w:pStyle w:val="TOC2"/>
        <w:tabs>
          <w:tab w:val="right" w:leader="dot" w:pos="9350"/>
        </w:tabs>
        <w:rPr>
          <w:smallCaps w:val="0"/>
          <w:noProof/>
          <w:kern w:val="0"/>
          <w:sz w:val="56"/>
          <w:szCs w:val="22"/>
          <w:lang w:val="en-IN" w:eastAsia="en-IN"/>
          <w14:ligatures w14:val="none"/>
        </w:rPr>
      </w:pPr>
      <w:hyperlink w:anchor="_Toc492679425" w:history="1">
        <w:r w:rsidR="00E26FB6" w:rsidRPr="00E26FB6">
          <w:rPr>
            <w:rStyle w:val="Hyperlink"/>
            <w:noProof/>
            <w:sz w:val="52"/>
          </w:rPr>
          <w:t>Introduction</w:t>
        </w:r>
        <w:r w:rsidR="00E26FB6" w:rsidRPr="00E26FB6">
          <w:rPr>
            <w:noProof/>
            <w:webHidden/>
            <w:sz w:val="52"/>
          </w:rPr>
          <w:tab/>
        </w:r>
        <w:r w:rsidR="00E26FB6" w:rsidRPr="00E26FB6">
          <w:rPr>
            <w:noProof/>
            <w:webHidden/>
            <w:sz w:val="52"/>
          </w:rPr>
          <w:fldChar w:fldCharType="begin"/>
        </w:r>
        <w:r w:rsidR="00E26FB6" w:rsidRPr="00E26FB6">
          <w:rPr>
            <w:noProof/>
            <w:webHidden/>
            <w:sz w:val="52"/>
          </w:rPr>
          <w:instrText xml:space="preserve"> PAGEREF _Toc492679425 \h </w:instrText>
        </w:r>
        <w:r w:rsidR="00E26FB6" w:rsidRPr="00E26FB6">
          <w:rPr>
            <w:noProof/>
            <w:webHidden/>
            <w:sz w:val="52"/>
          </w:rPr>
        </w:r>
        <w:r w:rsidR="00E26FB6" w:rsidRPr="00E26FB6">
          <w:rPr>
            <w:noProof/>
            <w:webHidden/>
            <w:sz w:val="52"/>
          </w:rPr>
          <w:fldChar w:fldCharType="separate"/>
        </w:r>
        <w:r w:rsidR="00E26FB6" w:rsidRPr="00E26FB6">
          <w:rPr>
            <w:noProof/>
            <w:webHidden/>
            <w:sz w:val="52"/>
          </w:rPr>
          <w:t>3</w:t>
        </w:r>
        <w:r w:rsidR="00E26FB6" w:rsidRPr="00E26FB6">
          <w:rPr>
            <w:noProof/>
            <w:webHidden/>
            <w:sz w:val="52"/>
          </w:rPr>
          <w:fldChar w:fldCharType="end"/>
        </w:r>
      </w:hyperlink>
    </w:p>
    <w:p w:rsidR="00E26FB6" w:rsidRPr="00E26FB6" w:rsidRDefault="00B47AB4">
      <w:pPr>
        <w:pStyle w:val="TOC2"/>
        <w:tabs>
          <w:tab w:val="right" w:leader="dot" w:pos="9350"/>
        </w:tabs>
        <w:rPr>
          <w:smallCaps w:val="0"/>
          <w:noProof/>
          <w:kern w:val="0"/>
          <w:sz w:val="56"/>
          <w:szCs w:val="22"/>
          <w:lang w:val="en-IN" w:eastAsia="en-IN"/>
          <w14:ligatures w14:val="none"/>
        </w:rPr>
      </w:pPr>
      <w:hyperlink w:anchor="_Toc492679426" w:history="1">
        <w:r w:rsidR="00E26FB6" w:rsidRPr="00E26FB6">
          <w:rPr>
            <w:rStyle w:val="Hyperlink"/>
            <w:noProof/>
            <w:sz w:val="52"/>
          </w:rPr>
          <w:t>Problem Statement</w:t>
        </w:r>
        <w:r w:rsidR="00E26FB6" w:rsidRPr="00E26FB6">
          <w:rPr>
            <w:noProof/>
            <w:webHidden/>
            <w:sz w:val="52"/>
          </w:rPr>
          <w:tab/>
        </w:r>
        <w:r w:rsidR="00E26FB6" w:rsidRPr="00E26FB6">
          <w:rPr>
            <w:noProof/>
            <w:webHidden/>
            <w:sz w:val="52"/>
          </w:rPr>
          <w:fldChar w:fldCharType="begin"/>
        </w:r>
        <w:r w:rsidR="00E26FB6" w:rsidRPr="00E26FB6">
          <w:rPr>
            <w:noProof/>
            <w:webHidden/>
            <w:sz w:val="52"/>
          </w:rPr>
          <w:instrText xml:space="preserve"> PAGEREF _Toc492679426 \h </w:instrText>
        </w:r>
        <w:r w:rsidR="00E26FB6" w:rsidRPr="00E26FB6">
          <w:rPr>
            <w:noProof/>
            <w:webHidden/>
            <w:sz w:val="52"/>
          </w:rPr>
        </w:r>
        <w:r w:rsidR="00E26FB6" w:rsidRPr="00E26FB6">
          <w:rPr>
            <w:noProof/>
            <w:webHidden/>
            <w:sz w:val="52"/>
          </w:rPr>
          <w:fldChar w:fldCharType="separate"/>
        </w:r>
        <w:r w:rsidR="00E26FB6" w:rsidRPr="00E26FB6">
          <w:rPr>
            <w:noProof/>
            <w:webHidden/>
            <w:sz w:val="52"/>
          </w:rPr>
          <w:t>4</w:t>
        </w:r>
        <w:r w:rsidR="00E26FB6" w:rsidRPr="00E26FB6">
          <w:rPr>
            <w:noProof/>
            <w:webHidden/>
            <w:sz w:val="52"/>
          </w:rPr>
          <w:fldChar w:fldCharType="end"/>
        </w:r>
      </w:hyperlink>
    </w:p>
    <w:p w:rsidR="00E26FB6" w:rsidRPr="00E26FB6" w:rsidRDefault="00B47AB4">
      <w:pPr>
        <w:pStyle w:val="TOC2"/>
        <w:tabs>
          <w:tab w:val="right" w:leader="dot" w:pos="9350"/>
        </w:tabs>
        <w:rPr>
          <w:smallCaps w:val="0"/>
          <w:noProof/>
          <w:kern w:val="0"/>
          <w:sz w:val="56"/>
          <w:szCs w:val="22"/>
          <w:lang w:val="en-IN" w:eastAsia="en-IN"/>
          <w14:ligatures w14:val="none"/>
        </w:rPr>
      </w:pPr>
      <w:hyperlink w:anchor="_Toc492679427" w:history="1">
        <w:r w:rsidR="00E26FB6" w:rsidRPr="00E26FB6">
          <w:rPr>
            <w:rStyle w:val="Hyperlink"/>
            <w:noProof/>
            <w:sz w:val="52"/>
          </w:rPr>
          <w:t>Mathematical Formulation</w:t>
        </w:r>
        <w:r w:rsidR="00E26FB6" w:rsidRPr="00E26FB6">
          <w:rPr>
            <w:noProof/>
            <w:webHidden/>
            <w:sz w:val="52"/>
          </w:rPr>
          <w:tab/>
        </w:r>
        <w:r w:rsidR="00E26FB6" w:rsidRPr="00E26FB6">
          <w:rPr>
            <w:noProof/>
            <w:webHidden/>
            <w:sz w:val="52"/>
          </w:rPr>
          <w:fldChar w:fldCharType="begin"/>
        </w:r>
        <w:r w:rsidR="00E26FB6" w:rsidRPr="00E26FB6">
          <w:rPr>
            <w:noProof/>
            <w:webHidden/>
            <w:sz w:val="52"/>
          </w:rPr>
          <w:instrText xml:space="preserve"> PAGEREF _Toc492679427 \h </w:instrText>
        </w:r>
        <w:r w:rsidR="00E26FB6" w:rsidRPr="00E26FB6">
          <w:rPr>
            <w:noProof/>
            <w:webHidden/>
            <w:sz w:val="52"/>
          </w:rPr>
        </w:r>
        <w:r w:rsidR="00E26FB6" w:rsidRPr="00E26FB6">
          <w:rPr>
            <w:noProof/>
            <w:webHidden/>
            <w:sz w:val="52"/>
          </w:rPr>
          <w:fldChar w:fldCharType="separate"/>
        </w:r>
        <w:r w:rsidR="00E26FB6" w:rsidRPr="00E26FB6">
          <w:rPr>
            <w:noProof/>
            <w:webHidden/>
            <w:sz w:val="52"/>
          </w:rPr>
          <w:t>5</w:t>
        </w:r>
        <w:r w:rsidR="00E26FB6" w:rsidRPr="00E26FB6">
          <w:rPr>
            <w:noProof/>
            <w:webHidden/>
            <w:sz w:val="52"/>
          </w:rPr>
          <w:fldChar w:fldCharType="end"/>
        </w:r>
      </w:hyperlink>
    </w:p>
    <w:p w:rsidR="00E26FB6" w:rsidRPr="00E26FB6" w:rsidRDefault="00B47AB4">
      <w:pPr>
        <w:pStyle w:val="TOC3"/>
        <w:tabs>
          <w:tab w:val="right" w:leader="dot" w:pos="9350"/>
        </w:tabs>
        <w:rPr>
          <w:i w:val="0"/>
          <w:iCs w:val="0"/>
          <w:noProof/>
          <w:kern w:val="0"/>
          <w:sz w:val="56"/>
          <w:szCs w:val="22"/>
          <w:lang w:val="en-IN" w:eastAsia="en-IN"/>
          <w14:ligatures w14:val="none"/>
        </w:rPr>
      </w:pPr>
      <w:hyperlink w:anchor="_Toc492679428" w:history="1">
        <w:r w:rsidR="00E26FB6" w:rsidRPr="00E26FB6">
          <w:rPr>
            <w:rStyle w:val="Hyperlink"/>
            <w:noProof/>
            <w:sz w:val="52"/>
          </w:rPr>
          <w:t>Notations and Assumptions</w:t>
        </w:r>
        <w:r w:rsidR="00E26FB6" w:rsidRPr="00E26FB6">
          <w:rPr>
            <w:noProof/>
            <w:webHidden/>
            <w:sz w:val="52"/>
          </w:rPr>
          <w:tab/>
        </w:r>
        <w:r w:rsidR="00E26FB6" w:rsidRPr="00E26FB6">
          <w:rPr>
            <w:noProof/>
            <w:webHidden/>
            <w:sz w:val="52"/>
          </w:rPr>
          <w:fldChar w:fldCharType="begin"/>
        </w:r>
        <w:r w:rsidR="00E26FB6" w:rsidRPr="00E26FB6">
          <w:rPr>
            <w:noProof/>
            <w:webHidden/>
            <w:sz w:val="52"/>
          </w:rPr>
          <w:instrText xml:space="preserve"> PAGEREF _Toc492679428 \h </w:instrText>
        </w:r>
        <w:r w:rsidR="00E26FB6" w:rsidRPr="00E26FB6">
          <w:rPr>
            <w:noProof/>
            <w:webHidden/>
            <w:sz w:val="52"/>
          </w:rPr>
        </w:r>
        <w:r w:rsidR="00E26FB6" w:rsidRPr="00E26FB6">
          <w:rPr>
            <w:noProof/>
            <w:webHidden/>
            <w:sz w:val="52"/>
          </w:rPr>
          <w:fldChar w:fldCharType="separate"/>
        </w:r>
        <w:r w:rsidR="00E26FB6" w:rsidRPr="00E26FB6">
          <w:rPr>
            <w:noProof/>
            <w:webHidden/>
            <w:sz w:val="52"/>
          </w:rPr>
          <w:t>5</w:t>
        </w:r>
        <w:r w:rsidR="00E26FB6" w:rsidRPr="00E26FB6">
          <w:rPr>
            <w:noProof/>
            <w:webHidden/>
            <w:sz w:val="52"/>
          </w:rPr>
          <w:fldChar w:fldCharType="end"/>
        </w:r>
      </w:hyperlink>
    </w:p>
    <w:p w:rsidR="00E26FB6" w:rsidRPr="00E26FB6" w:rsidRDefault="00B47AB4">
      <w:pPr>
        <w:pStyle w:val="TOC3"/>
        <w:tabs>
          <w:tab w:val="right" w:leader="dot" w:pos="9350"/>
        </w:tabs>
        <w:rPr>
          <w:i w:val="0"/>
          <w:iCs w:val="0"/>
          <w:noProof/>
          <w:kern w:val="0"/>
          <w:sz w:val="56"/>
          <w:szCs w:val="22"/>
          <w:lang w:val="en-IN" w:eastAsia="en-IN"/>
          <w14:ligatures w14:val="none"/>
        </w:rPr>
      </w:pPr>
      <w:hyperlink w:anchor="_Toc492679429" w:history="1">
        <w:r w:rsidR="00E26FB6" w:rsidRPr="00E26FB6">
          <w:rPr>
            <w:rStyle w:val="Hyperlink"/>
            <w:noProof/>
            <w:sz w:val="52"/>
          </w:rPr>
          <w:t>Cost Function</w:t>
        </w:r>
        <w:r w:rsidR="00E26FB6" w:rsidRPr="00E26FB6">
          <w:rPr>
            <w:noProof/>
            <w:webHidden/>
            <w:sz w:val="52"/>
          </w:rPr>
          <w:tab/>
        </w:r>
        <w:r w:rsidR="00E26FB6" w:rsidRPr="00E26FB6">
          <w:rPr>
            <w:noProof/>
            <w:webHidden/>
            <w:sz w:val="52"/>
          </w:rPr>
          <w:fldChar w:fldCharType="begin"/>
        </w:r>
        <w:r w:rsidR="00E26FB6" w:rsidRPr="00E26FB6">
          <w:rPr>
            <w:noProof/>
            <w:webHidden/>
            <w:sz w:val="52"/>
          </w:rPr>
          <w:instrText xml:space="preserve"> PAGEREF _Toc492679429 \h </w:instrText>
        </w:r>
        <w:r w:rsidR="00E26FB6" w:rsidRPr="00E26FB6">
          <w:rPr>
            <w:noProof/>
            <w:webHidden/>
            <w:sz w:val="52"/>
          </w:rPr>
        </w:r>
        <w:r w:rsidR="00E26FB6" w:rsidRPr="00E26FB6">
          <w:rPr>
            <w:noProof/>
            <w:webHidden/>
            <w:sz w:val="52"/>
          </w:rPr>
          <w:fldChar w:fldCharType="separate"/>
        </w:r>
        <w:r w:rsidR="00E26FB6" w:rsidRPr="00E26FB6">
          <w:rPr>
            <w:noProof/>
            <w:webHidden/>
            <w:sz w:val="52"/>
          </w:rPr>
          <w:t>5</w:t>
        </w:r>
        <w:r w:rsidR="00E26FB6" w:rsidRPr="00E26FB6">
          <w:rPr>
            <w:noProof/>
            <w:webHidden/>
            <w:sz w:val="52"/>
          </w:rPr>
          <w:fldChar w:fldCharType="end"/>
        </w:r>
      </w:hyperlink>
    </w:p>
    <w:p w:rsidR="00E26FB6" w:rsidRPr="00E26FB6" w:rsidRDefault="00B47AB4">
      <w:pPr>
        <w:pStyle w:val="TOC3"/>
        <w:tabs>
          <w:tab w:val="right" w:leader="dot" w:pos="9350"/>
        </w:tabs>
        <w:rPr>
          <w:i w:val="0"/>
          <w:iCs w:val="0"/>
          <w:noProof/>
          <w:kern w:val="0"/>
          <w:sz w:val="56"/>
          <w:szCs w:val="22"/>
          <w:lang w:val="en-IN" w:eastAsia="en-IN"/>
          <w14:ligatures w14:val="none"/>
        </w:rPr>
      </w:pPr>
      <w:hyperlink w:anchor="_Toc492679430" w:history="1">
        <w:r w:rsidR="00E26FB6" w:rsidRPr="00E26FB6">
          <w:rPr>
            <w:rStyle w:val="Hyperlink"/>
            <w:noProof/>
            <w:sz w:val="52"/>
          </w:rPr>
          <w:t>Weight</w:t>
        </w:r>
        <w:r w:rsidR="00E26FB6" w:rsidRPr="00E26FB6">
          <w:rPr>
            <w:noProof/>
            <w:webHidden/>
            <w:sz w:val="52"/>
          </w:rPr>
          <w:tab/>
        </w:r>
        <w:r w:rsidR="00E26FB6" w:rsidRPr="00E26FB6">
          <w:rPr>
            <w:noProof/>
            <w:webHidden/>
            <w:sz w:val="52"/>
          </w:rPr>
          <w:fldChar w:fldCharType="begin"/>
        </w:r>
        <w:r w:rsidR="00E26FB6" w:rsidRPr="00E26FB6">
          <w:rPr>
            <w:noProof/>
            <w:webHidden/>
            <w:sz w:val="52"/>
          </w:rPr>
          <w:instrText xml:space="preserve"> PAGEREF _Toc492679430 \h </w:instrText>
        </w:r>
        <w:r w:rsidR="00E26FB6" w:rsidRPr="00E26FB6">
          <w:rPr>
            <w:noProof/>
            <w:webHidden/>
            <w:sz w:val="52"/>
          </w:rPr>
        </w:r>
        <w:r w:rsidR="00E26FB6" w:rsidRPr="00E26FB6">
          <w:rPr>
            <w:noProof/>
            <w:webHidden/>
            <w:sz w:val="52"/>
          </w:rPr>
          <w:fldChar w:fldCharType="separate"/>
        </w:r>
        <w:r w:rsidR="00E26FB6" w:rsidRPr="00E26FB6">
          <w:rPr>
            <w:noProof/>
            <w:webHidden/>
            <w:sz w:val="52"/>
          </w:rPr>
          <w:t>5</w:t>
        </w:r>
        <w:r w:rsidR="00E26FB6" w:rsidRPr="00E26FB6">
          <w:rPr>
            <w:noProof/>
            <w:webHidden/>
            <w:sz w:val="52"/>
          </w:rPr>
          <w:fldChar w:fldCharType="end"/>
        </w:r>
      </w:hyperlink>
    </w:p>
    <w:p w:rsidR="00E26FB6" w:rsidRPr="00E26FB6" w:rsidRDefault="00B47AB4">
      <w:pPr>
        <w:pStyle w:val="TOC3"/>
        <w:tabs>
          <w:tab w:val="right" w:leader="dot" w:pos="9350"/>
        </w:tabs>
        <w:rPr>
          <w:i w:val="0"/>
          <w:iCs w:val="0"/>
          <w:noProof/>
          <w:kern w:val="0"/>
          <w:sz w:val="56"/>
          <w:szCs w:val="22"/>
          <w:lang w:val="en-IN" w:eastAsia="en-IN"/>
          <w14:ligatures w14:val="none"/>
        </w:rPr>
      </w:pPr>
      <w:hyperlink w:anchor="_Toc492679431" w:history="1">
        <w:r w:rsidR="00E26FB6" w:rsidRPr="00E26FB6">
          <w:rPr>
            <w:rStyle w:val="Hyperlink"/>
            <w:noProof/>
            <w:sz w:val="52"/>
          </w:rPr>
          <w:t>Conditions</w:t>
        </w:r>
        <w:r w:rsidR="00E26FB6" w:rsidRPr="00E26FB6">
          <w:rPr>
            <w:noProof/>
            <w:webHidden/>
            <w:sz w:val="52"/>
          </w:rPr>
          <w:tab/>
        </w:r>
        <w:r w:rsidR="00E26FB6" w:rsidRPr="00E26FB6">
          <w:rPr>
            <w:noProof/>
            <w:webHidden/>
            <w:sz w:val="52"/>
          </w:rPr>
          <w:fldChar w:fldCharType="begin"/>
        </w:r>
        <w:r w:rsidR="00E26FB6" w:rsidRPr="00E26FB6">
          <w:rPr>
            <w:noProof/>
            <w:webHidden/>
            <w:sz w:val="52"/>
          </w:rPr>
          <w:instrText xml:space="preserve"> PAGEREF _Toc492679431 \h </w:instrText>
        </w:r>
        <w:r w:rsidR="00E26FB6" w:rsidRPr="00E26FB6">
          <w:rPr>
            <w:noProof/>
            <w:webHidden/>
            <w:sz w:val="52"/>
          </w:rPr>
        </w:r>
        <w:r w:rsidR="00E26FB6" w:rsidRPr="00E26FB6">
          <w:rPr>
            <w:noProof/>
            <w:webHidden/>
            <w:sz w:val="52"/>
          </w:rPr>
          <w:fldChar w:fldCharType="separate"/>
        </w:r>
        <w:r w:rsidR="00E26FB6" w:rsidRPr="00E26FB6">
          <w:rPr>
            <w:noProof/>
            <w:webHidden/>
            <w:sz w:val="52"/>
          </w:rPr>
          <w:t>5</w:t>
        </w:r>
        <w:r w:rsidR="00E26FB6" w:rsidRPr="00E26FB6">
          <w:rPr>
            <w:noProof/>
            <w:webHidden/>
            <w:sz w:val="52"/>
          </w:rPr>
          <w:fldChar w:fldCharType="end"/>
        </w:r>
      </w:hyperlink>
    </w:p>
    <w:p w:rsidR="00E26FB6" w:rsidRPr="00E26FB6" w:rsidRDefault="00B47AB4">
      <w:pPr>
        <w:pStyle w:val="TOC3"/>
        <w:tabs>
          <w:tab w:val="right" w:leader="dot" w:pos="9350"/>
        </w:tabs>
        <w:rPr>
          <w:i w:val="0"/>
          <w:iCs w:val="0"/>
          <w:noProof/>
          <w:kern w:val="0"/>
          <w:sz w:val="56"/>
          <w:szCs w:val="22"/>
          <w:lang w:val="en-IN" w:eastAsia="en-IN"/>
          <w14:ligatures w14:val="none"/>
        </w:rPr>
      </w:pPr>
      <w:hyperlink w:anchor="_Toc492679432" w:history="1">
        <w:r w:rsidR="00E26FB6" w:rsidRPr="00E26FB6">
          <w:rPr>
            <w:rStyle w:val="Hyperlink"/>
            <w:noProof/>
            <w:sz w:val="52"/>
          </w:rPr>
          <w:t>Objective Function</w:t>
        </w:r>
        <w:r w:rsidR="00E26FB6" w:rsidRPr="00E26FB6">
          <w:rPr>
            <w:noProof/>
            <w:webHidden/>
            <w:sz w:val="52"/>
          </w:rPr>
          <w:tab/>
        </w:r>
        <w:r w:rsidR="00E26FB6" w:rsidRPr="00E26FB6">
          <w:rPr>
            <w:noProof/>
            <w:webHidden/>
            <w:sz w:val="52"/>
          </w:rPr>
          <w:fldChar w:fldCharType="begin"/>
        </w:r>
        <w:r w:rsidR="00E26FB6" w:rsidRPr="00E26FB6">
          <w:rPr>
            <w:noProof/>
            <w:webHidden/>
            <w:sz w:val="52"/>
          </w:rPr>
          <w:instrText xml:space="preserve"> PAGEREF _Toc492679432 \h </w:instrText>
        </w:r>
        <w:r w:rsidR="00E26FB6" w:rsidRPr="00E26FB6">
          <w:rPr>
            <w:noProof/>
            <w:webHidden/>
            <w:sz w:val="52"/>
          </w:rPr>
        </w:r>
        <w:r w:rsidR="00E26FB6" w:rsidRPr="00E26FB6">
          <w:rPr>
            <w:noProof/>
            <w:webHidden/>
            <w:sz w:val="52"/>
          </w:rPr>
          <w:fldChar w:fldCharType="separate"/>
        </w:r>
        <w:r w:rsidR="00E26FB6" w:rsidRPr="00E26FB6">
          <w:rPr>
            <w:noProof/>
            <w:webHidden/>
            <w:sz w:val="52"/>
          </w:rPr>
          <w:t>6</w:t>
        </w:r>
        <w:r w:rsidR="00E26FB6" w:rsidRPr="00E26FB6">
          <w:rPr>
            <w:noProof/>
            <w:webHidden/>
            <w:sz w:val="52"/>
          </w:rPr>
          <w:fldChar w:fldCharType="end"/>
        </w:r>
      </w:hyperlink>
    </w:p>
    <w:p w:rsidR="00E26FB6" w:rsidRPr="00E26FB6" w:rsidRDefault="00B47AB4">
      <w:pPr>
        <w:pStyle w:val="TOC2"/>
        <w:tabs>
          <w:tab w:val="right" w:leader="dot" w:pos="9350"/>
        </w:tabs>
        <w:rPr>
          <w:smallCaps w:val="0"/>
          <w:noProof/>
          <w:kern w:val="0"/>
          <w:sz w:val="56"/>
          <w:szCs w:val="22"/>
          <w:lang w:val="en-IN" w:eastAsia="en-IN"/>
          <w14:ligatures w14:val="none"/>
        </w:rPr>
      </w:pPr>
      <w:hyperlink w:anchor="_Toc492679433" w:history="1">
        <w:r w:rsidR="00E26FB6" w:rsidRPr="00E26FB6">
          <w:rPr>
            <w:rStyle w:val="Hyperlink"/>
            <w:noProof/>
            <w:sz w:val="52"/>
          </w:rPr>
          <w:t>Algorithms</w:t>
        </w:r>
        <w:r w:rsidR="00E26FB6" w:rsidRPr="00E26FB6">
          <w:rPr>
            <w:noProof/>
            <w:webHidden/>
            <w:sz w:val="52"/>
          </w:rPr>
          <w:tab/>
        </w:r>
        <w:r w:rsidR="00E26FB6" w:rsidRPr="00E26FB6">
          <w:rPr>
            <w:noProof/>
            <w:webHidden/>
            <w:sz w:val="52"/>
          </w:rPr>
          <w:fldChar w:fldCharType="begin"/>
        </w:r>
        <w:r w:rsidR="00E26FB6" w:rsidRPr="00E26FB6">
          <w:rPr>
            <w:noProof/>
            <w:webHidden/>
            <w:sz w:val="52"/>
          </w:rPr>
          <w:instrText xml:space="preserve"> PAGEREF _Toc492679433 \h </w:instrText>
        </w:r>
        <w:r w:rsidR="00E26FB6" w:rsidRPr="00E26FB6">
          <w:rPr>
            <w:noProof/>
            <w:webHidden/>
            <w:sz w:val="52"/>
          </w:rPr>
        </w:r>
        <w:r w:rsidR="00E26FB6" w:rsidRPr="00E26FB6">
          <w:rPr>
            <w:noProof/>
            <w:webHidden/>
            <w:sz w:val="52"/>
          </w:rPr>
          <w:fldChar w:fldCharType="separate"/>
        </w:r>
        <w:r w:rsidR="00E26FB6" w:rsidRPr="00E26FB6">
          <w:rPr>
            <w:noProof/>
            <w:webHidden/>
            <w:sz w:val="52"/>
          </w:rPr>
          <w:t>7</w:t>
        </w:r>
        <w:r w:rsidR="00E26FB6" w:rsidRPr="00E26FB6">
          <w:rPr>
            <w:noProof/>
            <w:webHidden/>
            <w:sz w:val="52"/>
          </w:rPr>
          <w:fldChar w:fldCharType="end"/>
        </w:r>
      </w:hyperlink>
    </w:p>
    <w:p w:rsidR="00E26FB6" w:rsidRPr="00E26FB6" w:rsidRDefault="00B47AB4">
      <w:pPr>
        <w:pStyle w:val="TOC2"/>
        <w:tabs>
          <w:tab w:val="right" w:leader="dot" w:pos="9350"/>
        </w:tabs>
        <w:rPr>
          <w:smallCaps w:val="0"/>
          <w:noProof/>
          <w:kern w:val="0"/>
          <w:sz w:val="56"/>
          <w:szCs w:val="22"/>
          <w:lang w:val="en-IN" w:eastAsia="en-IN"/>
          <w14:ligatures w14:val="none"/>
        </w:rPr>
      </w:pPr>
      <w:hyperlink w:anchor="_Toc492679434" w:history="1">
        <w:r w:rsidR="00E26FB6" w:rsidRPr="00E26FB6">
          <w:rPr>
            <w:rStyle w:val="Hyperlink"/>
            <w:noProof/>
            <w:sz w:val="52"/>
          </w:rPr>
          <w:t>References</w:t>
        </w:r>
        <w:r w:rsidR="00E26FB6" w:rsidRPr="00E26FB6">
          <w:rPr>
            <w:noProof/>
            <w:webHidden/>
            <w:sz w:val="52"/>
          </w:rPr>
          <w:tab/>
        </w:r>
        <w:r w:rsidR="00E26FB6" w:rsidRPr="00E26FB6">
          <w:rPr>
            <w:noProof/>
            <w:webHidden/>
            <w:sz w:val="52"/>
          </w:rPr>
          <w:fldChar w:fldCharType="begin"/>
        </w:r>
        <w:r w:rsidR="00E26FB6" w:rsidRPr="00E26FB6">
          <w:rPr>
            <w:noProof/>
            <w:webHidden/>
            <w:sz w:val="52"/>
          </w:rPr>
          <w:instrText xml:space="preserve"> PAGEREF _Toc492679434 \h </w:instrText>
        </w:r>
        <w:r w:rsidR="00E26FB6" w:rsidRPr="00E26FB6">
          <w:rPr>
            <w:noProof/>
            <w:webHidden/>
            <w:sz w:val="52"/>
          </w:rPr>
        </w:r>
        <w:r w:rsidR="00E26FB6" w:rsidRPr="00E26FB6">
          <w:rPr>
            <w:noProof/>
            <w:webHidden/>
            <w:sz w:val="52"/>
          </w:rPr>
          <w:fldChar w:fldCharType="separate"/>
        </w:r>
        <w:r w:rsidR="00E26FB6" w:rsidRPr="00E26FB6">
          <w:rPr>
            <w:noProof/>
            <w:webHidden/>
            <w:sz w:val="52"/>
          </w:rPr>
          <w:t>7</w:t>
        </w:r>
        <w:r w:rsidR="00E26FB6" w:rsidRPr="00E26FB6">
          <w:rPr>
            <w:noProof/>
            <w:webHidden/>
            <w:sz w:val="52"/>
          </w:rPr>
          <w:fldChar w:fldCharType="end"/>
        </w:r>
      </w:hyperlink>
    </w:p>
    <w:p w:rsidR="008C32F3" w:rsidRPr="00B873CF" w:rsidRDefault="008C32F3">
      <w:pPr>
        <w:spacing w:after="240" w:line="252" w:lineRule="auto"/>
        <w:ind w:left="0" w:right="0"/>
        <w:jc w:val="left"/>
        <w:rPr>
          <w:rFonts w:asciiTheme="majorHAnsi" w:eastAsiaTheme="majorEastAsia" w:hAnsiTheme="majorHAnsi" w:cstheme="majorBidi"/>
          <w:caps/>
          <w:color w:val="DD8047" w:themeColor="accent2"/>
          <w:sz w:val="220"/>
          <w:szCs w:val="24"/>
        </w:rPr>
      </w:pPr>
      <w:r w:rsidRPr="00E26FB6">
        <w:rPr>
          <w:rFonts w:asciiTheme="majorHAnsi" w:eastAsiaTheme="majorEastAsia" w:hAnsiTheme="majorHAnsi" w:cstheme="majorBidi"/>
          <w:caps/>
          <w:color w:val="DD8047" w:themeColor="accent2"/>
          <w:sz w:val="560"/>
          <w:szCs w:val="24"/>
        </w:rPr>
        <w:fldChar w:fldCharType="end"/>
      </w:r>
      <w:r w:rsidRPr="00B873CF">
        <w:rPr>
          <w:rFonts w:asciiTheme="majorHAnsi" w:eastAsiaTheme="majorEastAsia" w:hAnsiTheme="majorHAnsi" w:cstheme="majorBidi"/>
          <w:caps/>
          <w:color w:val="DD8047" w:themeColor="accent2"/>
          <w:sz w:val="220"/>
          <w:szCs w:val="24"/>
        </w:rPr>
        <w:br w:type="page"/>
      </w:r>
    </w:p>
    <w:p w:rsidR="005B114F" w:rsidRDefault="004D0C82" w:rsidP="00F46729">
      <w:pPr>
        <w:pStyle w:val="Heading2"/>
        <w:ind w:left="0"/>
      </w:pPr>
      <w:bookmarkStart w:id="2" w:name="_Toc492679425"/>
      <w:r>
        <w:lastRenderedPageBreak/>
        <w:t>I</w:t>
      </w:r>
      <w:bookmarkEnd w:id="1"/>
      <w:r w:rsidR="00F46729">
        <w:t>ntroduction</w:t>
      </w:r>
      <w:bookmarkEnd w:id="2"/>
    </w:p>
    <w:p w:rsidR="00C05AF1" w:rsidRDefault="00C05AF1" w:rsidP="00C05AF1">
      <w:r>
        <w:t>A defining characteristic of today’s information age is our reliance on data centers. The scale and complexity of these data centers have been increasing rapidly. This in turn is limiting our ability to understand and control the data center operations.</w:t>
      </w:r>
    </w:p>
    <w:p w:rsidR="00051C0B" w:rsidRDefault="00051C0B" w:rsidP="00C05AF1">
      <w:pPr>
        <w:ind w:left="0"/>
      </w:pPr>
      <w:r>
        <w:t>Availability of good quality monitoring data is a vital need for management of today’s data centers. However, effective use of monitoring tools demands an understanding of the monitoring requirements that system administrators most often lack. Instead of a well-defined process of defining a monitoring strategy, system administrators adopt a manual and intuition-based approach.</w:t>
      </w:r>
    </w:p>
    <w:p w:rsidR="00051C0B" w:rsidRDefault="00051C0B" w:rsidP="00051C0B">
      <w:r>
        <w:t xml:space="preserve">A quintessential requirement for development of automated analytics-led solutions for understanding of the as-is state of these systems is the availability of good quality monitoring data. It is very important </w:t>
      </w:r>
      <w:proofErr w:type="gramStart"/>
      <w:r>
        <w:t>to systematically deploy</w:t>
      </w:r>
      <w:proofErr w:type="gramEnd"/>
      <w:r>
        <w:t xml:space="preserve"> a monitoring framework to capture behavioral characteristics of all compute, communication, and storage components. Monitoring metrics need to </w:t>
      </w:r>
      <w:proofErr w:type="gramStart"/>
      <w:r>
        <w:t>be collected</w:t>
      </w:r>
      <w:proofErr w:type="gramEnd"/>
      <w:r w:rsidR="00380404">
        <w:t xml:space="preserve"> </w:t>
      </w:r>
      <w:r>
        <w:t>at various layers ranging from the hardware metrics such as CPU and memory</w:t>
      </w:r>
      <w:r w:rsidR="00380404">
        <w:t xml:space="preserve"> </w:t>
      </w:r>
      <w:r>
        <w:t>utilization, to operating system and virtual machine layers, to database and</w:t>
      </w:r>
      <w:r w:rsidR="00380404">
        <w:t xml:space="preserve"> </w:t>
      </w:r>
      <w:r>
        <w:t>application layers, among others. The good news is that a lot of monitoring tools</w:t>
      </w:r>
      <w:r w:rsidR="00380404">
        <w:t xml:space="preserve"> </w:t>
      </w:r>
      <w:r>
        <w:t>exist that can monitor a wide variety of system components. Most of these tools are</w:t>
      </w:r>
      <w:r w:rsidR="00380404">
        <w:t xml:space="preserve"> </w:t>
      </w:r>
      <w:r>
        <w:t xml:space="preserve">capable of monitoring a large range of metrics and </w:t>
      </w:r>
      <w:proofErr w:type="gramStart"/>
      <w:r>
        <w:t>can be configured</w:t>
      </w:r>
      <w:proofErr w:type="gramEnd"/>
      <w:r>
        <w:t xml:space="preserve"> as per needs.</w:t>
      </w:r>
    </w:p>
    <w:p w:rsidR="0055049C" w:rsidRDefault="00051C0B" w:rsidP="00051C0B">
      <w:r>
        <w:t>However, the bad news is that the quality of the monitored data is often a suspect.</w:t>
      </w:r>
      <w:r w:rsidR="00380404">
        <w:t xml:space="preserve"> </w:t>
      </w:r>
      <w:r>
        <w:t>Effective use of the monitoring tools demands an understanding of monitoring</w:t>
      </w:r>
      <w:r w:rsidR="00380404">
        <w:t xml:space="preserve"> </w:t>
      </w:r>
      <w:r>
        <w:t>requirements that system administrators most often lack. Instead of a well-defined</w:t>
      </w:r>
      <w:r w:rsidR="00380404">
        <w:t xml:space="preserve"> </w:t>
      </w:r>
      <w:r>
        <w:t>process of defining monitoring strategy, system administrators adopt an ad-hoc,</w:t>
      </w:r>
      <w:r w:rsidR="00380404">
        <w:t xml:space="preserve"> </w:t>
      </w:r>
      <w:r>
        <w:t>manual, and intuition-based approach. This leads to inconsistent and inadequate</w:t>
      </w:r>
      <w:r w:rsidR="00380404">
        <w:t xml:space="preserve"> </w:t>
      </w:r>
      <w:r>
        <w:t>data collection and retention policies.</w:t>
      </w:r>
    </w:p>
    <w:p w:rsidR="00380404" w:rsidRDefault="005736C8" w:rsidP="005736C8">
      <w:r>
        <w:t>For this project, we propose a solution to adapt the monitoring level of a system component using probes</w:t>
      </w:r>
      <w:r>
        <w:rPr>
          <w:rStyle w:val="FootnoteReference"/>
        </w:rPr>
        <w:footnoteReference w:id="1"/>
      </w:r>
      <w:r>
        <w:t>.</w:t>
      </w:r>
    </w:p>
    <w:p w:rsidR="00380404" w:rsidRDefault="00380404" w:rsidP="00051C0B"/>
    <w:p w:rsidR="00661C33" w:rsidRDefault="00661C33" w:rsidP="00EE33D0">
      <w:pPr>
        <w:pStyle w:val="Heading2"/>
        <w:ind w:left="0"/>
      </w:pPr>
      <w:bookmarkStart w:id="3" w:name="_Toc481363074"/>
      <w:bookmarkStart w:id="4" w:name="_Toc492679426"/>
      <w:r>
        <w:lastRenderedPageBreak/>
        <w:t>P</w:t>
      </w:r>
      <w:bookmarkEnd w:id="3"/>
      <w:r w:rsidR="00C3312B">
        <w:t>roblem Statement</w:t>
      </w:r>
      <w:bookmarkEnd w:id="4"/>
    </w:p>
    <w:p w:rsidR="00D53B4A" w:rsidRDefault="00783922" w:rsidP="00783922">
      <w:r w:rsidRPr="00783922">
        <w:t xml:space="preserve">The key idea is to send probes in the network, infer the system state from the probe results, and adjust the monitoring of system components based on the inferred system state. </w:t>
      </w:r>
      <w:r w:rsidR="008F7646">
        <w:t>The key objectives of the problem are:</w:t>
      </w:r>
    </w:p>
    <w:p w:rsidR="008F7646" w:rsidRDefault="000B7272" w:rsidP="0076253B">
      <w:pPr>
        <w:pStyle w:val="ListParagraph"/>
        <w:numPr>
          <w:ilvl w:val="0"/>
          <w:numId w:val="7"/>
        </w:numPr>
      </w:pPr>
      <w:r>
        <w:t xml:space="preserve">Probe selection - </w:t>
      </w:r>
      <w:r w:rsidR="008F7646">
        <w:t>how to select the right set of probes such that criticality of</w:t>
      </w:r>
      <w:r w:rsidR="00AB7CDC">
        <w:t xml:space="preserve"> </w:t>
      </w:r>
      <w:r w:rsidR="008F7646">
        <w:t>components can be correctly estimated and appropriate reco</w:t>
      </w:r>
      <w:r w:rsidR="00AB7CDC">
        <w:t xml:space="preserve">mmendations can </w:t>
      </w:r>
      <w:r w:rsidR="008F7646">
        <w:t>be provi</w:t>
      </w:r>
      <w:r w:rsidR="00AB7CDC">
        <w:t>ded for each component</w:t>
      </w:r>
      <w:r w:rsidR="008F7646">
        <w:t>.</w:t>
      </w:r>
    </w:p>
    <w:p w:rsidR="008F7646" w:rsidRDefault="000B7272" w:rsidP="0076253B">
      <w:pPr>
        <w:pStyle w:val="ListParagraph"/>
        <w:numPr>
          <w:ilvl w:val="0"/>
          <w:numId w:val="7"/>
        </w:numPr>
      </w:pPr>
      <w:r>
        <w:t xml:space="preserve">Probe analysis - </w:t>
      </w:r>
      <w:r w:rsidR="008F7646">
        <w:t>how to analyze probe results to infer he</w:t>
      </w:r>
      <w:r w:rsidR="00AB7CDC">
        <w:t xml:space="preserve">alth of components on </w:t>
      </w:r>
      <w:r w:rsidR="008F7646">
        <w:t>probe-path and recom</w:t>
      </w:r>
      <w:r w:rsidR="00AB7CDC">
        <w:t>mend monitoring levels</w:t>
      </w:r>
      <w:r w:rsidR="008F7646">
        <w:t>.</w:t>
      </w:r>
    </w:p>
    <w:p w:rsidR="00A966FF" w:rsidRDefault="008F7646" w:rsidP="0076253B">
      <w:pPr>
        <w:pStyle w:val="ListParagraph"/>
        <w:numPr>
          <w:ilvl w:val="0"/>
          <w:numId w:val="7"/>
        </w:numPr>
      </w:pPr>
      <w:r>
        <w:t>Adap</w:t>
      </w:r>
      <w:r w:rsidR="000D21F5">
        <w:t xml:space="preserve">ting monitoring level of a node - </w:t>
      </w:r>
      <w:r>
        <w:t xml:space="preserve">how to </w:t>
      </w:r>
      <w:r w:rsidR="00AB7CDC">
        <w:t xml:space="preserve">adapt the monitoring level of a </w:t>
      </w:r>
      <w:r>
        <w:t>node based on the recommendations provided by one or more probe station</w:t>
      </w:r>
      <w:r w:rsidR="009B132F">
        <w:t>s.</w:t>
      </w:r>
    </w:p>
    <w:p w:rsidR="00A966FF" w:rsidRDefault="00A966FF" w:rsidP="00967C6D">
      <w:pPr>
        <w:spacing w:after="240" w:line="252" w:lineRule="auto"/>
        <w:ind w:right="0"/>
      </w:pPr>
      <w:r>
        <w:t xml:space="preserve">Currently we have only concentrated on the probe selection objective of our problem. Thus, we will be solely be explaining the same. Other objectives </w:t>
      </w:r>
      <w:proofErr w:type="gramStart"/>
      <w:r>
        <w:t>will be added</w:t>
      </w:r>
      <w:proofErr w:type="gramEnd"/>
      <w:r>
        <w:t xml:space="preserve"> as deemed suitable.</w:t>
      </w:r>
    </w:p>
    <w:p w:rsidR="00A416DD" w:rsidRDefault="00A416DD" w:rsidP="00A966FF">
      <w:r>
        <w:br w:type="page"/>
      </w:r>
    </w:p>
    <w:p w:rsidR="00A416DD" w:rsidRDefault="009B132F" w:rsidP="00174550">
      <w:pPr>
        <w:pStyle w:val="Heading2"/>
        <w:ind w:left="0"/>
      </w:pPr>
      <w:bookmarkStart w:id="5" w:name="_Toc492679427"/>
      <w:r>
        <w:lastRenderedPageBreak/>
        <w:t>Mathematical Formulation</w:t>
      </w:r>
      <w:bookmarkEnd w:id="5"/>
    </w:p>
    <w:p w:rsidR="004C45CB" w:rsidRDefault="009B132F" w:rsidP="004C45CB">
      <w:pPr>
        <w:pStyle w:val="Heading3"/>
      </w:pPr>
      <w:bookmarkStart w:id="6" w:name="_Toc492679428"/>
      <w:r>
        <w:t>Notations and Assumptions</w:t>
      </w:r>
      <w:bookmarkEnd w:id="6"/>
    </w:p>
    <w:p w:rsidR="00F81156" w:rsidRDefault="00AE0F93" w:rsidP="007D3251">
      <w:pPr>
        <w:jc w:val="left"/>
      </w:pPr>
      <w:r>
        <w:t>The network is in the form of an undirected graph</w:t>
      </w:r>
    </w:p>
    <w:p w:rsidR="008A05A5" w:rsidRDefault="00B04F39" w:rsidP="008A05A5">
      <w:r>
        <w:t xml:space="preserve">Let the set of all probes be </w:t>
      </w:r>
      <w:r w:rsidRPr="00B04F39">
        <w:rPr>
          <w:rFonts w:ascii="Cambria Math" w:hAnsi="Cambria Math"/>
          <w:i/>
        </w:rPr>
        <w:t>P</w:t>
      </w:r>
      <w:r>
        <w:t xml:space="preserve"> and p represent any probe in </w:t>
      </w:r>
      <w:r w:rsidRPr="008A05A5">
        <w:rPr>
          <w:rFonts w:ascii="Cambria" w:hAnsi="Cambria"/>
          <w:i/>
        </w:rPr>
        <w:t>P</w:t>
      </w:r>
      <w:r>
        <w:t>.</w:t>
      </w:r>
      <w:r w:rsidR="008A05A5">
        <w:t xml:space="preserve"> </w:t>
      </w:r>
      <w:r w:rsidR="008A05A5" w:rsidRPr="00873864">
        <w:rPr>
          <w:rFonts w:ascii="Cambria" w:hAnsi="Cambria"/>
          <w:i/>
        </w:rPr>
        <w:t>N</w:t>
      </w:r>
      <w:r w:rsidR="008A05A5">
        <w:t xml:space="preserve"> is the total number of probes.</w:t>
      </w:r>
    </w:p>
    <w:p w:rsidR="007D3251" w:rsidRDefault="007D3251" w:rsidP="008A05A5">
      <w:r>
        <w:t>Then,</w:t>
      </w:r>
    </w:p>
    <w:p w:rsidR="006E4E8B" w:rsidRPr="006E4E8B" w:rsidRDefault="004974DA" w:rsidP="006E4E8B">
      <w:pPr>
        <w:pStyle w:val="ListParagraph"/>
        <w:numPr>
          <w:ilvl w:val="0"/>
          <w:numId w:val="9"/>
        </w:numPr>
        <w:jc w:val="left"/>
        <w:rPr>
          <w:rFonts w:cstheme="minorHAnsi"/>
        </w:rPr>
      </w:pPr>
      <w:r w:rsidRPr="006E4E8B">
        <w:rPr>
          <w:rFonts w:ascii="Cambria" w:hAnsi="Cambria" w:cstheme="minorHAnsi"/>
          <w:i/>
        </w:rPr>
        <w:t xml:space="preserve">nodes(p) </w:t>
      </w:r>
      <w:r w:rsidRPr="006E4E8B">
        <w:rPr>
          <w:rFonts w:cstheme="minorHAnsi"/>
        </w:rPr>
        <w:t xml:space="preserve">represents all the nodes that </w:t>
      </w:r>
      <w:r w:rsidRPr="006E4E8B">
        <w:rPr>
          <w:rFonts w:ascii="Cambria" w:hAnsi="Cambria" w:cstheme="minorHAnsi"/>
          <w:i/>
        </w:rPr>
        <w:t>p</w:t>
      </w:r>
      <w:r w:rsidRPr="006E4E8B">
        <w:rPr>
          <w:rFonts w:cstheme="minorHAnsi"/>
        </w:rPr>
        <w:t xml:space="preserve"> can monitor,</w:t>
      </w:r>
    </w:p>
    <w:p w:rsidR="006E4E8B" w:rsidRPr="006E4E8B" w:rsidRDefault="004974DA" w:rsidP="006E4E8B">
      <w:pPr>
        <w:pStyle w:val="ListParagraph"/>
        <w:numPr>
          <w:ilvl w:val="0"/>
          <w:numId w:val="9"/>
        </w:numPr>
        <w:jc w:val="left"/>
        <w:rPr>
          <w:rFonts w:ascii="Cambria" w:hAnsi="Cambria" w:cstheme="minorHAnsi"/>
          <w:i/>
        </w:rPr>
      </w:pPr>
      <w:r w:rsidRPr="006E4E8B">
        <w:rPr>
          <w:rFonts w:ascii="Cambria" w:hAnsi="Cambria" w:cstheme="minorHAnsi"/>
          <w:i/>
        </w:rPr>
        <w:t xml:space="preserve">C(p) </w:t>
      </w:r>
      <w:r w:rsidRPr="006E4E8B">
        <w:rPr>
          <w:rFonts w:cstheme="minorHAnsi"/>
        </w:rPr>
        <w:t xml:space="preserve">is the cost associated with probe p, where cost is defined as </w:t>
      </w:r>
      <w:r w:rsidR="00A541BA" w:rsidRPr="006E4E8B">
        <w:rPr>
          <w:rFonts w:cstheme="minorHAnsi"/>
        </w:rPr>
        <w:t>length of the probe =</w:t>
      </w:r>
      <w:r w:rsidR="00A541BA" w:rsidRPr="006E4E8B">
        <w:rPr>
          <w:rFonts w:ascii="Cambria" w:hAnsi="Cambria" w:cstheme="minorHAnsi"/>
          <w:i/>
        </w:rPr>
        <w:t xml:space="preserve"> </w:t>
      </w:r>
      <w:r w:rsidR="00A541BA" w:rsidRPr="006E4E8B">
        <w:rPr>
          <w:rFonts w:ascii="Cambria" w:hAnsi="Cambria" w:cstheme="minorHAnsi"/>
        </w:rPr>
        <w:t>|</w:t>
      </w:r>
      <w:r w:rsidR="00A541BA" w:rsidRPr="006E4E8B">
        <w:rPr>
          <w:rFonts w:ascii="Cambria" w:hAnsi="Cambria" w:cstheme="minorHAnsi"/>
          <w:i/>
        </w:rPr>
        <w:t>nodes(p)</w:t>
      </w:r>
      <w:r w:rsidR="00A541BA" w:rsidRPr="006E4E8B">
        <w:rPr>
          <w:rFonts w:ascii="Cambria" w:hAnsi="Cambria" w:cstheme="minorHAnsi"/>
        </w:rPr>
        <w:t>|</w:t>
      </w:r>
      <w:r w:rsidR="00A541BA" w:rsidRPr="006E4E8B">
        <w:rPr>
          <w:rFonts w:cstheme="minorHAnsi"/>
        </w:rPr>
        <w:t>,</w:t>
      </w:r>
    </w:p>
    <w:p w:rsidR="007010DE" w:rsidRPr="00CB3DC9" w:rsidRDefault="00A541BA" w:rsidP="00CB3DC9">
      <w:pPr>
        <w:pStyle w:val="ListParagraph"/>
        <w:numPr>
          <w:ilvl w:val="0"/>
          <w:numId w:val="9"/>
        </w:numPr>
        <w:jc w:val="left"/>
        <w:rPr>
          <w:rFonts w:cstheme="minorHAnsi"/>
        </w:rPr>
      </w:pPr>
      <w:proofErr w:type="gramStart"/>
      <w:r w:rsidRPr="006E4E8B">
        <w:rPr>
          <w:rFonts w:cstheme="minorHAnsi"/>
        </w:rPr>
        <w:t>and</w:t>
      </w:r>
      <w:proofErr w:type="gramEnd"/>
      <w:r w:rsidRPr="006E4E8B">
        <w:rPr>
          <w:rFonts w:ascii="Cambria" w:hAnsi="Cambria" w:cstheme="minorHAnsi"/>
          <w:i/>
        </w:rPr>
        <w:t xml:space="preserve"> c </w:t>
      </w:r>
      <w:r w:rsidRPr="006E4E8B">
        <w:rPr>
          <w:rFonts w:cstheme="minorHAnsi"/>
        </w:rPr>
        <w:t>is the minimum number of probes that monitor each node.</w:t>
      </w:r>
    </w:p>
    <w:p w:rsidR="004C45CB" w:rsidRDefault="00F81156" w:rsidP="004E1B32">
      <w:pPr>
        <w:pStyle w:val="Heading3"/>
        <w:ind w:left="0"/>
      </w:pPr>
      <w:bookmarkStart w:id="7" w:name="_Toc492679429"/>
      <w:r>
        <w:t>Cost Function</w:t>
      </w:r>
      <w:bookmarkEnd w:id="7"/>
    </w:p>
    <w:p w:rsidR="007010DE" w:rsidRDefault="00B412BC" w:rsidP="007010DE">
      <w:pPr>
        <w:ind w:left="0"/>
      </w:pPr>
      <w:r>
        <w:t xml:space="preserve">Cost </w:t>
      </w:r>
      <w:proofErr w:type="gramStart"/>
      <w:r>
        <w:t>is defined</w:t>
      </w:r>
      <w:proofErr w:type="gramEnd"/>
      <w:r>
        <w:t xml:space="preserve"> as the length of the probe where length is the total number of nodes that can be monitored by any given probe.</w:t>
      </w:r>
    </w:p>
    <w:p w:rsidR="00B412BC" w:rsidRDefault="00B412BC" w:rsidP="004E1B32">
      <w:pPr>
        <w:pStyle w:val="Heading3"/>
        <w:ind w:left="0"/>
      </w:pPr>
      <w:bookmarkStart w:id="8" w:name="_Toc492679430"/>
      <w:r>
        <w:t>Weight</w:t>
      </w:r>
      <w:bookmarkEnd w:id="8"/>
    </w:p>
    <w:p w:rsidR="004C45CB" w:rsidRDefault="006751F8" w:rsidP="00B412BC">
      <w:pPr>
        <w:ind w:left="0"/>
      </w:pPr>
      <w:r>
        <w:t xml:space="preserve">Weight of a node </w:t>
      </w:r>
      <w:proofErr w:type="spellStart"/>
      <w:proofErr w:type="gramStart"/>
      <w:r w:rsidRPr="006751F8">
        <w:rPr>
          <w:rFonts w:ascii="Cambria" w:hAnsi="Cambria"/>
          <w:i/>
        </w:rPr>
        <w:t>n</w:t>
      </w:r>
      <w:r w:rsidRPr="006751F8">
        <w:rPr>
          <w:rFonts w:ascii="Cambria" w:hAnsi="Cambria"/>
          <w:i/>
          <w:vertAlign w:val="subscript"/>
        </w:rPr>
        <w:t>i</w:t>
      </w:r>
      <w:proofErr w:type="spellEnd"/>
      <w:proofErr w:type="gramEnd"/>
      <w:r>
        <w:t>, Weight (</w:t>
      </w:r>
      <w:proofErr w:type="spellStart"/>
      <w:r w:rsidRPr="006751F8">
        <w:rPr>
          <w:rFonts w:ascii="Cambria" w:hAnsi="Cambria"/>
          <w:i/>
        </w:rPr>
        <w:t>n</w:t>
      </w:r>
      <w:r w:rsidRPr="006751F8">
        <w:rPr>
          <w:rFonts w:ascii="Cambria" w:hAnsi="Cambria"/>
          <w:i/>
          <w:vertAlign w:val="subscript"/>
        </w:rPr>
        <w:t>i</w:t>
      </w:r>
      <w:proofErr w:type="spellEnd"/>
      <w:r>
        <w:t>)</w:t>
      </w:r>
      <w:r w:rsidR="00B412BC">
        <w:t>, is the inverse of the number of</w:t>
      </w:r>
      <w:r>
        <w:t xml:space="preserve"> </w:t>
      </w:r>
      <w:r w:rsidR="00B412BC">
        <w:t xml:space="preserve">probes probing a node. Thus, if </w:t>
      </w:r>
      <w:r w:rsidR="00B412BC" w:rsidRPr="006751F8">
        <w:rPr>
          <w:rFonts w:ascii="Cambria" w:hAnsi="Cambria"/>
          <w:i/>
        </w:rPr>
        <w:t>k</w:t>
      </w:r>
      <w:r w:rsidR="00B412BC">
        <w:t xml:space="preserve"> probes (including the new probe) pass through a</w:t>
      </w:r>
      <w:r>
        <w:t xml:space="preserve"> </w:t>
      </w:r>
      <w:r w:rsidR="00B412BC">
        <w:t xml:space="preserve">node then the weight of the node is computed </w:t>
      </w:r>
      <w:proofErr w:type="gramStart"/>
      <w:r w:rsidR="00873864">
        <w:t xml:space="preserve">as </w:t>
      </w:r>
      <w:proofErr w:type="gramEnd"/>
      <m:oMath>
        <m:f>
          <m:fPr>
            <m:type m:val="lin"/>
            <m:ctrlPr>
              <w:rPr>
                <w:rFonts w:ascii="Cambria Math" w:hAnsi="Cambria Math"/>
                <w:i/>
              </w:rPr>
            </m:ctrlPr>
          </m:fPr>
          <m:num>
            <m:r>
              <w:rPr>
                <w:rFonts w:ascii="Cambria Math" w:hAnsi="Cambria Math"/>
              </w:rPr>
              <m:t>1</m:t>
            </m:r>
          </m:num>
          <m:den>
            <m:r>
              <w:rPr>
                <w:rFonts w:ascii="Cambria Math" w:hAnsi="Cambria Math"/>
              </w:rPr>
              <m:t>k</m:t>
            </m:r>
          </m:den>
        </m:f>
      </m:oMath>
      <w:r w:rsidR="00B412BC">
        <w:t>. The weight of a node decreases</w:t>
      </w:r>
      <w:r>
        <w:t xml:space="preserve"> </w:t>
      </w:r>
      <w:r w:rsidR="00B412BC">
        <w:t xml:space="preserve">with an increasing number of probes passing through a node. This weight </w:t>
      </w:r>
      <w:proofErr w:type="gramStart"/>
      <w:r w:rsidR="00B412BC">
        <w:t>criteria</w:t>
      </w:r>
      <w:proofErr w:type="gramEnd"/>
      <w:r w:rsidR="00B412BC">
        <w:t xml:space="preserve"> is</w:t>
      </w:r>
      <w:r>
        <w:t xml:space="preserve"> </w:t>
      </w:r>
      <w:r w:rsidR="00B412BC">
        <w:t>used in probe selection to give priority to less covered nodes</w:t>
      </w:r>
      <w:r w:rsidR="00CB3DC9">
        <w:t>.</w:t>
      </w:r>
    </w:p>
    <w:p w:rsidR="00994C71" w:rsidRDefault="00136133" w:rsidP="004E1B32">
      <w:pPr>
        <w:pStyle w:val="Heading3"/>
        <w:ind w:left="0"/>
      </w:pPr>
      <w:bookmarkStart w:id="9" w:name="_Toc492679431"/>
      <w:r>
        <w:t>Conditions</w:t>
      </w:r>
      <w:bookmarkEnd w:id="9"/>
    </w:p>
    <w:p w:rsidR="00994C71" w:rsidRDefault="00994C71">
      <w:pPr>
        <w:spacing w:after="240" w:line="252" w:lineRule="auto"/>
        <w:ind w:left="0" w:right="0"/>
        <w:jc w:val="left"/>
      </w:pPr>
      <w:r>
        <w:t xml:space="preserve">Following are the set of </w:t>
      </w:r>
      <w:proofErr w:type="gramStart"/>
      <w:r>
        <w:t>conditions which</w:t>
      </w:r>
      <w:proofErr w:type="gramEnd"/>
      <w:r>
        <w:t xml:space="preserve"> need to be fulfilled for our objective:</w:t>
      </w:r>
    </w:p>
    <w:p w:rsidR="00F85068" w:rsidRDefault="00994C71" w:rsidP="00F85068">
      <w:pPr>
        <w:pStyle w:val="ListParagraph"/>
        <w:numPr>
          <w:ilvl w:val="0"/>
          <w:numId w:val="10"/>
        </w:numPr>
        <w:spacing w:after="240" w:line="252" w:lineRule="auto"/>
        <w:ind w:right="0"/>
      </w:pPr>
      <w:r w:rsidRPr="008A05A5">
        <w:rPr>
          <w:b/>
          <w:i/>
        </w:rPr>
        <w:t>Condition 1</w:t>
      </w:r>
      <w:r w:rsidR="008A05A5">
        <w:t xml:space="preserve"> - </w:t>
      </w:r>
      <w:r>
        <w:t xml:space="preserve">One probe passes through multiple nodes, and hence, it is not capable of uniquely identifying the health of each node on its probe path. Therefore, </w:t>
      </w:r>
      <w:proofErr w:type="gramStart"/>
      <w:r>
        <w:t>each node should be probed by multiple probes</w:t>
      </w:r>
      <w:proofErr w:type="gramEnd"/>
      <w:r>
        <w:t xml:space="preserve"> so that a more</w:t>
      </w:r>
      <w:r w:rsidR="002F7266">
        <w:t xml:space="preserve"> </w:t>
      </w:r>
      <w:r>
        <w:t>accurate estimate of the node’s health can be made based on the analysis of</w:t>
      </w:r>
      <w:r w:rsidR="002F7266">
        <w:t xml:space="preserve"> </w:t>
      </w:r>
      <w:r>
        <w:t>multiple probe paths. The average numb</w:t>
      </w:r>
      <w:r w:rsidR="00F85068">
        <w:t>er of probes probing each node:</w:t>
      </w:r>
    </w:p>
    <w:p w:rsidR="00F85068" w:rsidRDefault="00B47AB4" w:rsidP="00F85068">
      <w:pPr>
        <w:spacing w:after="240" w:line="252" w:lineRule="auto"/>
        <w:ind w:left="360" w:right="0"/>
        <w:jc w:val="center"/>
      </w:pPr>
      <m:oMathPara>
        <m:oMath>
          <m:f>
            <m:fPr>
              <m:type m:val="skw"/>
              <m:ctrlPr>
                <w:rPr>
                  <w:rFonts w:ascii="Cambria Math" w:hAnsi="Cambria Math"/>
                  <w:i/>
                </w:rPr>
              </m:ctrlPr>
            </m:fPr>
            <m:num>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sel</m:t>
                          </m:r>
                        </m:sub>
                      </m:sSub>
                    </m:sub>
                    <m:sup/>
                    <m:e>
                      <m:d>
                        <m:dPr>
                          <m:begChr m:val="|"/>
                          <m:endChr m:val="|"/>
                          <m:ctrlPr>
                            <w:rPr>
                              <w:rFonts w:ascii="Cambria Math" w:hAnsi="Cambria Math"/>
                              <w:i/>
                            </w:rPr>
                          </m:ctrlPr>
                        </m:dPr>
                        <m:e>
                          <m:r>
                            <w:rPr>
                              <w:rFonts w:ascii="Cambria Math" w:hAnsi="Cambria Math"/>
                            </w:rPr>
                            <m:t>nodes</m:t>
                          </m:r>
                          <m:d>
                            <m:dPr>
                              <m:ctrlPr>
                                <w:rPr>
                                  <w:rFonts w:ascii="Cambria Math" w:hAnsi="Cambria Math"/>
                                  <w:i/>
                                </w:rPr>
                              </m:ctrlPr>
                            </m:dPr>
                            <m:e>
                              <m:r>
                                <w:rPr>
                                  <w:rFonts w:ascii="Cambria Math" w:hAnsi="Cambria Math"/>
                                </w:rPr>
                                <m:t>p</m:t>
                              </m:r>
                            </m:e>
                          </m:d>
                        </m:e>
                      </m:d>
                    </m:e>
                  </m:nary>
                </m:e>
              </m:d>
            </m:num>
            <m:den>
              <m:r>
                <w:rPr>
                  <w:rFonts w:ascii="Cambria Math" w:hAnsi="Cambria Math"/>
                </w:rPr>
                <m:t>N</m:t>
              </m:r>
            </m:den>
          </m:f>
        </m:oMath>
      </m:oMathPara>
    </w:p>
    <w:p w:rsidR="00994C71" w:rsidRDefault="00994C71" w:rsidP="00F85068">
      <w:pPr>
        <w:pStyle w:val="ListParagraph"/>
        <w:spacing w:after="240" w:line="252" w:lineRule="auto"/>
        <w:ind w:right="0"/>
      </w:pPr>
      <w:proofErr w:type="gramStart"/>
      <w:r>
        <w:t>should</w:t>
      </w:r>
      <w:proofErr w:type="gramEnd"/>
      <w:r>
        <w:t xml:space="preserve"> be maximized.</w:t>
      </w:r>
    </w:p>
    <w:p w:rsidR="00AD5016" w:rsidRDefault="008A05A5" w:rsidP="00AD5016">
      <w:pPr>
        <w:pStyle w:val="ListParagraph"/>
        <w:numPr>
          <w:ilvl w:val="0"/>
          <w:numId w:val="12"/>
        </w:numPr>
        <w:spacing w:after="240" w:line="252" w:lineRule="auto"/>
        <w:ind w:right="0"/>
      </w:pPr>
      <w:r w:rsidRPr="008A05A5">
        <w:rPr>
          <w:b/>
          <w:i/>
        </w:rPr>
        <w:lastRenderedPageBreak/>
        <w:t>Condition 2</w:t>
      </w:r>
      <w:r>
        <w:t xml:space="preserve"> - </w:t>
      </w:r>
      <w:r w:rsidR="00994C71">
        <w:t>In a probe passing through a large number of nodes, one node</w:t>
      </w:r>
      <w:r w:rsidR="00AD5016">
        <w:t xml:space="preserve"> </w:t>
      </w:r>
      <w:r w:rsidR="00994C71">
        <w:t>makes a small contribution in the overall end-to-end performance of the probe.</w:t>
      </w:r>
      <w:r w:rsidR="00AD5016">
        <w:t xml:space="preserve"> </w:t>
      </w:r>
      <w:r w:rsidR="00994C71">
        <w:t>Performance degradation of one node is thus not very effectively visible in the</w:t>
      </w:r>
      <w:r w:rsidR="00AD5016">
        <w:t xml:space="preserve"> </w:t>
      </w:r>
      <w:r w:rsidR="00994C71">
        <w:t>end-</w:t>
      </w:r>
      <w:r w:rsidR="00AD5016">
        <w:t>t</w:t>
      </w:r>
      <w:r w:rsidR="00994C71">
        <w:t>o-end performance of the probe. Hence, probes passing through a large</w:t>
      </w:r>
      <w:r w:rsidR="00AD5016">
        <w:t xml:space="preserve"> </w:t>
      </w:r>
      <w:r w:rsidR="00994C71">
        <w:t>number of nodes are not good candidates fo</w:t>
      </w:r>
      <w:r w:rsidR="00AD5016">
        <w:t>r providing monitoring recommen</w:t>
      </w:r>
      <w:r w:rsidR="00994C71">
        <w:t>dations.</w:t>
      </w:r>
      <w:r w:rsidR="00AD5016">
        <w:t xml:space="preserve"> The average length of a probe:</w:t>
      </w:r>
    </w:p>
    <w:p w:rsidR="00AD5016" w:rsidRDefault="00B47AB4" w:rsidP="00AD5016">
      <w:pPr>
        <w:pStyle w:val="ListParagraph"/>
        <w:spacing w:after="240" w:line="252" w:lineRule="auto"/>
        <w:ind w:right="0"/>
        <w:jc w:val="center"/>
      </w:pPr>
      <m:oMathPara>
        <m:oMath>
          <m:f>
            <m:fPr>
              <m:type m:val="skw"/>
              <m:ctrlPr>
                <w:rPr>
                  <w:rFonts w:ascii="Cambria Math" w:hAnsi="Cambria Math"/>
                  <w:i/>
                </w:rPr>
              </m:ctrlPr>
            </m:fPr>
            <m:num>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sel</m:t>
                          </m:r>
                        </m:sub>
                      </m:sSub>
                    </m:sub>
                    <m:sup/>
                    <m:e>
                      <m:d>
                        <m:dPr>
                          <m:begChr m:val="|"/>
                          <m:endChr m:val="|"/>
                          <m:ctrlPr>
                            <w:rPr>
                              <w:rFonts w:ascii="Cambria Math" w:hAnsi="Cambria Math"/>
                              <w:i/>
                            </w:rPr>
                          </m:ctrlPr>
                        </m:dPr>
                        <m:e>
                          <m:r>
                            <w:rPr>
                              <w:rFonts w:ascii="Cambria Math" w:hAnsi="Cambria Math"/>
                            </w:rPr>
                            <m:t>nodes</m:t>
                          </m:r>
                          <m:d>
                            <m:dPr>
                              <m:ctrlPr>
                                <w:rPr>
                                  <w:rFonts w:ascii="Cambria Math" w:hAnsi="Cambria Math"/>
                                  <w:i/>
                                </w:rPr>
                              </m:ctrlPr>
                            </m:dPr>
                            <m:e>
                              <m:r>
                                <w:rPr>
                                  <w:rFonts w:ascii="Cambria Math" w:hAnsi="Cambria Math"/>
                                </w:rPr>
                                <m:t>p</m:t>
                              </m:r>
                            </m:e>
                          </m:d>
                        </m:e>
                      </m:d>
                    </m:e>
                  </m:nary>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sel</m:t>
                      </m:r>
                    </m:sub>
                  </m:sSub>
                </m:e>
              </m:d>
            </m:den>
          </m:f>
        </m:oMath>
      </m:oMathPara>
    </w:p>
    <w:p w:rsidR="00994C71" w:rsidRDefault="00AD5016" w:rsidP="00AD5016">
      <w:pPr>
        <w:pStyle w:val="ListParagraph"/>
        <w:spacing w:after="240" w:line="252" w:lineRule="auto"/>
        <w:ind w:right="0"/>
      </w:pPr>
      <w:proofErr w:type="gramStart"/>
      <w:r>
        <w:t>should</w:t>
      </w:r>
      <w:proofErr w:type="gramEnd"/>
      <w:r>
        <w:t xml:space="preserve"> be </w:t>
      </w:r>
      <w:r w:rsidR="00994C71">
        <w:t>minimized.</w:t>
      </w:r>
    </w:p>
    <w:p w:rsidR="00994C71" w:rsidRDefault="00994C71" w:rsidP="0016225E">
      <w:pPr>
        <w:pStyle w:val="ListParagraph"/>
        <w:numPr>
          <w:ilvl w:val="0"/>
          <w:numId w:val="12"/>
        </w:numPr>
        <w:spacing w:after="240" w:line="252" w:lineRule="auto"/>
        <w:ind w:right="0"/>
      </w:pPr>
      <w:r w:rsidRPr="00136133">
        <w:rPr>
          <w:b/>
          <w:i/>
        </w:rPr>
        <w:t>Condition 3</w:t>
      </w:r>
      <w:r w:rsidR="00136133">
        <w:t xml:space="preserve"> - </w:t>
      </w:r>
      <w:r>
        <w:t xml:space="preserve">All nodes in the network </w:t>
      </w:r>
      <w:proofErr w:type="gramStart"/>
      <w:r>
        <w:t>should be covered</w:t>
      </w:r>
      <w:proofErr w:type="gramEnd"/>
      <w:r>
        <w:t>. In other words, every</w:t>
      </w:r>
      <w:r w:rsidR="0016225E">
        <w:t xml:space="preserve"> </w:t>
      </w:r>
      <w:r>
        <w:t>node must have at least one probe passing through it.</w:t>
      </w:r>
    </w:p>
    <w:p w:rsidR="0016225E" w:rsidRDefault="00B47AB4" w:rsidP="0016225E">
      <w:pPr>
        <w:spacing w:after="240" w:line="252" w:lineRule="auto"/>
        <w:ind w:left="0" w:right="0"/>
        <w:jc w:val="center"/>
      </w:pPr>
      <m:oMathPara>
        <m:oMath>
          <m:nary>
            <m:naryPr>
              <m:chr m:val="⋃"/>
              <m:limLoc m:val="subSup"/>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sel</m:t>
                  </m:r>
                </m:sub>
              </m:sSub>
            </m:sub>
            <m:sup/>
            <m:e>
              <m:d>
                <m:dPr>
                  <m:ctrlPr>
                    <w:rPr>
                      <w:rFonts w:ascii="Cambria Math" w:hAnsi="Cambria Math"/>
                      <w:i/>
                    </w:rPr>
                  </m:ctrlPr>
                </m:dPr>
                <m:e>
                  <m:d>
                    <m:dPr>
                      <m:ctrlPr>
                        <w:rPr>
                          <w:rFonts w:ascii="Cambria Math" w:hAnsi="Cambria Math"/>
                          <w:i/>
                        </w:rPr>
                      </m:ctrlPr>
                    </m:dPr>
                    <m:e>
                      <m:r>
                        <w:rPr>
                          <w:rFonts w:ascii="Cambria Math" w:hAnsi="Cambria Math"/>
                        </w:rPr>
                        <m:t>nodes</m:t>
                      </m:r>
                      <m:d>
                        <m:dPr>
                          <m:ctrlPr>
                            <w:rPr>
                              <w:rFonts w:ascii="Cambria Math" w:hAnsi="Cambria Math"/>
                              <w:i/>
                            </w:rPr>
                          </m:ctrlPr>
                        </m:dPr>
                        <m:e>
                          <m:r>
                            <w:rPr>
                              <w:rFonts w:ascii="Cambria Math" w:hAnsi="Cambria Math"/>
                            </w:rPr>
                            <m:t>p</m:t>
                          </m:r>
                        </m:e>
                      </m:d>
                    </m:e>
                  </m:d>
                </m:e>
              </m:d>
            </m:e>
          </m:nary>
          <m:r>
            <w:rPr>
              <w:rFonts w:ascii="Cambria Math" w:hAnsi="Cambria Math"/>
            </w:rPr>
            <m:t>=N</m:t>
          </m:r>
        </m:oMath>
      </m:oMathPara>
    </w:p>
    <w:p w:rsidR="00136133" w:rsidRDefault="0016225E" w:rsidP="000F7A29">
      <w:pPr>
        <w:pStyle w:val="ListParagraph"/>
        <w:numPr>
          <w:ilvl w:val="0"/>
          <w:numId w:val="12"/>
        </w:numPr>
        <w:spacing w:after="240" w:line="252" w:lineRule="auto"/>
        <w:ind w:right="0"/>
      </w:pPr>
      <w:r w:rsidRPr="00A27D35">
        <w:rPr>
          <w:b/>
          <w:i/>
        </w:rPr>
        <w:t>Condition 4</w:t>
      </w:r>
      <w:r>
        <w:t xml:space="preserve"> - </w:t>
      </w:r>
      <w:r w:rsidR="00994C71">
        <w:t>Finally, the probes come with a cost of increased probe traffic in</w:t>
      </w:r>
      <w:r>
        <w:t xml:space="preserve"> </w:t>
      </w:r>
      <w:r w:rsidR="00994C71">
        <w:t>the network and increased processing at the nodes. In order to minimize the</w:t>
      </w:r>
      <w:r>
        <w:t xml:space="preserve"> </w:t>
      </w:r>
      <w:r w:rsidR="00994C71">
        <w:t>probe traffic, the number of selected probes</w:t>
      </w:r>
      <w:proofErr w:type="gramStart"/>
      <w:r w:rsidR="00994C71">
        <w:t xml:space="preserve">,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sel</m:t>
                </m:r>
              </m:sub>
            </m:sSub>
          </m:e>
        </m:d>
      </m:oMath>
      <w:r w:rsidR="00994C71">
        <w:t>, should be minimized.</w:t>
      </w:r>
    </w:p>
    <w:p w:rsidR="00136133" w:rsidRDefault="00136133" w:rsidP="005D5E04">
      <w:pPr>
        <w:pStyle w:val="Heading3"/>
        <w:ind w:left="0"/>
      </w:pPr>
      <w:bookmarkStart w:id="10" w:name="_Toc492679432"/>
      <w:r>
        <w:t>Objective Function</w:t>
      </w:r>
      <w:bookmarkEnd w:id="10"/>
    </w:p>
    <w:p w:rsidR="003B2DCC" w:rsidRDefault="003B2DCC" w:rsidP="003B2DCC">
      <w:pPr>
        <w:spacing w:after="240" w:line="252" w:lineRule="auto"/>
        <w:ind w:left="0" w:right="0"/>
      </w:pPr>
      <w:r>
        <w:t xml:space="preserve">We use LP formulation of the standard set cover with a slight modification to incorporate the desired constraints. The modification is </w:t>
      </w:r>
      <w:proofErr w:type="gramStart"/>
      <w:r>
        <w:t>required</w:t>
      </w:r>
      <w:proofErr w:type="gramEnd"/>
      <w:r>
        <w:t xml:space="preserve"> as the set cover problem requires each element to be covered in the selected subsets only once. Whereas, our requirement is that the node </w:t>
      </w:r>
      <w:proofErr w:type="gramStart"/>
      <w:r>
        <w:t>should be probed</w:t>
      </w:r>
      <w:proofErr w:type="gramEnd"/>
      <w:r>
        <w:t xml:space="preserve"> multiple times (</w:t>
      </w:r>
      <w:bookmarkStart w:id="11" w:name="_GoBack"/>
      <w:bookmarkEnd w:id="11"/>
      <w:r w:rsidRPr="003B2DCC">
        <w:rPr>
          <w:i/>
        </w:rPr>
        <w:t>condition 1</w:t>
      </w:r>
      <w:r>
        <w:t xml:space="preserve">). That is, each element in the universe must </w:t>
      </w:r>
      <w:proofErr w:type="gramStart"/>
      <w:r>
        <w:t>get</w:t>
      </w:r>
      <w:proofErr w:type="gramEnd"/>
      <w:r>
        <w:t xml:space="preserve"> covered at least c times in selected subsets.</w:t>
      </w:r>
    </w:p>
    <w:p w:rsidR="00A7687B" w:rsidRDefault="00A7687B" w:rsidP="00A7687B">
      <w:pPr>
        <w:spacing w:after="240" w:line="252" w:lineRule="auto"/>
        <w:ind w:left="0" w:right="0"/>
      </w:pPr>
      <w:r>
        <w:t>We propose the following linear program that includes the four stated objectives in the form of constraints and objective functions:</w:t>
      </w:r>
    </w:p>
    <w:p w:rsidR="00A7687B" w:rsidRPr="00684B44" w:rsidRDefault="00A7687B" w:rsidP="00A7687B">
      <w:pPr>
        <w:spacing w:after="240" w:line="252" w:lineRule="auto"/>
        <w:ind w:left="0" w:right="0"/>
        <w:jc w:val="center"/>
      </w:pPr>
      <m:oMathPara>
        <m:oMath>
          <m:r>
            <w:rPr>
              <w:rFonts w:ascii="Cambria Math" w:hAnsi="Cambria Math"/>
            </w:rPr>
            <m:t>min</m:t>
          </m:r>
          <m:nary>
            <m:naryPr>
              <m:chr m:val="∑"/>
              <m:limLoc m:val="undOvr"/>
              <m:supHide m:val="1"/>
              <m:ctrlPr>
                <w:rPr>
                  <w:rFonts w:ascii="Cambria Math" w:hAnsi="Cambria Math"/>
                  <w:i/>
                </w:rPr>
              </m:ctrlPr>
            </m:naryPr>
            <m:sub>
              <m:r>
                <w:rPr>
                  <w:rFonts w:ascii="Cambria Math" w:hAnsi="Cambria Math"/>
                </w:rPr>
                <m:t>p∈P</m:t>
              </m:r>
            </m:sub>
            <m:sup/>
            <m:e>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×C</m:t>
              </m:r>
              <m:d>
                <m:dPr>
                  <m:ctrlPr>
                    <w:rPr>
                      <w:rFonts w:ascii="Cambria Math" w:hAnsi="Cambria Math"/>
                      <w:i/>
                    </w:rPr>
                  </m:ctrlPr>
                </m:dPr>
                <m:e>
                  <m:r>
                    <w:rPr>
                      <w:rFonts w:ascii="Cambria Math" w:hAnsi="Cambria Math"/>
                    </w:rPr>
                    <m:t>p</m:t>
                  </m:r>
                </m:e>
              </m:d>
            </m:e>
          </m:nary>
        </m:oMath>
      </m:oMathPara>
    </w:p>
    <w:p w:rsidR="00074AE5" w:rsidRPr="00684B44" w:rsidRDefault="00074AE5" w:rsidP="00074AE5">
      <w:pPr>
        <w:spacing w:after="240" w:line="252" w:lineRule="auto"/>
        <w:ind w:left="0" w:right="0"/>
        <w:jc w:val="center"/>
      </w:pPr>
      <m:oMathPara>
        <m:oMath>
          <m:r>
            <w:rPr>
              <w:rFonts w:ascii="Cambria Math" w:hAnsi="Cambria Math"/>
            </w:rPr>
            <m:t>s.t.</m:t>
          </m:r>
          <m:nary>
            <m:naryPr>
              <m:chr m:val="∑"/>
              <m:limLoc m:val="undOvr"/>
              <m:supHide m:val="1"/>
              <m:ctrlPr>
                <w:rPr>
                  <w:rFonts w:ascii="Cambria Math" w:hAnsi="Cambria Math"/>
                  <w:i/>
                </w:rPr>
              </m:ctrlPr>
            </m:naryPr>
            <m:sub>
              <m:r>
                <w:rPr>
                  <w:rFonts w:ascii="Cambria Math" w:hAnsi="Cambria Math"/>
                </w:rPr>
                <m:t>p∈P</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×C</m:t>
                  </m:r>
                  <m:d>
                    <m:dPr>
                      <m:ctrlPr>
                        <w:rPr>
                          <w:rFonts w:ascii="Cambria Math" w:hAnsi="Cambria Math"/>
                          <w:i/>
                        </w:rPr>
                      </m:ctrlPr>
                    </m:dPr>
                    <m:e>
                      <m:r>
                        <w:rPr>
                          <w:rFonts w:ascii="Cambria Math" w:hAnsi="Cambria Math"/>
                        </w:rPr>
                        <m:t>p</m:t>
                      </m:r>
                    </m:e>
                  </m:d>
                </m:e>
              </m:d>
            </m:e>
          </m:nary>
          <m:r>
            <w:rPr>
              <w:rFonts w:ascii="Cambria Math" w:hAnsi="Cambria Math"/>
            </w:rPr>
            <m:t>≥c    ∀n∈N</m:t>
          </m:r>
        </m:oMath>
      </m:oMathPara>
    </w:p>
    <w:p w:rsidR="00684B44" w:rsidRPr="00074AE5" w:rsidRDefault="00B47AB4" w:rsidP="00A7687B">
      <w:pPr>
        <w:spacing w:after="240" w:line="252" w:lineRule="auto"/>
        <w:ind w:left="0" w:right="0"/>
        <w:jc w:val="center"/>
      </w:pPr>
      <m:oMathPara>
        <m:oMath>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    ∀p∈P</m:t>
          </m:r>
        </m:oMath>
      </m:oMathPara>
    </w:p>
    <w:p w:rsidR="00092201" w:rsidRDefault="00092201" w:rsidP="00967C6D">
      <w:pPr>
        <w:spacing w:after="240" w:line="252" w:lineRule="auto"/>
        <w:ind w:left="0" w:right="0"/>
      </w:pPr>
      <w:r>
        <w:lastRenderedPageBreak/>
        <w:t xml:space="preserve">In the formulation, </w:t>
      </w:r>
      <w:proofErr w:type="spellStart"/>
      <w:r w:rsidRPr="00834746">
        <w:rPr>
          <w:rFonts w:ascii="Cambria" w:hAnsi="Cambria"/>
          <w:i/>
        </w:rPr>
        <w:t>x</w:t>
      </w:r>
      <w:r w:rsidRPr="00834746">
        <w:rPr>
          <w:rFonts w:ascii="Cambria" w:hAnsi="Cambria"/>
          <w:i/>
          <w:vertAlign w:val="subscript"/>
        </w:rPr>
        <w:t>p</w:t>
      </w:r>
      <w:proofErr w:type="spellEnd"/>
      <w:r>
        <w:t xml:space="preserve">, is a binary variable indicating whether probe </w:t>
      </w:r>
      <w:r w:rsidRPr="007575BC">
        <w:rPr>
          <w:rFonts w:ascii="Cambria" w:hAnsi="Cambria"/>
          <w:i/>
        </w:rPr>
        <w:t>p</w:t>
      </w:r>
      <w:r>
        <w:t xml:space="preserve"> is selected </w:t>
      </w:r>
      <w:r w:rsidR="007575BC" w:rsidRPr="007575BC">
        <w:rPr>
          <w:rFonts w:ascii="Cambria" w:hAnsi="Cambria"/>
        </w:rPr>
        <w:t>(</w:t>
      </w:r>
      <w:proofErr w:type="spellStart"/>
      <w:r w:rsidR="007575BC" w:rsidRPr="007575BC">
        <w:rPr>
          <w:rFonts w:ascii="Cambria" w:hAnsi="Cambria"/>
          <w:i/>
        </w:rPr>
        <w:t>x</w:t>
      </w:r>
      <w:r w:rsidR="007575BC" w:rsidRPr="007575BC">
        <w:rPr>
          <w:rFonts w:ascii="Cambria" w:hAnsi="Cambria"/>
          <w:i/>
          <w:vertAlign w:val="subscript"/>
        </w:rPr>
        <w:t>p</w:t>
      </w:r>
      <w:proofErr w:type="spellEnd"/>
      <w:r w:rsidR="007575BC" w:rsidRPr="007575BC">
        <w:rPr>
          <w:rFonts w:ascii="Cambria" w:hAnsi="Cambria"/>
        </w:rPr>
        <w:t xml:space="preserve"> =</w:t>
      </w:r>
      <w:r w:rsidRPr="007575BC">
        <w:rPr>
          <w:rFonts w:ascii="Cambria" w:hAnsi="Cambria"/>
        </w:rPr>
        <w:t xml:space="preserve"> 1)</w:t>
      </w:r>
      <w:r>
        <w:t xml:space="preserve"> or not </w:t>
      </w:r>
      <w:r w:rsidRPr="007575BC">
        <w:rPr>
          <w:rFonts w:ascii="Cambria" w:hAnsi="Cambria"/>
        </w:rPr>
        <w:t>(</w:t>
      </w:r>
      <w:proofErr w:type="spellStart"/>
      <w:r w:rsidRPr="007575BC">
        <w:rPr>
          <w:rFonts w:ascii="Cambria" w:hAnsi="Cambria"/>
          <w:i/>
        </w:rPr>
        <w:t>x</w:t>
      </w:r>
      <w:r w:rsidRPr="007575BC">
        <w:rPr>
          <w:rFonts w:ascii="Cambria" w:hAnsi="Cambria"/>
          <w:i/>
          <w:vertAlign w:val="subscript"/>
        </w:rPr>
        <w:t>p</w:t>
      </w:r>
      <w:proofErr w:type="spellEnd"/>
      <w:r w:rsidR="007575BC">
        <w:rPr>
          <w:rFonts w:ascii="Cambria" w:hAnsi="Cambria"/>
          <w:i/>
        </w:rPr>
        <w:t xml:space="preserve"> </w:t>
      </w:r>
      <w:r w:rsidR="007575BC" w:rsidRPr="007575BC">
        <w:rPr>
          <w:rFonts w:ascii="Cambria" w:hAnsi="Cambria"/>
        </w:rPr>
        <w:t>=</w:t>
      </w:r>
      <w:r w:rsidRPr="007575BC">
        <w:rPr>
          <w:rFonts w:ascii="Cambria" w:hAnsi="Cambria"/>
        </w:rPr>
        <w:t xml:space="preserve"> 0)</w:t>
      </w:r>
      <w:r>
        <w:t xml:space="preserve">. </w:t>
      </w:r>
      <w:proofErr w:type="gramStart"/>
      <w:r w:rsidR="00B976A3" w:rsidRPr="00B976A3">
        <w:rPr>
          <w:rFonts w:ascii="Cambria" w:hAnsi="Cambria"/>
          <w:i/>
        </w:rPr>
        <w:t>C(</w:t>
      </w:r>
      <w:proofErr w:type="gramEnd"/>
      <w:r w:rsidRPr="00B976A3">
        <w:rPr>
          <w:rFonts w:ascii="Cambria" w:hAnsi="Cambria"/>
          <w:i/>
        </w:rPr>
        <w:t>p</w:t>
      </w:r>
      <w:r w:rsidR="00B976A3" w:rsidRPr="00B976A3">
        <w:rPr>
          <w:rFonts w:ascii="Cambria" w:hAnsi="Cambria"/>
          <w:i/>
        </w:rPr>
        <w:t>)</w:t>
      </w:r>
      <w:r w:rsidR="00B976A3">
        <w:t xml:space="preserve"> =</w:t>
      </w:r>
      <w:r>
        <w:t xml:space="preserve"> </w:t>
      </w:r>
      <w:r w:rsidRPr="00B976A3">
        <w:rPr>
          <w:rFonts w:ascii="Cambria" w:hAnsi="Cambria"/>
          <w:i/>
        </w:rPr>
        <w:t>no</w:t>
      </w:r>
      <w:r w:rsidR="00B976A3" w:rsidRPr="00B976A3">
        <w:rPr>
          <w:rFonts w:ascii="Cambria" w:hAnsi="Cambria"/>
          <w:i/>
        </w:rPr>
        <w:t xml:space="preserve">des(p) </w:t>
      </w:r>
      <w:r w:rsidR="00B976A3" w:rsidRPr="00B976A3">
        <w:rPr>
          <w:rFonts w:ascii="Cambria" w:hAnsi="Cambria" w:cstheme="minorHAnsi"/>
          <w:i/>
        </w:rPr>
        <w:t>∙</w:t>
      </w:r>
      <w:r w:rsidR="00834746" w:rsidRPr="00B976A3">
        <w:rPr>
          <w:rFonts w:ascii="Cambria" w:hAnsi="Cambria"/>
          <w:i/>
        </w:rPr>
        <w:t xml:space="preserve"> </w:t>
      </w:r>
      <w:proofErr w:type="spellStart"/>
      <w:r w:rsidR="00834746" w:rsidRPr="00B976A3">
        <w:rPr>
          <w:rFonts w:ascii="Cambria" w:hAnsi="Cambria"/>
          <w:i/>
        </w:rPr>
        <w:t>p</w:t>
      </w:r>
      <w:r w:rsidR="00834746" w:rsidRPr="00B976A3">
        <w:rPr>
          <w:rFonts w:ascii="Cambria" w:hAnsi="Cambria"/>
          <w:i/>
          <w:vertAlign w:val="subscript"/>
        </w:rPr>
        <w:t>n</w:t>
      </w:r>
      <w:proofErr w:type="spellEnd"/>
      <w:r w:rsidR="00834746">
        <w:t xml:space="preserve"> is the variable indi</w:t>
      </w:r>
      <w:r>
        <w:t xml:space="preserve">cating the presence of node </w:t>
      </w:r>
      <w:r w:rsidRPr="00B976A3">
        <w:rPr>
          <w:rFonts w:ascii="Cambria" w:hAnsi="Cambria"/>
          <w:i/>
        </w:rPr>
        <w:t>n</w:t>
      </w:r>
      <w:r>
        <w:t xml:space="preserve"> in the path of probe </w:t>
      </w:r>
      <w:r w:rsidRPr="00B976A3">
        <w:rPr>
          <w:rFonts w:ascii="Cambria" w:hAnsi="Cambria"/>
          <w:i/>
        </w:rPr>
        <w:t>p</w:t>
      </w:r>
      <w:r>
        <w:t xml:space="preserve">. </w:t>
      </w:r>
      <w:proofErr w:type="spellStart"/>
      <w:r>
        <w:t>p</w:t>
      </w:r>
      <w:r w:rsidRPr="00B976A3">
        <w:rPr>
          <w:vertAlign w:val="subscript"/>
        </w:rPr>
        <w:t>n</w:t>
      </w:r>
      <w:proofErr w:type="spellEnd"/>
      <w:r w:rsidR="00B976A3">
        <w:t xml:space="preserve"> is 1 if node </w:t>
      </w:r>
      <w:r w:rsidR="00B976A3" w:rsidRPr="00F64901">
        <w:rPr>
          <w:rFonts w:ascii="Cambria" w:hAnsi="Cambria"/>
          <w:i/>
        </w:rPr>
        <w:t xml:space="preserve">n </w:t>
      </w:r>
      <w:r w:rsidR="00F64901" w:rsidRPr="00F64901">
        <w:rPr>
          <w:rFonts w:ascii="Cambria Math" w:hAnsi="Cambria Math" w:cs="Cambria Math"/>
          <w:color w:val="222222"/>
          <w:shd w:val="clear" w:color="auto" w:fill="FFFFFF"/>
        </w:rPr>
        <w:t>∈</w:t>
      </w:r>
      <w:r w:rsidRPr="00F64901">
        <w:rPr>
          <w:rFonts w:ascii="Cambria" w:hAnsi="Cambria"/>
          <w:i/>
        </w:rPr>
        <w:t xml:space="preserve"> nodes</w:t>
      </w:r>
      <w:r w:rsidR="00F64901" w:rsidRPr="00F64901">
        <w:rPr>
          <w:rFonts w:ascii="Cambria" w:hAnsi="Cambria"/>
          <w:i/>
        </w:rPr>
        <w:t>(p)</w:t>
      </w:r>
      <w:r>
        <w:t xml:space="preserve"> and</w:t>
      </w:r>
      <w:r w:rsidR="00834746">
        <w:t xml:space="preserve"> </w:t>
      </w:r>
      <w:r>
        <w:t>0, otherwise.</w:t>
      </w:r>
    </w:p>
    <w:p w:rsidR="003642EB" w:rsidRDefault="00092201" w:rsidP="00967C6D">
      <w:pPr>
        <w:spacing w:after="240" w:line="252" w:lineRule="auto"/>
        <w:ind w:left="0" w:right="0"/>
      </w:pPr>
      <w:r>
        <w:t>The objective function tries to minimize the cost of all selected probes. It satisfies</w:t>
      </w:r>
      <w:r w:rsidR="00834746">
        <w:t xml:space="preserve"> </w:t>
      </w:r>
      <w:r>
        <w:t>the third and the fourth requirements of the minimum length and minimum number</w:t>
      </w:r>
      <w:r w:rsidR="00834746">
        <w:t xml:space="preserve"> </w:t>
      </w:r>
      <w:r>
        <w:t xml:space="preserve">of probes, respectively. The constraint enforces that each node n in probe </w:t>
      </w:r>
      <w:r w:rsidRPr="00834746">
        <w:rPr>
          <w:rFonts w:ascii="Cambria" w:hAnsi="Cambria"/>
          <w:i/>
        </w:rPr>
        <w:t>p</w:t>
      </w:r>
      <w:r>
        <w:t xml:space="preserve"> should</w:t>
      </w:r>
      <w:r w:rsidR="00834746">
        <w:t xml:space="preserve"> </w:t>
      </w:r>
      <w:proofErr w:type="gramStart"/>
      <w:r>
        <w:t>get</w:t>
      </w:r>
      <w:proofErr w:type="gramEnd"/>
      <w:r>
        <w:t xml:space="preserve"> probed at least </w:t>
      </w:r>
      <w:r w:rsidRPr="00834746">
        <w:rPr>
          <w:rFonts w:ascii="Cambria" w:hAnsi="Cambria"/>
          <w:i/>
        </w:rPr>
        <w:t>c</w:t>
      </w:r>
      <w:r>
        <w:t xml:space="preserve"> times, thereby satisfying the second requirement (average</w:t>
      </w:r>
      <w:r w:rsidR="00834746">
        <w:t xml:space="preserve"> </w:t>
      </w:r>
      <w:r>
        <w:t xml:space="preserve">coverage). The value of </w:t>
      </w:r>
      <w:r w:rsidRPr="00834746">
        <w:rPr>
          <w:rFonts w:ascii="Cambria" w:hAnsi="Cambria"/>
          <w:i/>
        </w:rPr>
        <w:t>c</w:t>
      </w:r>
      <w:r>
        <w:t xml:space="preserve"> </w:t>
      </w:r>
      <w:proofErr w:type="gramStart"/>
      <w:r>
        <w:t>can be tuned</w:t>
      </w:r>
      <w:proofErr w:type="gramEnd"/>
      <w:r>
        <w:t xml:space="preserve"> based on the system requirements.</w:t>
      </w:r>
    </w:p>
    <w:p w:rsidR="00220C03" w:rsidRDefault="00220C03" w:rsidP="00BD487D">
      <w:pPr>
        <w:pStyle w:val="Heading2"/>
        <w:ind w:left="0"/>
      </w:pPr>
      <w:bookmarkStart w:id="12" w:name="_Toc481363084"/>
      <w:bookmarkStart w:id="13" w:name="_Toc492677863"/>
      <w:bookmarkStart w:id="14" w:name="_Toc492679433"/>
      <w:r>
        <w:t>Algorithm</w:t>
      </w:r>
      <w:bookmarkEnd w:id="12"/>
      <w:bookmarkEnd w:id="13"/>
      <w:r>
        <w:t>s</w:t>
      </w:r>
      <w:bookmarkEnd w:id="14"/>
    </w:p>
    <w:p w:rsidR="009D6181" w:rsidRDefault="00220C03" w:rsidP="00D33D12">
      <w:r>
        <w:t xml:space="preserve">The above linear program is the Integer Linear Program (ILP). ILP </w:t>
      </w:r>
      <w:proofErr w:type="gramStart"/>
      <w:r>
        <w:t>is known</w:t>
      </w:r>
      <w:proofErr w:type="gramEnd"/>
      <w:r>
        <w:t xml:space="preserve"> to be NP complete. </w:t>
      </w:r>
      <w:r w:rsidR="00517AF2">
        <w:t>However,</w:t>
      </w:r>
      <w:r>
        <w:t xml:space="preserve"> each probe </w:t>
      </w:r>
      <w:proofErr w:type="gramStart"/>
      <w:r>
        <w:t>should be either picked or left out, so we need integer solutions only</w:t>
      </w:r>
      <w:proofErr w:type="gramEnd"/>
      <w:r>
        <w:t>.</w:t>
      </w:r>
    </w:p>
    <w:p w:rsidR="00D33D12" w:rsidRDefault="00D52BF3" w:rsidP="00C44A3A">
      <w:r w:rsidRPr="00D52BF3">
        <w:t xml:space="preserve">The naive way to solve an ILP is to simply remove the constraint that </w:t>
      </w:r>
      <w:proofErr w:type="spellStart"/>
      <w:r w:rsidRPr="00D52BF3">
        <w:rPr>
          <w:rFonts w:ascii="Cambria" w:hAnsi="Cambria"/>
          <w:i/>
        </w:rPr>
        <w:t>x</w:t>
      </w:r>
      <w:r w:rsidRPr="00D52BF3">
        <w:rPr>
          <w:rFonts w:ascii="Cambria" w:hAnsi="Cambria"/>
          <w:i/>
          <w:vertAlign w:val="subscript"/>
        </w:rPr>
        <w:t>p</w:t>
      </w:r>
      <w:proofErr w:type="spellEnd"/>
      <w:r w:rsidRPr="00D52BF3">
        <w:t xml:space="preserve"> is integer, solve the corresponding LP (called the LP relaxation of the ILP), and then round the entries of the solution to the LP relaxation.</w:t>
      </w:r>
    </w:p>
    <w:p w:rsidR="00822C9E" w:rsidRDefault="00822C9E" w:rsidP="00822C9E">
      <w:r>
        <w:t>The problem can be formulated in many ways and for each version some algorithms are available – both deterministic and heuristic. Some of them are:</w:t>
      </w:r>
    </w:p>
    <w:p w:rsidR="00822C9E" w:rsidRDefault="00822C9E" w:rsidP="00822C9E">
      <w:pPr>
        <w:pStyle w:val="ListParagraph"/>
        <w:numPr>
          <w:ilvl w:val="0"/>
          <w:numId w:val="12"/>
        </w:numPr>
      </w:pPr>
      <w:proofErr w:type="spellStart"/>
      <w:r w:rsidRPr="00822C9E">
        <w:t>Tabu</w:t>
      </w:r>
      <w:proofErr w:type="spellEnd"/>
      <w:r w:rsidRPr="00822C9E">
        <w:t xml:space="preserve"> Search</w:t>
      </w:r>
    </w:p>
    <w:p w:rsidR="00822C9E" w:rsidRDefault="00822C9E" w:rsidP="00822C9E">
      <w:pPr>
        <w:pStyle w:val="ListParagraph"/>
        <w:numPr>
          <w:ilvl w:val="0"/>
          <w:numId w:val="12"/>
        </w:numPr>
      </w:pPr>
      <w:r>
        <w:t>Hill climbing</w:t>
      </w:r>
    </w:p>
    <w:p w:rsidR="00822C9E" w:rsidRDefault="00822C9E" w:rsidP="00822C9E">
      <w:pPr>
        <w:pStyle w:val="ListParagraph"/>
        <w:numPr>
          <w:ilvl w:val="0"/>
          <w:numId w:val="12"/>
        </w:numPr>
      </w:pPr>
      <w:r>
        <w:t>Simulated annealing</w:t>
      </w:r>
    </w:p>
    <w:p w:rsidR="00822C9E" w:rsidRDefault="00822C9E" w:rsidP="00822C9E">
      <w:pPr>
        <w:pStyle w:val="ListParagraph"/>
        <w:numPr>
          <w:ilvl w:val="0"/>
          <w:numId w:val="12"/>
        </w:numPr>
      </w:pPr>
      <w:r>
        <w:t>Reactive search optimization</w:t>
      </w:r>
    </w:p>
    <w:p w:rsidR="00822C9E" w:rsidRDefault="00822C9E" w:rsidP="00822C9E">
      <w:pPr>
        <w:pStyle w:val="ListParagraph"/>
        <w:numPr>
          <w:ilvl w:val="0"/>
          <w:numId w:val="12"/>
        </w:numPr>
      </w:pPr>
      <w:r>
        <w:t>Ant colony optimization</w:t>
      </w:r>
    </w:p>
    <w:p w:rsidR="00822C9E" w:rsidRDefault="00822C9E" w:rsidP="004949D1">
      <w:pPr>
        <w:pStyle w:val="ListParagraph"/>
        <w:numPr>
          <w:ilvl w:val="0"/>
          <w:numId w:val="12"/>
        </w:numPr>
      </w:pPr>
      <w:r>
        <w:t>Hopfield neural networks</w:t>
      </w:r>
    </w:p>
    <w:p w:rsidR="008410E5" w:rsidRDefault="008410E5" w:rsidP="008410E5">
      <w:r>
        <w:t xml:space="preserve">We </w:t>
      </w:r>
      <w:r w:rsidR="00517AF2">
        <w:t>have not</w:t>
      </w:r>
      <w:r>
        <w:t xml:space="preserve"> yet decided which algorithm </w:t>
      </w:r>
      <w:r w:rsidR="00836EAC">
        <w:t>we will be working with, we will be considering the trade-offs between each of the algorithms and considering the same.</w:t>
      </w:r>
    </w:p>
    <w:p w:rsidR="00B05406" w:rsidRDefault="00B05406" w:rsidP="00B05406">
      <w:pPr>
        <w:pStyle w:val="Heading2"/>
      </w:pPr>
      <w:bookmarkStart w:id="15" w:name="_Toc492679434"/>
      <w:r>
        <w:t>References</w:t>
      </w:r>
      <w:bookmarkEnd w:id="15"/>
    </w:p>
    <w:p w:rsidR="00F77569" w:rsidRDefault="00F77569" w:rsidP="00517AF2">
      <w:pPr>
        <w:pStyle w:val="ListParagraph"/>
        <w:numPr>
          <w:ilvl w:val="0"/>
          <w:numId w:val="14"/>
        </w:numPr>
      </w:pPr>
      <w:r w:rsidRPr="00F77569">
        <w:t>Adaptive Monitoring: Application of Probing to Adapt Passive Monitoring</w:t>
      </w:r>
      <w:r>
        <w:t xml:space="preserve"> - Deepak </w:t>
      </w:r>
      <w:proofErr w:type="spellStart"/>
      <w:r>
        <w:t>Jeswani</w:t>
      </w:r>
      <w:proofErr w:type="spellEnd"/>
      <w:r w:rsidR="00251895">
        <w:t xml:space="preserve">, </w:t>
      </w:r>
      <w:proofErr w:type="spellStart"/>
      <w:r>
        <w:t>Maitreya</w:t>
      </w:r>
      <w:proofErr w:type="spellEnd"/>
      <w:r>
        <w:t xml:space="preserve"> </w:t>
      </w:r>
      <w:proofErr w:type="spellStart"/>
      <w:r>
        <w:t>Natu</w:t>
      </w:r>
      <w:proofErr w:type="spellEnd"/>
      <w:r w:rsidR="00251895">
        <w:t xml:space="preserve">, </w:t>
      </w:r>
      <w:r>
        <w:t>R. K. Ghosh</w:t>
      </w:r>
      <w:r w:rsidR="00251895">
        <w:t xml:space="preserve"> (</w:t>
      </w:r>
      <w:r w:rsidR="00251895" w:rsidRPr="00251895">
        <w:t>Journal of Network and Systems Management</w:t>
      </w:r>
      <w:r w:rsidR="00251895">
        <w:t xml:space="preserve"> – October 2015)</w:t>
      </w:r>
    </w:p>
    <w:p w:rsidR="00FF07B2" w:rsidRPr="005B114F" w:rsidRDefault="00251895" w:rsidP="00517AF2">
      <w:pPr>
        <w:pStyle w:val="ListParagraph"/>
        <w:numPr>
          <w:ilvl w:val="0"/>
          <w:numId w:val="14"/>
        </w:numPr>
      </w:pPr>
      <w:r>
        <w:t>Adaptive path selection for link loss inference in network tomography applications</w:t>
      </w:r>
      <w:r w:rsidR="00DF19D4">
        <w:t xml:space="preserve"> - </w:t>
      </w:r>
      <w:r>
        <w:t xml:space="preserve">Y </w:t>
      </w:r>
      <w:proofErr w:type="spellStart"/>
      <w:r>
        <w:t>Qiao</w:t>
      </w:r>
      <w:proofErr w:type="spellEnd"/>
      <w:r>
        <w:t>, J Jiao, Y Rao, H M</w:t>
      </w:r>
      <w:r w:rsidR="00DF19D4">
        <w:t>a (</w:t>
      </w:r>
      <w:proofErr w:type="spellStart"/>
      <w:r w:rsidR="00DF19D4">
        <w:t>PloS</w:t>
      </w:r>
      <w:proofErr w:type="spellEnd"/>
      <w:r w:rsidR="00DF19D4">
        <w:t xml:space="preserve"> one - 2016)</w:t>
      </w:r>
    </w:p>
    <w:sectPr w:rsidR="00FF07B2" w:rsidRPr="005B114F" w:rsidSect="00F64901">
      <w:headerReference w:type="default" r:id="rId11"/>
      <w:footerReference w:type="default" r:id="rId12"/>
      <w:type w:val="continuous"/>
      <w:pgSz w:w="12240" w:h="15840"/>
      <w:pgMar w:top="1440" w:right="1440" w:bottom="1440" w:left="1440" w:header="720" w:footer="720" w:gutter="0"/>
      <w:cols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AB4" w:rsidRDefault="00B47AB4">
      <w:r>
        <w:separator/>
      </w:r>
    </w:p>
    <w:p w:rsidR="00B47AB4" w:rsidRDefault="00B47AB4"/>
  </w:endnote>
  <w:endnote w:type="continuationSeparator" w:id="0">
    <w:p w:rsidR="00B47AB4" w:rsidRDefault="00B47AB4">
      <w:r>
        <w:continuationSeparator/>
      </w:r>
    </w:p>
    <w:p w:rsidR="00B47AB4" w:rsidRDefault="00B47A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F32844">
      <w:sdt>
        <w:sdtPr>
          <w:alias w:val="Date"/>
          <w:tag w:val=""/>
          <w:id w:val="-940607518"/>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tc>
            <w:tcPr>
              <w:tcW w:w="750" w:type="pct"/>
            </w:tcPr>
            <w:p w:rsidR="00F32844" w:rsidRDefault="00F32844">
              <w:pPr>
                <w:pStyle w:val="Footer"/>
              </w:pPr>
              <w:r w:rsidRPr="009B091C">
                <w:rPr>
                  <w:color w:val="FFFFFF" w:themeColor="background1"/>
                </w:rPr>
                <w:t>[Date]</w:t>
              </w:r>
            </w:p>
          </w:tc>
        </w:sdtContent>
      </w:sdt>
      <w:sdt>
        <w:sdtPr>
          <w:alias w:val="Title"/>
          <w:tag w:val=""/>
          <w:id w:val="2059277590"/>
          <w:placeholder>
            <w:docPart w:val="3BF300138BF24C0EB540526B21AEE1EA"/>
          </w:placeholde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rsidR="00F32844" w:rsidRDefault="00F32844">
              <w:pPr>
                <w:pStyle w:val="Footer"/>
                <w:jc w:val="center"/>
              </w:pPr>
              <w:r>
                <w:t>Network Probe Selection Problem</w:t>
              </w:r>
            </w:p>
          </w:tc>
        </w:sdtContent>
      </w:sdt>
      <w:tc>
        <w:tcPr>
          <w:tcW w:w="750" w:type="pct"/>
        </w:tcPr>
        <w:p w:rsidR="00F32844" w:rsidRDefault="00F32844">
          <w:pPr>
            <w:pStyle w:val="Footer"/>
            <w:jc w:val="right"/>
          </w:pPr>
          <w:r>
            <w:fldChar w:fldCharType="begin"/>
          </w:r>
          <w:r>
            <w:instrText xml:space="preserve"> PAGE  \* Arabic </w:instrText>
          </w:r>
          <w:r>
            <w:fldChar w:fldCharType="separate"/>
          </w:r>
          <w:r w:rsidR="00BD487D">
            <w:rPr>
              <w:noProof/>
            </w:rPr>
            <w:t>7</w:t>
          </w:r>
          <w:r>
            <w:fldChar w:fldCharType="end"/>
          </w:r>
        </w:p>
      </w:tc>
    </w:tr>
  </w:tbl>
  <w:p w:rsidR="00F32844" w:rsidRDefault="00F328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AB4" w:rsidRDefault="00B47AB4">
      <w:r>
        <w:separator/>
      </w:r>
    </w:p>
    <w:p w:rsidR="00B47AB4" w:rsidRDefault="00B47AB4"/>
  </w:footnote>
  <w:footnote w:type="continuationSeparator" w:id="0">
    <w:p w:rsidR="00B47AB4" w:rsidRDefault="00B47AB4">
      <w:r>
        <w:continuationSeparator/>
      </w:r>
    </w:p>
    <w:p w:rsidR="00B47AB4" w:rsidRDefault="00B47AB4"/>
  </w:footnote>
  <w:footnote w:id="1">
    <w:p w:rsidR="005736C8" w:rsidRPr="005736C8" w:rsidRDefault="005736C8" w:rsidP="005736C8">
      <w:pPr>
        <w:pStyle w:val="FootnoteText"/>
        <w:rPr>
          <w:lang w:val="en-IN"/>
        </w:rPr>
      </w:pPr>
      <w:r>
        <w:rPr>
          <w:rStyle w:val="FootnoteReference"/>
        </w:rPr>
        <w:footnoteRef/>
      </w:r>
      <w:r>
        <w:t xml:space="preserve"> Probes refer to test transactions that </w:t>
      </w:r>
      <w:proofErr w:type="gramStart"/>
      <w:r>
        <w:t>are sent</w:t>
      </w:r>
      <w:proofErr w:type="gramEnd"/>
      <w:r>
        <w:t xml:space="preserve"> in the network. The success and failure of these probes depend on the success and failure of the network components used by the probes. </w:t>
      </w:r>
      <w:r w:rsidR="00A3212A">
        <w:t>An example</w:t>
      </w:r>
      <w:r w:rsidR="00606850">
        <w:t xml:space="preserve"> of a simple</w:t>
      </w:r>
      <w:r w:rsidR="00A3212A">
        <w:t xml:space="preserve"> probing technique is </w:t>
      </w:r>
      <w:r w:rsidR="00606850">
        <w:t xml:space="preserve">to </w:t>
      </w:r>
      <w:r w:rsidR="00CD35ED">
        <w:t>ping</w:t>
      </w:r>
      <w:r w:rsidR="00A3212A">
        <w:t xml:space="preserve"> all nearby nodes and check the response time and packet loss.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2844" w:rsidRPr="005B114F" w:rsidRDefault="00B47AB4" w:rsidP="00A52B0D">
    <w:pPr>
      <w:pStyle w:val="Subtitle"/>
      <w:rPr>
        <w:rFonts w:ascii="Candara" w:hAnsi="Candara"/>
        <w:sz w:val="32"/>
      </w:rPr>
    </w:pPr>
    <w:sdt>
      <w:sdtPr>
        <w:alias w:val="Subtitle"/>
        <w:tag w:val=""/>
        <w:id w:val="-103504147"/>
        <w:dataBinding w:prefixMappings="xmlns:ns0='http://purl.org/dc/elements/1.1/' xmlns:ns1='http://schemas.openxmlformats.org/package/2006/metadata/core-properties' " w:xpath="/ns1:coreProperties[1]/ns0:subject[1]" w:storeItemID="{6C3C8BC8-F283-45AE-878A-BAB7291924A1}"/>
        <w:text/>
      </w:sdtPr>
      <w:sdtEndPr/>
      <w:sdtContent>
        <w:r w:rsidR="00F32844" w:rsidRPr="00A52B0D">
          <w:t>Project Proposal for CS357</w:t>
        </w:r>
      </w:sdtContent>
    </w:sdt>
  </w:p>
  <w:p w:rsidR="00F32844" w:rsidRDefault="00F328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C11880"/>
    <w:multiLevelType w:val="hybridMultilevel"/>
    <w:tmpl w:val="29AE5CA4"/>
    <w:lvl w:ilvl="0" w:tplc="04A44226">
      <w:numFmt w:val="bullet"/>
      <w:lvlText w:val=""/>
      <w:lvlJc w:val="left"/>
      <w:pPr>
        <w:ind w:left="432" w:hanging="360"/>
      </w:pPr>
      <w:rPr>
        <w:rFonts w:ascii="Symbol" w:eastAsiaTheme="minorEastAsia" w:hAnsi="Symbol" w:cstheme="minorBidi" w:hint="default"/>
      </w:rPr>
    </w:lvl>
    <w:lvl w:ilvl="1" w:tplc="40090003">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2" w15:restartNumberingAfterBreak="0">
    <w:nsid w:val="02423ED0"/>
    <w:multiLevelType w:val="hybridMultilevel"/>
    <w:tmpl w:val="99C49C10"/>
    <w:lvl w:ilvl="0" w:tplc="83BE7C94">
      <w:start w:val="1"/>
      <w:numFmt w:val="decimal"/>
      <w:lvlText w:val="%1."/>
      <w:lvlJc w:val="left"/>
      <w:pPr>
        <w:ind w:left="432" w:hanging="360"/>
      </w:pPr>
      <w:rPr>
        <w:rFonts w:hint="default"/>
        <w:u w:val="dottedHeavy"/>
      </w:rPr>
    </w:lvl>
    <w:lvl w:ilvl="1" w:tplc="40090019">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 w15:restartNumberingAfterBreak="0">
    <w:nsid w:val="09133BF4"/>
    <w:multiLevelType w:val="hybridMultilevel"/>
    <w:tmpl w:val="802C86EE"/>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4" w15:restartNumberingAfterBreak="0">
    <w:nsid w:val="12A73D6B"/>
    <w:multiLevelType w:val="hybridMultilevel"/>
    <w:tmpl w:val="E01400FC"/>
    <w:lvl w:ilvl="0" w:tplc="40090003">
      <w:start w:val="1"/>
      <w:numFmt w:val="bullet"/>
      <w:lvlText w:val="o"/>
      <w:lvlJc w:val="left"/>
      <w:pPr>
        <w:ind w:left="720" w:hanging="360"/>
      </w:pPr>
      <w:rPr>
        <w:rFonts w:ascii="Courier New" w:hAnsi="Courier New" w:cs="Courier New" w:hint="default"/>
      </w:rPr>
    </w:lvl>
    <w:lvl w:ilvl="1" w:tplc="9B92A14C">
      <w:numFmt w:val="bullet"/>
      <w:lvlText w:val="•"/>
      <w:lvlJc w:val="left"/>
      <w:pPr>
        <w:ind w:left="1440" w:hanging="360"/>
      </w:pPr>
      <w:rPr>
        <w:rFonts w:ascii="Calibri" w:eastAsiaTheme="minorEastAsia"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9117A2"/>
    <w:multiLevelType w:val="hybridMultilevel"/>
    <w:tmpl w:val="D38C1A5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93AC2"/>
    <w:multiLevelType w:val="hybridMultilevel"/>
    <w:tmpl w:val="CC66E8BE"/>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8" w15:restartNumberingAfterBreak="0">
    <w:nsid w:val="2BFF14BB"/>
    <w:multiLevelType w:val="hybridMultilevel"/>
    <w:tmpl w:val="099E2C2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5002C5"/>
    <w:multiLevelType w:val="hybridMultilevel"/>
    <w:tmpl w:val="C9E87DE0"/>
    <w:lvl w:ilvl="0" w:tplc="40090003">
      <w:start w:val="1"/>
      <w:numFmt w:val="bullet"/>
      <w:lvlText w:val="o"/>
      <w:lvlJc w:val="left"/>
      <w:pPr>
        <w:ind w:left="792" w:hanging="360"/>
      </w:pPr>
      <w:rPr>
        <w:rFonts w:ascii="Courier New" w:hAnsi="Courier New" w:cs="Courier New"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0" w15:restartNumberingAfterBreak="0">
    <w:nsid w:val="4CFB7A62"/>
    <w:multiLevelType w:val="hybridMultilevel"/>
    <w:tmpl w:val="CC0C60F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EA7EF9"/>
    <w:multiLevelType w:val="hybridMultilevel"/>
    <w:tmpl w:val="B7104E6A"/>
    <w:lvl w:ilvl="0" w:tplc="9EA472CE">
      <w:start w:val="2"/>
      <w:numFmt w:val="bullet"/>
      <w:lvlText w:val=""/>
      <w:lvlJc w:val="left"/>
      <w:pPr>
        <w:ind w:left="432" w:hanging="360"/>
      </w:pPr>
      <w:rPr>
        <w:rFonts w:ascii="Symbol" w:eastAsiaTheme="minorEastAsia" w:hAnsi="Symbol" w:cstheme="minorBidi"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12" w15:restartNumberingAfterBreak="0">
    <w:nsid w:val="6DCC7A70"/>
    <w:multiLevelType w:val="hybridMultilevel"/>
    <w:tmpl w:val="D172BA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E531854"/>
    <w:multiLevelType w:val="hybridMultilevel"/>
    <w:tmpl w:val="F1BEAF54"/>
    <w:lvl w:ilvl="0" w:tplc="04A44226">
      <w:numFmt w:val="bullet"/>
      <w:lvlText w:val=""/>
      <w:lvlJc w:val="left"/>
      <w:pPr>
        <w:ind w:left="432"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11"/>
  </w:num>
  <w:num w:numId="5">
    <w:abstractNumId w:val="1"/>
  </w:num>
  <w:num w:numId="6">
    <w:abstractNumId w:val="13"/>
  </w:num>
  <w:num w:numId="7">
    <w:abstractNumId w:val="3"/>
  </w:num>
  <w:num w:numId="8">
    <w:abstractNumId w:val="7"/>
  </w:num>
  <w:num w:numId="9">
    <w:abstractNumId w:val="9"/>
  </w:num>
  <w:num w:numId="10">
    <w:abstractNumId w:val="5"/>
  </w:num>
  <w:num w:numId="11">
    <w:abstractNumId w:val="12"/>
  </w:num>
  <w:num w:numId="12">
    <w:abstractNumId w:val="4"/>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37A"/>
    <w:rsid w:val="000222EC"/>
    <w:rsid w:val="00051C0B"/>
    <w:rsid w:val="0005410A"/>
    <w:rsid w:val="000576C0"/>
    <w:rsid w:val="00074AE5"/>
    <w:rsid w:val="00087932"/>
    <w:rsid w:val="00092201"/>
    <w:rsid w:val="00093585"/>
    <w:rsid w:val="000B7272"/>
    <w:rsid w:val="000C69E5"/>
    <w:rsid w:val="000D1D3F"/>
    <w:rsid w:val="000D21F5"/>
    <w:rsid w:val="000D699E"/>
    <w:rsid w:val="000E563C"/>
    <w:rsid w:val="000E6B45"/>
    <w:rsid w:val="00101957"/>
    <w:rsid w:val="00103082"/>
    <w:rsid w:val="00121D62"/>
    <w:rsid w:val="00136133"/>
    <w:rsid w:val="001407DF"/>
    <w:rsid w:val="0015047A"/>
    <w:rsid w:val="0016225E"/>
    <w:rsid w:val="00174550"/>
    <w:rsid w:val="001A50F5"/>
    <w:rsid w:val="00210235"/>
    <w:rsid w:val="002152B7"/>
    <w:rsid w:val="00220C03"/>
    <w:rsid w:val="00224235"/>
    <w:rsid w:val="002431BE"/>
    <w:rsid w:val="00244063"/>
    <w:rsid w:val="00251895"/>
    <w:rsid w:val="0027432B"/>
    <w:rsid w:val="002B360E"/>
    <w:rsid w:val="002E0AB5"/>
    <w:rsid w:val="002E3094"/>
    <w:rsid w:val="002F7266"/>
    <w:rsid w:val="00314BD3"/>
    <w:rsid w:val="00323732"/>
    <w:rsid w:val="00361503"/>
    <w:rsid w:val="0036280B"/>
    <w:rsid w:val="003642EB"/>
    <w:rsid w:val="00380404"/>
    <w:rsid w:val="003B2DCC"/>
    <w:rsid w:val="00401FE6"/>
    <w:rsid w:val="004209A1"/>
    <w:rsid w:val="004949D1"/>
    <w:rsid w:val="004974DA"/>
    <w:rsid w:val="004C45CB"/>
    <w:rsid w:val="004D0C82"/>
    <w:rsid w:val="004E1B32"/>
    <w:rsid w:val="00516FF2"/>
    <w:rsid w:val="00517AF2"/>
    <w:rsid w:val="00530A64"/>
    <w:rsid w:val="00537A0B"/>
    <w:rsid w:val="0055049C"/>
    <w:rsid w:val="005736C8"/>
    <w:rsid w:val="005B114F"/>
    <w:rsid w:val="005D5E04"/>
    <w:rsid w:val="00606850"/>
    <w:rsid w:val="00641066"/>
    <w:rsid w:val="00653546"/>
    <w:rsid w:val="00661C33"/>
    <w:rsid w:val="00666AB2"/>
    <w:rsid w:val="006751F8"/>
    <w:rsid w:val="0068339D"/>
    <w:rsid w:val="00684B44"/>
    <w:rsid w:val="006A6868"/>
    <w:rsid w:val="006B74D0"/>
    <w:rsid w:val="006E4E8B"/>
    <w:rsid w:val="007010DE"/>
    <w:rsid w:val="007502EE"/>
    <w:rsid w:val="00751B0C"/>
    <w:rsid w:val="007575BC"/>
    <w:rsid w:val="0076253B"/>
    <w:rsid w:val="00783922"/>
    <w:rsid w:val="007B05BC"/>
    <w:rsid w:val="007B2777"/>
    <w:rsid w:val="007D3251"/>
    <w:rsid w:val="007E022E"/>
    <w:rsid w:val="007F25B8"/>
    <w:rsid w:val="008067AE"/>
    <w:rsid w:val="00822C9E"/>
    <w:rsid w:val="00834746"/>
    <w:rsid w:val="00836EAC"/>
    <w:rsid w:val="008410E5"/>
    <w:rsid w:val="00873864"/>
    <w:rsid w:val="00877E2D"/>
    <w:rsid w:val="00883006"/>
    <w:rsid w:val="008A05A5"/>
    <w:rsid w:val="008A32E4"/>
    <w:rsid w:val="008C2D46"/>
    <w:rsid w:val="008C32F3"/>
    <w:rsid w:val="008C591F"/>
    <w:rsid w:val="008F7646"/>
    <w:rsid w:val="00903D16"/>
    <w:rsid w:val="00927484"/>
    <w:rsid w:val="00967C6D"/>
    <w:rsid w:val="00992CB9"/>
    <w:rsid w:val="00993A98"/>
    <w:rsid w:val="00994C71"/>
    <w:rsid w:val="009A79EB"/>
    <w:rsid w:val="009B091C"/>
    <w:rsid w:val="009B132F"/>
    <w:rsid w:val="009C78D2"/>
    <w:rsid w:val="009D6181"/>
    <w:rsid w:val="009F439F"/>
    <w:rsid w:val="009F6AC8"/>
    <w:rsid w:val="00A0137A"/>
    <w:rsid w:val="00A176A9"/>
    <w:rsid w:val="00A27D35"/>
    <w:rsid w:val="00A3212A"/>
    <w:rsid w:val="00A416DD"/>
    <w:rsid w:val="00A52B0D"/>
    <w:rsid w:val="00A541BA"/>
    <w:rsid w:val="00A763B4"/>
    <w:rsid w:val="00A7687B"/>
    <w:rsid w:val="00A966FF"/>
    <w:rsid w:val="00AA0A26"/>
    <w:rsid w:val="00AB7CDC"/>
    <w:rsid w:val="00AD2324"/>
    <w:rsid w:val="00AD2670"/>
    <w:rsid w:val="00AD5016"/>
    <w:rsid w:val="00AE0F93"/>
    <w:rsid w:val="00B04F39"/>
    <w:rsid w:val="00B05406"/>
    <w:rsid w:val="00B3427D"/>
    <w:rsid w:val="00B412BC"/>
    <w:rsid w:val="00B47AB4"/>
    <w:rsid w:val="00B65444"/>
    <w:rsid w:val="00B873CF"/>
    <w:rsid w:val="00B94C66"/>
    <w:rsid w:val="00B970A2"/>
    <w:rsid w:val="00B976A3"/>
    <w:rsid w:val="00BB4D94"/>
    <w:rsid w:val="00BD487D"/>
    <w:rsid w:val="00BE319D"/>
    <w:rsid w:val="00C031F1"/>
    <w:rsid w:val="00C05AF1"/>
    <w:rsid w:val="00C12824"/>
    <w:rsid w:val="00C141B4"/>
    <w:rsid w:val="00C3312B"/>
    <w:rsid w:val="00C3719A"/>
    <w:rsid w:val="00C4099A"/>
    <w:rsid w:val="00C44A3A"/>
    <w:rsid w:val="00C75207"/>
    <w:rsid w:val="00CB39F5"/>
    <w:rsid w:val="00CB3DC9"/>
    <w:rsid w:val="00CD35ED"/>
    <w:rsid w:val="00CE6D7E"/>
    <w:rsid w:val="00D33D12"/>
    <w:rsid w:val="00D52BF3"/>
    <w:rsid w:val="00D53B4A"/>
    <w:rsid w:val="00D84891"/>
    <w:rsid w:val="00D96F55"/>
    <w:rsid w:val="00DB5D14"/>
    <w:rsid w:val="00DB7085"/>
    <w:rsid w:val="00DF19D4"/>
    <w:rsid w:val="00E25830"/>
    <w:rsid w:val="00E25BF1"/>
    <w:rsid w:val="00E2640E"/>
    <w:rsid w:val="00E26FB6"/>
    <w:rsid w:val="00E34A1A"/>
    <w:rsid w:val="00EA5C73"/>
    <w:rsid w:val="00EE33D0"/>
    <w:rsid w:val="00F32844"/>
    <w:rsid w:val="00F46729"/>
    <w:rsid w:val="00F64901"/>
    <w:rsid w:val="00F705B1"/>
    <w:rsid w:val="00F723AD"/>
    <w:rsid w:val="00F77569"/>
    <w:rsid w:val="00F81156"/>
    <w:rsid w:val="00F85068"/>
    <w:rsid w:val="00F969F1"/>
    <w:rsid w:val="00FF0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A3CFDB"/>
  <w15:chartTrackingRefBased/>
  <w15:docId w15:val="{A54D0CAF-06A2-4705-9ACA-30089811D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235"/>
    <w:pPr>
      <w:spacing w:after="120" w:line="240" w:lineRule="auto"/>
      <w:ind w:left="72" w:right="72"/>
      <w:jc w:val="both"/>
    </w:pPr>
    <w:rPr>
      <w:sz w:val="28"/>
    </w:rPr>
  </w:style>
  <w:style w:type="paragraph" w:styleId="Heading1">
    <w:name w:val="heading 1"/>
    <w:basedOn w:val="Normal"/>
    <w:next w:val="Normal"/>
    <w:link w:val="Heading1Char"/>
    <w:uiPriority w:val="9"/>
    <w:qFormat/>
    <w:pPr>
      <w:keepNext/>
      <w:keepLines/>
      <w:spacing w:after="40"/>
      <w:outlineLvl w:val="0"/>
    </w:pPr>
    <w:rPr>
      <w:rFonts w:asciiTheme="majorHAnsi" w:eastAsiaTheme="majorEastAsia" w:hAnsiTheme="majorHAnsi" w:cstheme="majorBidi"/>
      <w:caps/>
      <w:color w:val="94B6D2" w:themeColor="accent1"/>
      <w:szCs w:val="28"/>
    </w:rPr>
  </w:style>
  <w:style w:type="paragraph" w:styleId="Heading2">
    <w:name w:val="heading 2"/>
    <w:basedOn w:val="Normal"/>
    <w:next w:val="Normal"/>
    <w:link w:val="Heading2Char"/>
    <w:uiPriority w:val="1"/>
    <w:qFormat/>
    <w:rsid w:val="005B114F"/>
    <w:pPr>
      <w:keepNext/>
      <w:keepLines/>
      <w:spacing w:before="120"/>
      <w:outlineLvl w:val="1"/>
    </w:pPr>
    <w:rPr>
      <w:rFonts w:asciiTheme="majorHAnsi" w:eastAsiaTheme="majorEastAsia" w:hAnsiTheme="majorHAnsi" w:cstheme="majorBidi"/>
      <w:caps/>
      <w:color w:val="DD8047" w:themeColor="accent2"/>
      <w:sz w:val="40"/>
      <w:szCs w:val="24"/>
    </w:rPr>
  </w:style>
  <w:style w:type="paragraph" w:styleId="Heading3">
    <w:name w:val="heading 3"/>
    <w:basedOn w:val="Normal"/>
    <w:next w:val="Normal"/>
    <w:link w:val="Heading3Char"/>
    <w:uiPriority w:val="1"/>
    <w:qFormat/>
    <w:rsid w:val="00244063"/>
    <w:pPr>
      <w:keepNext/>
      <w:keepLines/>
      <w:spacing w:before="120"/>
      <w:outlineLvl w:val="2"/>
    </w:pPr>
    <w:rPr>
      <w:rFonts w:asciiTheme="majorHAnsi" w:eastAsiaTheme="majorEastAsia" w:hAnsiTheme="majorHAnsi" w:cstheme="majorBidi"/>
      <w:caps/>
      <w:color w:val="80865A" w:themeColor="accent3" w:themeShade="BF"/>
      <w:sz w:val="32"/>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sid w:val="005B114F"/>
    <w:rPr>
      <w:rFonts w:asciiTheme="majorHAnsi" w:eastAsiaTheme="majorEastAsia" w:hAnsiTheme="majorHAnsi" w:cstheme="majorBidi"/>
      <w:caps/>
      <w:color w:val="DD8047" w:themeColor="accent2"/>
      <w:sz w:val="40"/>
      <w:szCs w:val="24"/>
    </w:rPr>
  </w:style>
  <w:style w:type="character" w:customStyle="1" w:styleId="Heading3Char">
    <w:name w:val="Heading 3 Char"/>
    <w:basedOn w:val="DefaultParagraphFont"/>
    <w:link w:val="Heading3"/>
    <w:uiPriority w:val="1"/>
    <w:rsid w:val="00244063"/>
    <w:rPr>
      <w:rFonts w:asciiTheme="majorHAnsi" w:eastAsiaTheme="majorEastAsia" w:hAnsiTheme="majorHAnsi" w:cstheme="majorBidi"/>
      <w:caps/>
      <w:color w:val="80865A" w:themeColor="accent3" w:themeShade="BF"/>
      <w:sz w:val="3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unhideWhenUsed/>
    <w:qFormat/>
    <w:rsid w:val="009D6181"/>
    <w:pPr>
      <w:ind w:left="720"/>
      <w:contextualSpacing/>
    </w:pPr>
  </w:style>
  <w:style w:type="paragraph" w:styleId="TOC1">
    <w:name w:val="toc 1"/>
    <w:basedOn w:val="Normal"/>
    <w:next w:val="Normal"/>
    <w:autoRedefine/>
    <w:uiPriority w:val="39"/>
    <w:unhideWhenUsed/>
    <w:rsid w:val="00C12824"/>
    <w:pPr>
      <w:spacing w:before="120"/>
      <w:ind w:left="0"/>
      <w:jc w:val="left"/>
    </w:pPr>
    <w:rPr>
      <w:b/>
      <w:bCs/>
      <w:caps/>
      <w:sz w:val="20"/>
      <w:szCs w:val="20"/>
    </w:rPr>
  </w:style>
  <w:style w:type="paragraph" w:styleId="TOC2">
    <w:name w:val="toc 2"/>
    <w:basedOn w:val="Normal"/>
    <w:next w:val="Normal"/>
    <w:autoRedefine/>
    <w:uiPriority w:val="39"/>
    <w:unhideWhenUsed/>
    <w:rsid w:val="00C12824"/>
    <w:pPr>
      <w:spacing w:after="0"/>
      <w:ind w:left="280"/>
      <w:jc w:val="left"/>
    </w:pPr>
    <w:rPr>
      <w:smallCaps/>
      <w:sz w:val="20"/>
      <w:szCs w:val="20"/>
    </w:rPr>
  </w:style>
  <w:style w:type="paragraph" w:styleId="TOC3">
    <w:name w:val="toc 3"/>
    <w:basedOn w:val="Normal"/>
    <w:next w:val="Normal"/>
    <w:autoRedefine/>
    <w:uiPriority w:val="39"/>
    <w:unhideWhenUsed/>
    <w:rsid w:val="00C12824"/>
    <w:pPr>
      <w:spacing w:after="0"/>
      <w:ind w:left="560"/>
      <w:jc w:val="left"/>
    </w:pPr>
    <w:rPr>
      <w:i/>
      <w:iCs/>
      <w:sz w:val="20"/>
      <w:szCs w:val="20"/>
    </w:rPr>
  </w:style>
  <w:style w:type="paragraph" w:styleId="TOC4">
    <w:name w:val="toc 4"/>
    <w:basedOn w:val="Normal"/>
    <w:next w:val="Normal"/>
    <w:autoRedefine/>
    <w:uiPriority w:val="39"/>
    <w:unhideWhenUsed/>
    <w:rsid w:val="00C12824"/>
    <w:pPr>
      <w:spacing w:after="0"/>
      <w:ind w:left="840"/>
      <w:jc w:val="left"/>
    </w:pPr>
    <w:rPr>
      <w:sz w:val="18"/>
      <w:szCs w:val="18"/>
    </w:rPr>
  </w:style>
  <w:style w:type="paragraph" w:styleId="TOC5">
    <w:name w:val="toc 5"/>
    <w:basedOn w:val="Normal"/>
    <w:next w:val="Normal"/>
    <w:autoRedefine/>
    <w:uiPriority w:val="39"/>
    <w:unhideWhenUsed/>
    <w:rsid w:val="00C12824"/>
    <w:pPr>
      <w:spacing w:after="0"/>
      <w:ind w:left="1120"/>
      <w:jc w:val="left"/>
    </w:pPr>
    <w:rPr>
      <w:sz w:val="18"/>
      <w:szCs w:val="18"/>
    </w:rPr>
  </w:style>
  <w:style w:type="paragraph" w:styleId="TOC6">
    <w:name w:val="toc 6"/>
    <w:basedOn w:val="Normal"/>
    <w:next w:val="Normal"/>
    <w:autoRedefine/>
    <w:uiPriority w:val="39"/>
    <w:unhideWhenUsed/>
    <w:rsid w:val="00C12824"/>
    <w:pPr>
      <w:spacing w:after="0"/>
      <w:ind w:left="1400"/>
      <w:jc w:val="left"/>
    </w:pPr>
    <w:rPr>
      <w:sz w:val="18"/>
      <w:szCs w:val="18"/>
    </w:rPr>
  </w:style>
  <w:style w:type="paragraph" w:styleId="TOC7">
    <w:name w:val="toc 7"/>
    <w:basedOn w:val="Normal"/>
    <w:next w:val="Normal"/>
    <w:autoRedefine/>
    <w:uiPriority w:val="39"/>
    <w:unhideWhenUsed/>
    <w:rsid w:val="00C12824"/>
    <w:pPr>
      <w:spacing w:after="0"/>
      <w:ind w:left="1680"/>
      <w:jc w:val="left"/>
    </w:pPr>
    <w:rPr>
      <w:sz w:val="18"/>
      <w:szCs w:val="18"/>
    </w:rPr>
  </w:style>
  <w:style w:type="paragraph" w:styleId="TOC8">
    <w:name w:val="toc 8"/>
    <w:basedOn w:val="Normal"/>
    <w:next w:val="Normal"/>
    <w:autoRedefine/>
    <w:uiPriority w:val="39"/>
    <w:unhideWhenUsed/>
    <w:rsid w:val="00C12824"/>
    <w:pPr>
      <w:spacing w:after="0"/>
      <w:ind w:left="1960"/>
      <w:jc w:val="left"/>
    </w:pPr>
    <w:rPr>
      <w:sz w:val="18"/>
      <w:szCs w:val="18"/>
    </w:rPr>
  </w:style>
  <w:style w:type="paragraph" w:styleId="TOC9">
    <w:name w:val="toc 9"/>
    <w:basedOn w:val="Normal"/>
    <w:next w:val="Normal"/>
    <w:autoRedefine/>
    <w:uiPriority w:val="39"/>
    <w:unhideWhenUsed/>
    <w:rsid w:val="00C12824"/>
    <w:pPr>
      <w:spacing w:after="0"/>
      <w:ind w:left="2240"/>
      <w:jc w:val="left"/>
    </w:pPr>
    <w:rPr>
      <w:sz w:val="18"/>
      <w:szCs w:val="18"/>
    </w:rPr>
  </w:style>
  <w:style w:type="paragraph" w:styleId="Bibliography">
    <w:name w:val="Bibliography"/>
    <w:basedOn w:val="Normal"/>
    <w:next w:val="Normal"/>
    <w:uiPriority w:val="37"/>
    <w:unhideWhenUsed/>
    <w:rsid w:val="00992CB9"/>
  </w:style>
  <w:style w:type="paragraph" w:styleId="FootnoteText">
    <w:name w:val="footnote text"/>
    <w:basedOn w:val="Normal"/>
    <w:link w:val="FootnoteTextChar"/>
    <w:uiPriority w:val="99"/>
    <w:semiHidden/>
    <w:unhideWhenUsed/>
    <w:rsid w:val="00992CB9"/>
    <w:pPr>
      <w:spacing w:after="0"/>
    </w:pPr>
    <w:rPr>
      <w:sz w:val="20"/>
      <w:szCs w:val="20"/>
    </w:rPr>
  </w:style>
  <w:style w:type="character" w:customStyle="1" w:styleId="FootnoteTextChar">
    <w:name w:val="Footnote Text Char"/>
    <w:basedOn w:val="DefaultParagraphFont"/>
    <w:link w:val="FootnoteText"/>
    <w:uiPriority w:val="99"/>
    <w:semiHidden/>
    <w:rsid w:val="00992CB9"/>
    <w:rPr>
      <w:sz w:val="20"/>
      <w:szCs w:val="20"/>
    </w:rPr>
  </w:style>
  <w:style w:type="character" w:styleId="FootnoteReference">
    <w:name w:val="footnote reference"/>
    <w:basedOn w:val="DefaultParagraphFont"/>
    <w:uiPriority w:val="99"/>
    <w:semiHidden/>
    <w:unhideWhenUsed/>
    <w:rsid w:val="00992CB9"/>
    <w:rPr>
      <w:vertAlign w:val="superscript"/>
    </w:rPr>
  </w:style>
  <w:style w:type="paragraph" w:customStyle="1" w:styleId="Citation">
    <w:name w:val="Citation"/>
    <w:basedOn w:val="Normal"/>
    <w:link w:val="CitationChar"/>
    <w:qFormat/>
    <w:rsid w:val="0055049C"/>
    <w:rPr>
      <w:vertAlign w:val="superscript"/>
    </w:rPr>
  </w:style>
  <w:style w:type="character" w:customStyle="1" w:styleId="CitationChar">
    <w:name w:val="Citation Char"/>
    <w:basedOn w:val="DefaultParagraphFont"/>
    <w:link w:val="Citation"/>
    <w:rsid w:val="0055049C"/>
    <w:rPr>
      <w:sz w:val="28"/>
      <w:vertAlign w:val="superscript"/>
    </w:rPr>
  </w:style>
  <w:style w:type="paragraph" w:styleId="NormalWeb">
    <w:name w:val="Normal (Web)"/>
    <w:basedOn w:val="Normal"/>
    <w:uiPriority w:val="99"/>
    <w:semiHidden/>
    <w:unhideWhenUsed/>
    <w:rsid w:val="004C45CB"/>
    <w:pPr>
      <w:spacing w:before="100" w:beforeAutospacing="1" w:after="100" w:afterAutospacing="1"/>
      <w:ind w:left="0" w:right="0"/>
      <w:jc w:val="left"/>
    </w:pPr>
    <w:rPr>
      <w:rFonts w:ascii="Times New Roman" w:eastAsia="Times New Roman" w:hAnsi="Times New Roman" w:cs="Times New Roman"/>
      <w:kern w:val="0"/>
      <w:sz w:val="24"/>
      <w:szCs w:val="24"/>
      <w:lang w:val="en-IN" w:eastAsia="en-IN"/>
      <w14:ligatures w14:val="none"/>
    </w:rPr>
  </w:style>
  <w:style w:type="paragraph" w:styleId="HTMLPreformatted">
    <w:name w:val="HTML Preformatted"/>
    <w:basedOn w:val="Normal"/>
    <w:link w:val="HTMLPreformattedChar"/>
    <w:uiPriority w:val="99"/>
    <w:semiHidden/>
    <w:unhideWhenUsed/>
    <w:rsid w:val="004C4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semiHidden/>
    <w:rsid w:val="004C45CB"/>
    <w:rPr>
      <w:rFonts w:ascii="Courier New" w:eastAsia="Times New Roman" w:hAnsi="Courier New" w:cs="Courier New"/>
      <w:kern w:val="0"/>
      <w:sz w:val="20"/>
      <w:szCs w:val="20"/>
      <w:lang w:val="en-IN" w:eastAsia="en-IN"/>
      <w14:ligatures w14:val="none"/>
    </w:rPr>
  </w:style>
  <w:style w:type="character" w:styleId="Hyperlink">
    <w:name w:val="Hyperlink"/>
    <w:basedOn w:val="DefaultParagraphFont"/>
    <w:uiPriority w:val="99"/>
    <w:unhideWhenUsed/>
    <w:rsid w:val="00F46729"/>
    <w:rPr>
      <w:color w:val="F7B615" w:themeColor="hyperlink"/>
      <w:u w:val="single"/>
    </w:rPr>
  </w:style>
  <w:style w:type="paragraph" w:customStyle="1" w:styleId="msonormal0">
    <w:name w:val="msonormal"/>
    <w:basedOn w:val="Normal"/>
    <w:rsid w:val="002152B7"/>
    <w:pPr>
      <w:spacing w:before="100" w:beforeAutospacing="1" w:after="100" w:afterAutospacing="1"/>
      <w:ind w:left="0" w:right="0"/>
      <w:jc w:val="left"/>
    </w:pPr>
    <w:rPr>
      <w:rFonts w:ascii="Times New Roman" w:eastAsia="Times New Roman" w:hAnsi="Times New Roman" w:cs="Times New Roman"/>
      <w:kern w:val="0"/>
      <w:sz w:val="24"/>
      <w:szCs w:val="24"/>
      <w:lang w:val="en-IN" w:eastAsia="en-IN"/>
      <w14:ligatures w14:val="none"/>
    </w:rPr>
  </w:style>
  <w:style w:type="character" w:styleId="FollowedHyperlink">
    <w:name w:val="FollowedHyperlink"/>
    <w:basedOn w:val="DefaultParagraphFont"/>
    <w:uiPriority w:val="99"/>
    <w:semiHidden/>
    <w:unhideWhenUsed/>
    <w:rsid w:val="00B94C66"/>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5578">
      <w:bodyDiv w:val="1"/>
      <w:marLeft w:val="0"/>
      <w:marRight w:val="0"/>
      <w:marTop w:val="0"/>
      <w:marBottom w:val="0"/>
      <w:divBdr>
        <w:top w:val="none" w:sz="0" w:space="0" w:color="auto"/>
        <w:left w:val="none" w:sz="0" w:space="0" w:color="auto"/>
        <w:bottom w:val="none" w:sz="0" w:space="0" w:color="auto"/>
        <w:right w:val="none" w:sz="0" w:space="0" w:color="auto"/>
      </w:divBdr>
    </w:div>
    <w:div w:id="67919492">
      <w:bodyDiv w:val="1"/>
      <w:marLeft w:val="0"/>
      <w:marRight w:val="0"/>
      <w:marTop w:val="0"/>
      <w:marBottom w:val="0"/>
      <w:divBdr>
        <w:top w:val="none" w:sz="0" w:space="0" w:color="auto"/>
        <w:left w:val="none" w:sz="0" w:space="0" w:color="auto"/>
        <w:bottom w:val="none" w:sz="0" w:space="0" w:color="auto"/>
        <w:right w:val="none" w:sz="0" w:space="0" w:color="auto"/>
      </w:divBdr>
    </w:div>
    <w:div w:id="101610202">
      <w:bodyDiv w:val="1"/>
      <w:marLeft w:val="0"/>
      <w:marRight w:val="0"/>
      <w:marTop w:val="0"/>
      <w:marBottom w:val="0"/>
      <w:divBdr>
        <w:top w:val="none" w:sz="0" w:space="0" w:color="auto"/>
        <w:left w:val="none" w:sz="0" w:space="0" w:color="auto"/>
        <w:bottom w:val="none" w:sz="0" w:space="0" w:color="auto"/>
        <w:right w:val="none" w:sz="0" w:space="0" w:color="auto"/>
      </w:divBdr>
    </w:div>
    <w:div w:id="108136117">
      <w:bodyDiv w:val="1"/>
      <w:marLeft w:val="0"/>
      <w:marRight w:val="0"/>
      <w:marTop w:val="0"/>
      <w:marBottom w:val="0"/>
      <w:divBdr>
        <w:top w:val="none" w:sz="0" w:space="0" w:color="auto"/>
        <w:left w:val="none" w:sz="0" w:space="0" w:color="auto"/>
        <w:bottom w:val="none" w:sz="0" w:space="0" w:color="auto"/>
        <w:right w:val="none" w:sz="0" w:space="0" w:color="auto"/>
      </w:divBdr>
    </w:div>
    <w:div w:id="132909404">
      <w:bodyDiv w:val="1"/>
      <w:marLeft w:val="0"/>
      <w:marRight w:val="0"/>
      <w:marTop w:val="0"/>
      <w:marBottom w:val="0"/>
      <w:divBdr>
        <w:top w:val="none" w:sz="0" w:space="0" w:color="auto"/>
        <w:left w:val="none" w:sz="0" w:space="0" w:color="auto"/>
        <w:bottom w:val="none" w:sz="0" w:space="0" w:color="auto"/>
        <w:right w:val="none" w:sz="0" w:space="0" w:color="auto"/>
      </w:divBdr>
    </w:div>
    <w:div w:id="135299030">
      <w:bodyDiv w:val="1"/>
      <w:marLeft w:val="0"/>
      <w:marRight w:val="0"/>
      <w:marTop w:val="0"/>
      <w:marBottom w:val="0"/>
      <w:divBdr>
        <w:top w:val="none" w:sz="0" w:space="0" w:color="auto"/>
        <w:left w:val="none" w:sz="0" w:space="0" w:color="auto"/>
        <w:bottom w:val="none" w:sz="0" w:space="0" w:color="auto"/>
        <w:right w:val="none" w:sz="0" w:space="0" w:color="auto"/>
      </w:divBdr>
    </w:div>
    <w:div w:id="173036671">
      <w:bodyDiv w:val="1"/>
      <w:marLeft w:val="0"/>
      <w:marRight w:val="0"/>
      <w:marTop w:val="0"/>
      <w:marBottom w:val="0"/>
      <w:divBdr>
        <w:top w:val="none" w:sz="0" w:space="0" w:color="auto"/>
        <w:left w:val="none" w:sz="0" w:space="0" w:color="auto"/>
        <w:bottom w:val="none" w:sz="0" w:space="0" w:color="auto"/>
        <w:right w:val="none" w:sz="0" w:space="0" w:color="auto"/>
      </w:divBdr>
    </w:div>
    <w:div w:id="215627569">
      <w:bodyDiv w:val="1"/>
      <w:marLeft w:val="0"/>
      <w:marRight w:val="0"/>
      <w:marTop w:val="0"/>
      <w:marBottom w:val="0"/>
      <w:divBdr>
        <w:top w:val="none" w:sz="0" w:space="0" w:color="auto"/>
        <w:left w:val="none" w:sz="0" w:space="0" w:color="auto"/>
        <w:bottom w:val="none" w:sz="0" w:space="0" w:color="auto"/>
        <w:right w:val="none" w:sz="0" w:space="0" w:color="auto"/>
      </w:divBdr>
    </w:div>
    <w:div w:id="263224912">
      <w:bodyDiv w:val="1"/>
      <w:marLeft w:val="0"/>
      <w:marRight w:val="0"/>
      <w:marTop w:val="0"/>
      <w:marBottom w:val="0"/>
      <w:divBdr>
        <w:top w:val="none" w:sz="0" w:space="0" w:color="auto"/>
        <w:left w:val="none" w:sz="0" w:space="0" w:color="auto"/>
        <w:bottom w:val="none" w:sz="0" w:space="0" w:color="auto"/>
        <w:right w:val="none" w:sz="0" w:space="0" w:color="auto"/>
      </w:divBdr>
    </w:div>
    <w:div w:id="298265356">
      <w:bodyDiv w:val="1"/>
      <w:marLeft w:val="0"/>
      <w:marRight w:val="0"/>
      <w:marTop w:val="0"/>
      <w:marBottom w:val="0"/>
      <w:divBdr>
        <w:top w:val="none" w:sz="0" w:space="0" w:color="auto"/>
        <w:left w:val="none" w:sz="0" w:space="0" w:color="auto"/>
        <w:bottom w:val="none" w:sz="0" w:space="0" w:color="auto"/>
        <w:right w:val="none" w:sz="0" w:space="0" w:color="auto"/>
      </w:divBdr>
    </w:div>
    <w:div w:id="326828353">
      <w:bodyDiv w:val="1"/>
      <w:marLeft w:val="0"/>
      <w:marRight w:val="0"/>
      <w:marTop w:val="0"/>
      <w:marBottom w:val="0"/>
      <w:divBdr>
        <w:top w:val="none" w:sz="0" w:space="0" w:color="auto"/>
        <w:left w:val="none" w:sz="0" w:space="0" w:color="auto"/>
        <w:bottom w:val="none" w:sz="0" w:space="0" w:color="auto"/>
        <w:right w:val="none" w:sz="0" w:space="0" w:color="auto"/>
      </w:divBdr>
    </w:div>
    <w:div w:id="358744678">
      <w:bodyDiv w:val="1"/>
      <w:marLeft w:val="0"/>
      <w:marRight w:val="0"/>
      <w:marTop w:val="0"/>
      <w:marBottom w:val="0"/>
      <w:divBdr>
        <w:top w:val="none" w:sz="0" w:space="0" w:color="auto"/>
        <w:left w:val="none" w:sz="0" w:space="0" w:color="auto"/>
        <w:bottom w:val="none" w:sz="0" w:space="0" w:color="auto"/>
        <w:right w:val="none" w:sz="0" w:space="0" w:color="auto"/>
      </w:divBdr>
    </w:div>
    <w:div w:id="393964936">
      <w:bodyDiv w:val="1"/>
      <w:marLeft w:val="0"/>
      <w:marRight w:val="0"/>
      <w:marTop w:val="0"/>
      <w:marBottom w:val="0"/>
      <w:divBdr>
        <w:top w:val="none" w:sz="0" w:space="0" w:color="auto"/>
        <w:left w:val="none" w:sz="0" w:space="0" w:color="auto"/>
        <w:bottom w:val="none" w:sz="0" w:space="0" w:color="auto"/>
        <w:right w:val="none" w:sz="0" w:space="0" w:color="auto"/>
      </w:divBdr>
    </w:div>
    <w:div w:id="404962255">
      <w:bodyDiv w:val="1"/>
      <w:marLeft w:val="0"/>
      <w:marRight w:val="0"/>
      <w:marTop w:val="0"/>
      <w:marBottom w:val="0"/>
      <w:divBdr>
        <w:top w:val="none" w:sz="0" w:space="0" w:color="auto"/>
        <w:left w:val="none" w:sz="0" w:space="0" w:color="auto"/>
        <w:bottom w:val="none" w:sz="0" w:space="0" w:color="auto"/>
        <w:right w:val="none" w:sz="0" w:space="0" w:color="auto"/>
      </w:divBdr>
    </w:div>
    <w:div w:id="410129315">
      <w:bodyDiv w:val="1"/>
      <w:marLeft w:val="0"/>
      <w:marRight w:val="0"/>
      <w:marTop w:val="0"/>
      <w:marBottom w:val="0"/>
      <w:divBdr>
        <w:top w:val="none" w:sz="0" w:space="0" w:color="auto"/>
        <w:left w:val="none" w:sz="0" w:space="0" w:color="auto"/>
        <w:bottom w:val="none" w:sz="0" w:space="0" w:color="auto"/>
        <w:right w:val="none" w:sz="0" w:space="0" w:color="auto"/>
      </w:divBdr>
    </w:div>
    <w:div w:id="442504216">
      <w:bodyDiv w:val="1"/>
      <w:marLeft w:val="0"/>
      <w:marRight w:val="0"/>
      <w:marTop w:val="0"/>
      <w:marBottom w:val="0"/>
      <w:divBdr>
        <w:top w:val="none" w:sz="0" w:space="0" w:color="auto"/>
        <w:left w:val="none" w:sz="0" w:space="0" w:color="auto"/>
        <w:bottom w:val="none" w:sz="0" w:space="0" w:color="auto"/>
        <w:right w:val="none" w:sz="0" w:space="0" w:color="auto"/>
      </w:divBdr>
    </w:div>
    <w:div w:id="451284595">
      <w:bodyDiv w:val="1"/>
      <w:marLeft w:val="0"/>
      <w:marRight w:val="0"/>
      <w:marTop w:val="0"/>
      <w:marBottom w:val="0"/>
      <w:divBdr>
        <w:top w:val="none" w:sz="0" w:space="0" w:color="auto"/>
        <w:left w:val="none" w:sz="0" w:space="0" w:color="auto"/>
        <w:bottom w:val="none" w:sz="0" w:space="0" w:color="auto"/>
        <w:right w:val="none" w:sz="0" w:space="0" w:color="auto"/>
      </w:divBdr>
    </w:div>
    <w:div w:id="613098089">
      <w:bodyDiv w:val="1"/>
      <w:marLeft w:val="0"/>
      <w:marRight w:val="0"/>
      <w:marTop w:val="0"/>
      <w:marBottom w:val="0"/>
      <w:divBdr>
        <w:top w:val="none" w:sz="0" w:space="0" w:color="auto"/>
        <w:left w:val="none" w:sz="0" w:space="0" w:color="auto"/>
        <w:bottom w:val="none" w:sz="0" w:space="0" w:color="auto"/>
        <w:right w:val="none" w:sz="0" w:space="0" w:color="auto"/>
      </w:divBdr>
    </w:div>
    <w:div w:id="617376673">
      <w:bodyDiv w:val="1"/>
      <w:marLeft w:val="0"/>
      <w:marRight w:val="0"/>
      <w:marTop w:val="0"/>
      <w:marBottom w:val="0"/>
      <w:divBdr>
        <w:top w:val="none" w:sz="0" w:space="0" w:color="auto"/>
        <w:left w:val="none" w:sz="0" w:space="0" w:color="auto"/>
        <w:bottom w:val="none" w:sz="0" w:space="0" w:color="auto"/>
        <w:right w:val="none" w:sz="0" w:space="0" w:color="auto"/>
      </w:divBdr>
    </w:div>
    <w:div w:id="635839582">
      <w:bodyDiv w:val="1"/>
      <w:marLeft w:val="0"/>
      <w:marRight w:val="0"/>
      <w:marTop w:val="0"/>
      <w:marBottom w:val="0"/>
      <w:divBdr>
        <w:top w:val="none" w:sz="0" w:space="0" w:color="auto"/>
        <w:left w:val="none" w:sz="0" w:space="0" w:color="auto"/>
        <w:bottom w:val="none" w:sz="0" w:space="0" w:color="auto"/>
        <w:right w:val="none" w:sz="0" w:space="0" w:color="auto"/>
      </w:divBdr>
    </w:div>
    <w:div w:id="676736233">
      <w:bodyDiv w:val="1"/>
      <w:marLeft w:val="0"/>
      <w:marRight w:val="0"/>
      <w:marTop w:val="0"/>
      <w:marBottom w:val="0"/>
      <w:divBdr>
        <w:top w:val="none" w:sz="0" w:space="0" w:color="auto"/>
        <w:left w:val="none" w:sz="0" w:space="0" w:color="auto"/>
        <w:bottom w:val="none" w:sz="0" w:space="0" w:color="auto"/>
        <w:right w:val="none" w:sz="0" w:space="0" w:color="auto"/>
      </w:divBdr>
    </w:div>
    <w:div w:id="700403604">
      <w:bodyDiv w:val="1"/>
      <w:marLeft w:val="0"/>
      <w:marRight w:val="0"/>
      <w:marTop w:val="0"/>
      <w:marBottom w:val="0"/>
      <w:divBdr>
        <w:top w:val="none" w:sz="0" w:space="0" w:color="auto"/>
        <w:left w:val="none" w:sz="0" w:space="0" w:color="auto"/>
        <w:bottom w:val="none" w:sz="0" w:space="0" w:color="auto"/>
        <w:right w:val="none" w:sz="0" w:space="0" w:color="auto"/>
      </w:divBdr>
    </w:div>
    <w:div w:id="725222086">
      <w:bodyDiv w:val="1"/>
      <w:marLeft w:val="0"/>
      <w:marRight w:val="0"/>
      <w:marTop w:val="0"/>
      <w:marBottom w:val="0"/>
      <w:divBdr>
        <w:top w:val="none" w:sz="0" w:space="0" w:color="auto"/>
        <w:left w:val="none" w:sz="0" w:space="0" w:color="auto"/>
        <w:bottom w:val="none" w:sz="0" w:space="0" w:color="auto"/>
        <w:right w:val="none" w:sz="0" w:space="0" w:color="auto"/>
      </w:divBdr>
    </w:div>
    <w:div w:id="767849706">
      <w:bodyDiv w:val="1"/>
      <w:marLeft w:val="0"/>
      <w:marRight w:val="0"/>
      <w:marTop w:val="0"/>
      <w:marBottom w:val="0"/>
      <w:divBdr>
        <w:top w:val="none" w:sz="0" w:space="0" w:color="auto"/>
        <w:left w:val="none" w:sz="0" w:space="0" w:color="auto"/>
        <w:bottom w:val="none" w:sz="0" w:space="0" w:color="auto"/>
        <w:right w:val="none" w:sz="0" w:space="0" w:color="auto"/>
      </w:divBdr>
    </w:div>
    <w:div w:id="831915625">
      <w:bodyDiv w:val="1"/>
      <w:marLeft w:val="0"/>
      <w:marRight w:val="0"/>
      <w:marTop w:val="0"/>
      <w:marBottom w:val="0"/>
      <w:divBdr>
        <w:top w:val="none" w:sz="0" w:space="0" w:color="auto"/>
        <w:left w:val="none" w:sz="0" w:space="0" w:color="auto"/>
        <w:bottom w:val="none" w:sz="0" w:space="0" w:color="auto"/>
        <w:right w:val="none" w:sz="0" w:space="0" w:color="auto"/>
      </w:divBdr>
    </w:div>
    <w:div w:id="847788559">
      <w:bodyDiv w:val="1"/>
      <w:marLeft w:val="0"/>
      <w:marRight w:val="0"/>
      <w:marTop w:val="0"/>
      <w:marBottom w:val="0"/>
      <w:divBdr>
        <w:top w:val="none" w:sz="0" w:space="0" w:color="auto"/>
        <w:left w:val="none" w:sz="0" w:space="0" w:color="auto"/>
        <w:bottom w:val="none" w:sz="0" w:space="0" w:color="auto"/>
        <w:right w:val="none" w:sz="0" w:space="0" w:color="auto"/>
      </w:divBdr>
    </w:div>
    <w:div w:id="860699864">
      <w:bodyDiv w:val="1"/>
      <w:marLeft w:val="0"/>
      <w:marRight w:val="0"/>
      <w:marTop w:val="0"/>
      <w:marBottom w:val="0"/>
      <w:divBdr>
        <w:top w:val="none" w:sz="0" w:space="0" w:color="auto"/>
        <w:left w:val="none" w:sz="0" w:space="0" w:color="auto"/>
        <w:bottom w:val="none" w:sz="0" w:space="0" w:color="auto"/>
        <w:right w:val="none" w:sz="0" w:space="0" w:color="auto"/>
      </w:divBdr>
    </w:div>
    <w:div w:id="864057702">
      <w:bodyDiv w:val="1"/>
      <w:marLeft w:val="0"/>
      <w:marRight w:val="0"/>
      <w:marTop w:val="0"/>
      <w:marBottom w:val="0"/>
      <w:divBdr>
        <w:top w:val="none" w:sz="0" w:space="0" w:color="auto"/>
        <w:left w:val="none" w:sz="0" w:space="0" w:color="auto"/>
        <w:bottom w:val="none" w:sz="0" w:space="0" w:color="auto"/>
        <w:right w:val="none" w:sz="0" w:space="0" w:color="auto"/>
      </w:divBdr>
    </w:div>
    <w:div w:id="873083942">
      <w:bodyDiv w:val="1"/>
      <w:marLeft w:val="0"/>
      <w:marRight w:val="0"/>
      <w:marTop w:val="0"/>
      <w:marBottom w:val="0"/>
      <w:divBdr>
        <w:top w:val="none" w:sz="0" w:space="0" w:color="auto"/>
        <w:left w:val="none" w:sz="0" w:space="0" w:color="auto"/>
        <w:bottom w:val="none" w:sz="0" w:space="0" w:color="auto"/>
        <w:right w:val="none" w:sz="0" w:space="0" w:color="auto"/>
      </w:divBdr>
    </w:div>
    <w:div w:id="873274900">
      <w:bodyDiv w:val="1"/>
      <w:marLeft w:val="0"/>
      <w:marRight w:val="0"/>
      <w:marTop w:val="0"/>
      <w:marBottom w:val="0"/>
      <w:divBdr>
        <w:top w:val="none" w:sz="0" w:space="0" w:color="auto"/>
        <w:left w:val="none" w:sz="0" w:space="0" w:color="auto"/>
        <w:bottom w:val="none" w:sz="0" w:space="0" w:color="auto"/>
        <w:right w:val="none" w:sz="0" w:space="0" w:color="auto"/>
      </w:divBdr>
    </w:div>
    <w:div w:id="882135475">
      <w:bodyDiv w:val="1"/>
      <w:marLeft w:val="0"/>
      <w:marRight w:val="0"/>
      <w:marTop w:val="0"/>
      <w:marBottom w:val="0"/>
      <w:divBdr>
        <w:top w:val="none" w:sz="0" w:space="0" w:color="auto"/>
        <w:left w:val="none" w:sz="0" w:space="0" w:color="auto"/>
        <w:bottom w:val="none" w:sz="0" w:space="0" w:color="auto"/>
        <w:right w:val="none" w:sz="0" w:space="0" w:color="auto"/>
      </w:divBdr>
    </w:div>
    <w:div w:id="887766038">
      <w:bodyDiv w:val="1"/>
      <w:marLeft w:val="0"/>
      <w:marRight w:val="0"/>
      <w:marTop w:val="0"/>
      <w:marBottom w:val="0"/>
      <w:divBdr>
        <w:top w:val="none" w:sz="0" w:space="0" w:color="auto"/>
        <w:left w:val="none" w:sz="0" w:space="0" w:color="auto"/>
        <w:bottom w:val="none" w:sz="0" w:space="0" w:color="auto"/>
        <w:right w:val="none" w:sz="0" w:space="0" w:color="auto"/>
      </w:divBdr>
    </w:div>
    <w:div w:id="890926765">
      <w:bodyDiv w:val="1"/>
      <w:marLeft w:val="0"/>
      <w:marRight w:val="0"/>
      <w:marTop w:val="0"/>
      <w:marBottom w:val="0"/>
      <w:divBdr>
        <w:top w:val="none" w:sz="0" w:space="0" w:color="auto"/>
        <w:left w:val="none" w:sz="0" w:space="0" w:color="auto"/>
        <w:bottom w:val="none" w:sz="0" w:space="0" w:color="auto"/>
        <w:right w:val="none" w:sz="0" w:space="0" w:color="auto"/>
      </w:divBdr>
    </w:div>
    <w:div w:id="905338608">
      <w:bodyDiv w:val="1"/>
      <w:marLeft w:val="0"/>
      <w:marRight w:val="0"/>
      <w:marTop w:val="0"/>
      <w:marBottom w:val="0"/>
      <w:divBdr>
        <w:top w:val="none" w:sz="0" w:space="0" w:color="auto"/>
        <w:left w:val="none" w:sz="0" w:space="0" w:color="auto"/>
        <w:bottom w:val="none" w:sz="0" w:space="0" w:color="auto"/>
        <w:right w:val="none" w:sz="0" w:space="0" w:color="auto"/>
      </w:divBdr>
    </w:div>
    <w:div w:id="910507463">
      <w:bodyDiv w:val="1"/>
      <w:marLeft w:val="0"/>
      <w:marRight w:val="0"/>
      <w:marTop w:val="0"/>
      <w:marBottom w:val="0"/>
      <w:divBdr>
        <w:top w:val="none" w:sz="0" w:space="0" w:color="auto"/>
        <w:left w:val="none" w:sz="0" w:space="0" w:color="auto"/>
        <w:bottom w:val="none" w:sz="0" w:space="0" w:color="auto"/>
        <w:right w:val="none" w:sz="0" w:space="0" w:color="auto"/>
      </w:divBdr>
    </w:div>
    <w:div w:id="911964851">
      <w:bodyDiv w:val="1"/>
      <w:marLeft w:val="0"/>
      <w:marRight w:val="0"/>
      <w:marTop w:val="0"/>
      <w:marBottom w:val="0"/>
      <w:divBdr>
        <w:top w:val="none" w:sz="0" w:space="0" w:color="auto"/>
        <w:left w:val="none" w:sz="0" w:space="0" w:color="auto"/>
        <w:bottom w:val="none" w:sz="0" w:space="0" w:color="auto"/>
        <w:right w:val="none" w:sz="0" w:space="0" w:color="auto"/>
      </w:divBdr>
    </w:div>
    <w:div w:id="917441411">
      <w:bodyDiv w:val="1"/>
      <w:marLeft w:val="0"/>
      <w:marRight w:val="0"/>
      <w:marTop w:val="0"/>
      <w:marBottom w:val="0"/>
      <w:divBdr>
        <w:top w:val="none" w:sz="0" w:space="0" w:color="auto"/>
        <w:left w:val="none" w:sz="0" w:space="0" w:color="auto"/>
        <w:bottom w:val="none" w:sz="0" w:space="0" w:color="auto"/>
        <w:right w:val="none" w:sz="0" w:space="0" w:color="auto"/>
      </w:divBdr>
    </w:div>
    <w:div w:id="931359116">
      <w:bodyDiv w:val="1"/>
      <w:marLeft w:val="0"/>
      <w:marRight w:val="0"/>
      <w:marTop w:val="0"/>
      <w:marBottom w:val="0"/>
      <w:divBdr>
        <w:top w:val="none" w:sz="0" w:space="0" w:color="auto"/>
        <w:left w:val="none" w:sz="0" w:space="0" w:color="auto"/>
        <w:bottom w:val="none" w:sz="0" w:space="0" w:color="auto"/>
        <w:right w:val="none" w:sz="0" w:space="0" w:color="auto"/>
      </w:divBdr>
    </w:div>
    <w:div w:id="935871111">
      <w:bodyDiv w:val="1"/>
      <w:marLeft w:val="0"/>
      <w:marRight w:val="0"/>
      <w:marTop w:val="0"/>
      <w:marBottom w:val="0"/>
      <w:divBdr>
        <w:top w:val="none" w:sz="0" w:space="0" w:color="auto"/>
        <w:left w:val="none" w:sz="0" w:space="0" w:color="auto"/>
        <w:bottom w:val="none" w:sz="0" w:space="0" w:color="auto"/>
        <w:right w:val="none" w:sz="0" w:space="0" w:color="auto"/>
      </w:divBdr>
    </w:div>
    <w:div w:id="952858799">
      <w:bodyDiv w:val="1"/>
      <w:marLeft w:val="0"/>
      <w:marRight w:val="0"/>
      <w:marTop w:val="0"/>
      <w:marBottom w:val="0"/>
      <w:divBdr>
        <w:top w:val="none" w:sz="0" w:space="0" w:color="auto"/>
        <w:left w:val="none" w:sz="0" w:space="0" w:color="auto"/>
        <w:bottom w:val="none" w:sz="0" w:space="0" w:color="auto"/>
        <w:right w:val="none" w:sz="0" w:space="0" w:color="auto"/>
      </w:divBdr>
    </w:div>
    <w:div w:id="987251391">
      <w:bodyDiv w:val="1"/>
      <w:marLeft w:val="0"/>
      <w:marRight w:val="0"/>
      <w:marTop w:val="0"/>
      <w:marBottom w:val="0"/>
      <w:divBdr>
        <w:top w:val="none" w:sz="0" w:space="0" w:color="auto"/>
        <w:left w:val="none" w:sz="0" w:space="0" w:color="auto"/>
        <w:bottom w:val="none" w:sz="0" w:space="0" w:color="auto"/>
        <w:right w:val="none" w:sz="0" w:space="0" w:color="auto"/>
      </w:divBdr>
    </w:div>
    <w:div w:id="1071076257">
      <w:bodyDiv w:val="1"/>
      <w:marLeft w:val="0"/>
      <w:marRight w:val="0"/>
      <w:marTop w:val="0"/>
      <w:marBottom w:val="0"/>
      <w:divBdr>
        <w:top w:val="none" w:sz="0" w:space="0" w:color="auto"/>
        <w:left w:val="none" w:sz="0" w:space="0" w:color="auto"/>
        <w:bottom w:val="none" w:sz="0" w:space="0" w:color="auto"/>
        <w:right w:val="none" w:sz="0" w:space="0" w:color="auto"/>
      </w:divBdr>
    </w:div>
    <w:div w:id="1139764550">
      <w:bodyDiv w:val="1"/>
      <w:marLeft w:val="0"/>
      <w:marRight w:val="0"/>
      <w:marTop w:val="0"/>
      <w:marBottom w:val="0"/>
      <w:divBdr>
        <w:top w:val="none" w:sz="0" w:space="0" w:color="auto"/>
        <w:left w:val="none" w:sz="0" w:space="0" w:color="auto"/>
        <w:bottom w:val="none" w:sz="0" w:space="0" w:color="auto"/>
        <w:right w:val="none" w:sz="0" w:space="0" w:color="auto"/>
      </w:divBdr>
    </w:div>
    <w:div w:id="1144666112">
      <w:bodyDiv w:val="1"/>
      <w:marLeft w:val="0"/>
      <w:marRight w:val="0"/>
      <w:marTop w:val="0"/>
      <w:marBottom w:val="0"/>
      <w:divBdr>
        <w:top w:val="none" w:sz="0" w:space="0" w:color="auto"/>
        <w:left w:val="none" w:sz="0" w:space="0" w:color="auto"/>
        <w:bottom w:val="none" w:sz="0" w:space="0" w:color="auto"/>
        <w:right w:val="none" w:sz="0" w:space="0" w:color="auto"/>
      </w:divBdr>
    </w:div>
    <w:div w:id="1179470621">
      <w:bodyDiv w:val="1"/>
      <w:marLeft w:val="0"/>
      <w:marRight w:val="0"/>
      <w:marTop w:val="0"/>
      <w:marBottom w:val="0"/>
      <w:divBdr>
        <w:top w:val="none" w:sz="0" w:space="0" w:color="auto"/>
        <w:left w:val="none" w:sz="0" w:space="0" w:color="auto"/>
        <w:bottom w:val="none" w:sz="0" w:space="0" w:color="auto"/>
        <w:right w:val="none" w:sz="0" w:space="0" w:color="auto"/>
      </w:divBdr>
    </w:div>
    <w:div w:id="1207794232">
      <w:bodyDiv w:val="1"/>
      <w:marLeft w:val="0"/>
      <w:marRight w:val="0"/>
      <w:marTop w:val="0"/>
      <w:marBottom w:val="0"/>
      <w:divBdr>
        <w:top w:val="none" w:sz="0" w:space="0" w:color="auto"/>
        <w:left w:val="none" w:sz="0" w:space="0" w:color="auto"/>
        <w:bottom w:val="none" w:sz="0" w:space="0" w:color="auto"/>
        <w:right w:val="none" w:sz="0" w:space="0" w:color="auto"/>
      </w:divBdr>
    </w:div>
    <w:div w:id="1249532921">
      <w:bodyDiv w:val="1"/>
      <w:marLeft w:val="0"/>
      <w:marRight w:val="0"/>
      <w:marTop w:val="0"/>
      <w:marBottom w:val="0"/>
      <w:divBdr>
        <w:top w:val="none" w:sz="0" w:space="0" w:color="auto"/>
        <w:left w:val="none" w:sz="0" w:space="0" w:color="auto"/>
        <w:bottom w:val="none" w:sz="0" w:space="0" w:color="auto"/>
        <w:right w:val="none" w:sz="0" w:space="0" w:color="auto"/>
      </w:divBdr>
    </w:div>
    <w:div w:id="1299527241">
      <w:bodyDiv w:val="1"/>
      <w:marLeft w:val="0"/>
      <w:marRight w:val="0"/>
      <w:marTop w:val="0"/>
      <w:marBottom w:val="0"/>
      <w:divBdr>
        <w:top w:val="none" w:sz="0" w:space="0" w:color="auto"/>
        <w:left w:val="none" w:sz="0" w:space="0" w:color="auto"/>
        <w:bottom w:val="none" w:sz="0" w:space="0" w:color="auto"/>
        <w:right w:val="none" w:sz="0" w:space="0" w:color="auto"/>
      </w:divBdr>
    </w:div>
    <w:div w:id="1319992976">
      <w:bodyDiv w:val="1"/>
      <w:marLeft w:val="0"/>
      <w:marRight w:val="0"/>
      <w:marTop w:val="0"/>
      <w:marBottom w:val="0"/>
      <w:divBdr>
        <w:top w:val="none" w:sz="0" w:space="0" w:color="auto"/>
        <w:left w:val="none" w:sz="0" w:space="0" w:color="auto"/>
        <w:bottom w:val="none" w:sz="0" w:space="0" w:color="auto"/>
        <w:right w:val="none" w:sz="0" w:space="0" w:color="auto"/>
      </w:divBdr>
    </w:div>
    <w:div w:id="1407142991">
      <w:bodyDiv w:val="1"/>
      <w:marLeft w:val="0"/>
      <w:marRight w:val="0"/>
      <w:marTop w:val="0"/>
      <w:marBottom w:val="0"/>
      <w:divBdr>
        <w:top w:val="none" w:sz="0" w:space="0" w:color="auto"/>
        <w:left w:val="none" w:sz="0" w:space="0" w:color="auto"/>
        <w:bottom w:val="none" w:sz="0" w:space="0" w:color="auto"/>
        <w:right w:val="none" w:sz="0" w:space="0" w:color="auto"/>
      </w:divBdr>
    </w:div>
    <w:div w:id="1479958637">
      <w:bodyDiv w:val="1"/>
      <w:marLeft w:val="0"/>
      <w:marRight w:val="0"/>
      <w:marTop w:val="0"/>
      <w:marBottom w:val="0"/>
      <w:divBdr>
        <w:top w:val="none" w:sz="0" w:space="0" w:color="auto"/>
        <w:left w:val="none" w:sz="0" w:space="0" w:color="auto"/>
        <w:bottom w:val="none" w:sz="0" w:space="0" w:color="auto"/>
        <w:right w:val="none" w:sz="0" w:space="0" w:color="auto"/>
      </w:divBdr>
    </w:div>
    <w:div w:id="1504318741">
      <w:bodyDiv w:val="1"/>
      <w:marLeft w:val="0"/>
      <w:marRight w:val="0"/>
      <w:marTop w:val="0"/>
      <w:marBottom w:val="0"/>
      <w:divBdr>
        <w:top w:val="none" w:sz="0" w:space="0" w:color="auto"/>
        <w:left w:val="none" w:sz="0" w:space="0" w:color="auto"/>
        <w:bottom w:val="none" w:sz="0" w:space="0" w:color="auto"/>
        <w:right w:val="none" w:sz="0" w:space="0" w:color="auto"/>
      </w:divBdr>
    </w:div>
    <w:div w:id="1519269325">
      <w:bodyDiv w:val="1"/>
      <w:marLeft w:val="0"/>
      <w:marRight w:val="0"/>
      <w:marTop w:val="0"/>
      <w:marBottom w:val="0"/>
      <w:divBdr>
        <w:top w:val="none" w:sz="0" w:space="0" w:color="auto"/>
        <w:left w:val="none" w:sz="0" w:space="0" w:color="auto"/>
        <w:bottom w:val="none" w:sz="0" w:space="0" w:color="auto"/>
        <w:right w:val="none" w:sz="0" w:space="0" w:color="auto"/>
      </w:divBdr>
    </w:div>
    <w:div w:id="1560705681">
      <w:bodyDiv w:val="1"/>
      <w:marLeft w:val="0"/>
      <w:marRight w:val="0"/>
      <w:marTop w:val="0"/>
      <w:marBottom w:val="0"/>
      <w:divBdr>
        <w:top w:val="none" w:sz="0" w:space="0" w:color="auto"/>
        <w:left w:val="none" w:sz="0" w:space="0" w:color="auto"/>
        <w:bottom w:val="none" w:sz="0" w:space="0" w:color="auto"/>
        <w:right w:val="none" w:sz="0" w:space="0" w:color="auto"/>
      </w:divBdr>
    </w:div>
    <w:div w:id="1581325733">
      <w:bodyDiv w:val="1"/>
      <w:marLeft w:val="0"/>
      <w:marRight w:val="0"/>
      <w:marTop w:val="0"/>
      <w:marBottom w:val="0"/>
      <w:divBdr>
        <w:top w:val="none" w:sz="0" w:space="0" w:color="auto"/>
        <w:left w:val="none" w:sz="0" w:space="0" w:color="auto"/>
        <w:bottom w:val="none" w:sz="0" w:space="0" w:color="auto"/>
        <w:right w:val="none" w:sz="0" w:space="0" w:color="auto"/>
      </w:divBdr>
    </w:div>
    <w:div w:id="1591348986">
      <w:bodyDiv w:val="1"/>
      <w:marLeft w:val="0"/>
      <w:marRight w:val="0"/>
      <w:marTop w:val="0"/>
      <w:marBottom w:val="0"/>
      <w:divBdr>
        <w:top w:val="none" w:sz="0" w:space="0" w:color="auto"/>
        <w:left w:val="none" w:sz="0" w:space="0" w:color="auto"/>
        <w:bottom w:val="none" w:sz="0" w:space="0" w:color="auto"/>
        <w:right w:val="none" w:sz="0" w:space="0" w:color="auto"/>
      </w:divBdr>
    </w:div>
    <w:div w:id="1616252667">
      <w:bodyDiv w:val="1"/>
      <w:marLeft w:val="0"/>
      <w:marRight w:val="0"/>
      <w:marTop w:val="0"/>
      <w:marBottom w:val="0"/>
      <w:divBdr>
        <w:top w:val="none" w:sz="0" w:space="0" w:color="auto"/>
        <w:left w:val="none" w:sz="0" w:space="0" w:color="auto"/>
        <w:bottom w:val="none" w:sz="0" w:space="0" w:color="auto"/>
        <w:right w:val="none" w:sz="0" w:space="0" w:color="auto"/>
      </w:divBdr>
    </w:div>
    <w:div w:id="1657878148">
      <w:bodyDiv w:val="1"/>
      <w:marLeft w:val="0"/>
      <w:marRight w:val="0"/>
      <w:marTop w:val="0"/>
      <w:marBottom w:val="0"/>
      <w:divBdr>
        <w:top w:val="none" w:sz="0" w:space="0" w:color="auto"/>
        <w:left w:val="none" w:sz="0" w:space="0" w:color="auto"/>
        <w:bottom w:val="none" w:sz="0" w:space="0" w:color="auto"/>
        <w:right w:val="none" w:sz="0" w:space="0" w:color="auto"/>
      </w:divBdr>
    </w:div>
    <w:div w:id="1688823747">
      <w:bodyDiv w:val="1"/>
      <w:marLeft w:val="0"/>
      <w:marRight w:val="0"/>
      <w:marTop w:val="0"/>
      <w:marBottom w:val="0"/>
      <w:divBdr>
        <w:top w:val="none" w:sz="0" w:space="0" w:color="auto"/>
        <w:left w:val="none" w:sz="0" w:space="0" w:color="auto"/>
        <w:bottom w:val="none" w:sz="0" w:space="0" w:color="auto"/>
        <w:right w:val="none" w:sz="0" w:space="0" w:color="auto"/>
      </w:divBdr>
    </w:div>
    <w:div w:id="1702853714">
      <w:bodyDiv w:val="1"/>
      <w:marLeft w:val="0"/>
      <w:marRight w:val="0"/>
      <w:marTop w:val="0"/>
      <w:marBottom w:val="0"/>
      <w:divBdr>
        <w:top w:val="none" w:sz="0" w:space="0" w:color="auto"/>
        <w:left w:val="none" w:sz="0" w:space="0" w:color="auto"/>
        <w:bottom w:val="none" w:sz="0" w:space="0" w:color="auto"/>
        <w:right w:val="none" w:sz="0" w:space="0" w:color="auto"/>
      </w:divBdr>
    </w:div>
    <w:div w:id="1719015629">
      <w:bodyDiv w:val="1"/>
      <w:marLeft w:val="0"/>
      <w:marRight w:val="0"/>
      <w:marTop w:val="0"/>
      <w:marBottom w:val="0"/>
      <w:divBdr>
        <w:top w:val="none" w:sz="0" w:space="0" w:color="auto"/>
        <w:left w:val="none" w:sz="0" w:space="0" w:color="auto"/>
        <w:bottom w:val="none" w:sz="0" w:space="0" w:color="auto"/>
        <w:right w:val="none" w:sz="0" w:space="0" w:color="auto"/>
      </w:divBdr>
    </w:div>
    <w:div w:id="1841119619">
      <w:bodyDiv w:val="1"/>
      <w:marLeft w:val="0"/>
      <w:marRight w:val="0"/>
      <w:marTop w:val="0"/>
      <w:marBottom w:val="0"/>
      <w:divBdr>
        <w:top w:val="none" w:sz="0" w:space="0" w:color="auto"/>
        <w:left w:val="none" w:sz="0" w:space="0" w:color="auto"/>
        <w:bottom w:val="none" w:sz="0" w:space="0" w:color="auto"/>
        <w:right w:val="none" w:sz="0" w:space="0" w:color="auto"/>
      </w:divBdr>
    </w:div>
    <w:div w:id="1841461425">
      <w:bodyDiv w:val="1"/>
      <w:marLeft w:val="0"/>
      <w:marRight w:val="0"/>
      <w:marTop w:val="0"/>
      <w:marBottom w:val="0"/>
      <w:divBdr>
        <w:top w:val="none" w:sz="0" w:space="0" w:color="auto"/>
        <w:left w:val="none" w:sz="0" w:space="0" w:color="auto"/>
        <w:bottom w:val="none" w:sz="0" w:space="0" w:color="auto"/>
        <w:right w:val="none" w:sz="0" w:space="0" w:color="auto"/>
      </w:divBdr>
    </w:div>
    <w:div w:id="1900051630">
      <w:bodyDiv w:val="1"/>
      <w:marLeft w:val="0"/>
      <w:marRight w:val="0"/>
      <w:marTop w:val="0"/>
      <w:marBottom w:val="0"/>
      <w:divBdr>
        <w:top w:val="none" w:sz="0" w:space="0" w:color="auto"/>
        <w:left w:val="none" w:sz="0" w:space="0" w:color="auto"/>
        <w:bottom w:val="none" w:sz="0" w:space="0" w:color="auto"/>
        <w:right w:val="none" w:sz="0" w:space="0" w:color="auto"/>
      </w:divBdr>
    </w:div>
    <w:div w:id="1904221544">
      <w:bodyDiv w:val="1"/>
      <w:marLeft w:val="0"/>
      <w:marRight w:val="0"/>
      <w:marTop w:val="0"/>
      <w:marBottom w:val="0"/>
      <w:divBdr>
        <w:top w:val="none" w:sz="0" w:space="0" w:color="auto"/>
        <w:left w:val="none" w:sz="0" w:space="0" w:color="auto"/>
        <w:bottom w:val="none" w:sz="0" w:space="0" w:color="auto"/>
        <w:right w:val="none" w:sz="0" w:space="0" w:color="auto"/>
      </w:divBdr>
    </w:div>
    <w:div w:id="1970627736">
      <w:bodyDiv w:val="1"/>
      <w:marLeft w:val="0"/>
      <w:marRight w:val="0"/>
      <w:marTop w:val="0"/>
      <w:marBottom w:val="0"/>
      <w:divBdr>
        <w:top w:val="none" w:sz="0" w:space="0" w:color="auto"/>
        <w:left w:val="none" w:sz="0" w:space="0" w:color="auto"/>
        <w:bottom w:val="none" w:sz="0" w:space="0" w:color="auto"/>
        <w:right w:val="none" w:sz="0" w:space="0" w:color="auto"/>
      </w:divBdr>
    </w:div>
    <w:div w:id="2005469276">
      <w:bodyDiv w:val="1"/>
      <w:marLeft w:val="0"/>
      <w:marRight w:val="0"/>
      <w:marTop w:val="0"/>
      <w:marBottom w:val="0"/>
      <w:divBdr>
        <w:top w:val="none" w:sz="0" w:space="0" w:color="auto"/>
        <w:left w:val="none" w:sz="0" w:space="0" w:color="auto"/>
        <w:bottom w:val="none" w:sz="0" w:space="0" w:color="auto"/>
        <w:right w:val="none" w:sz="0" w:space="0" w:color="auto"/>
      </w:divBdr>
    </w:div>
    <w:div w:id="2027561981">
      <w:bodyDiv w:val="1"/>
      <w:marLeft w:val="0"/>
      <w:marRight w:val="0"/>
      <w:marTop w:val="0"/>
      <w:marBottom w:val="0"/>
      <w:divBdr>
        <w:top w:val="none" w:sz="0" w:space="0" w:color="auto"/>
        <w:left w:val="none" w:sz="0" w:space="0" w:color="auto"/>
        <w:bottom w:val="none" w:sz="0" w:space="0" w:color="auto"/>
        <w:right w:val="none" w:sz="0" w:space="0" w:color="auto"/>
      </w:divBdr>
    </w:div>
    <w:div w:id="2052605287">
      <w:bodyDiv w:val="1"/>
      <w:marLeft w:val="0"/>
      <w:marRight w:val="0"/>
      <w:marTop w:val="0"/>
      <w:marBottom w:val="0"/>
      <w:divBdr>
        <w:top w:val="none" w:sz="0" w:space="0" w:color="auto"/>
        <w:left w:val="none" w:sz="0" w:space="0" w:color="auto"/>
        <w:bottom w:val="none" w:sz="0" w:space="0" w:color="auto"/>
        <w:right w:val="none" w:sz="0" w:space="0" w:color="auto"/>
      </w:divBdr>
    </w:div>
    <w:div w:id="2064331856">
      <w:bodyDiv w:val="1"/>
      <w:marLeft w:val="0"/>
      <w:marRight w:val="0"/>
      <w:marTop w:val="0"/>
      <w:marBottom w:val="0"/>
      <w:divBdr>
        <w:top w:val="none" w:sz="0" w:space="0" w:color="auto"/>
        <w:left w:val="none" w:sz="0" w:space="0" w:color="auto"/>
        <w:bottom w:val="none" w:sz="0" w:space="0" w:color="auto"/>
        <w:right w:val="none" w:sz="0" w:space="0" w:color="auto"/>
      </w:divBdr>
    </w:div>
    <w:div w:id="2114279989">
      <w:bodyDiv w:val="1"/>
      <w:marLeft w:val="0"/>
      <w:marRight w:val="0"/>
      <w:marTop w:val="0"/>
      <w:marBottom w:val="0"/>
      <w:divBdr>
        <w:top w:val="none" w:sz="0" w:space="0" w:color="auto"/>
        <w:left w:val="none" w:sz="0" w:space="0" w:color="auto"/>
        <w:bottom w:val="none" w:sz="0" w:space="0" w:color="auto"/>
        <w:right w:val="none" w:sz="0" w:space="0" w:color="auto"/>
      </w:divBdr>
    </w:div>
    <w:div w:id="213863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zom\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BF300138BF24C0EB540526B21AEE1EA"/>
        <w:category>
          <w:name w:val="General"/>
          <w:gallery w:val="placeholder"/>
        </w:category>
        <w:types>
          <w:type w:val="bbPlcHdr"/>
        </w:types>
        <w:behaviors>
          <w:behavior w:val="content"/>
        </w:behaviors>
        <w:guid w:val="{CD11337A-0AD6-4D82-A76B-F546FF4D56FC}"/>
      </w:docPartPr>
      <w:docPartBody>
        <w:p w:rsidR="00DA21FE" w:rsidRDefault="002B23DD">
          <w:r w:rsidRPr="00B0367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3DD"/>
    <w:rsid w:val="001C4EB3"/>
    <w:rsid w:val="002B1A94"/>
    <w:rsid w:val="002B23DD"/>
    <w:rsid w:val="00422D46"/>
    <w:rsid w:val="008742D4"/>
    <w:rsid w:val="00C62794"/>
    <w:rsid w:val="00DA2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75EBF1BA934ED8877B685C77448982">
    <w:name w:val="D475EBF1BA934ED8877B685C77448982"/>
  </w:style>
  <w:style w:type="paragraph" w:customStyle="1" w:styleId="A4C83324426547DDB64F494CAAC10933">
    <w:name w:val="A4C83324426547DDB64F494CAAC10933"/>
  </w:style>
  <w:style w:type="paragraph" w:customStyle="1" w:styleId="3413D104D2874E88BF7235F2F9D6BBD8">
    <w:name w:val="3413D104D2874E88BF7235F2F9D6BBD8"/>
  </w:style>
  <w:style w:type="paragraph" w:customStyle="1" w:styleId="C4990F89EA1845FC8748E679D440A75E">
    <w:name w:val="C4990F89EA1845FC8748E679D440A75E"/>
  </w:style>
  <w:style w:type="character" w:styleId="Strong">
    <w:name w:val="Strong"/>
    <w:basedOn w:val="DefaultParagraphFont"/>
    <w:uiPriority w:val="1"/>
    <w:qFormat/>
    <w:rPr>
      <w:b/>
      <w:bCs/>
    </w:rPr>
  </w:style>
  <w:style w:type="paragraph" w:customStyle="1" w:styleId="434407DE7A234BF8A821C13D011014E7">
    <w:name w:val="434407DE7A234BF8A821C13D011014E7"/>
  </w:style>
  <w:style w:type="paragraph" w:customStyle="1" w:styleId="6A4F290582EE41EA850ED9BF0E76A53E">
    <w:name w:val="6A4F290582EE41EA850ED9BF0E76A53E"/>
  </w:style>
  <w:style w:type="paragraph" w:customStyle="1" w:styleId="11586284824344FC8ED33DB60FC35F1C">
    <w:name w:val="11586284824344FC8ED33DB60FC35F1C"/>
  </w:style>
  <w:style w:type="paragraph" w:customStyle="1" w:styleId="5BB169087EB641DF9919091CC7D637E6">
    <w:name w:val="5BB169087EB641DF9919091CC7D637E6"/>
  </w:style>
  <w:style w:type="paragraph" w:customStyle="1" w:styleId="8C2EB9C6F95748B59AC483B2FCA196A5">
    <w:name w:val="8C2EB9C6F95748B59AC483B2FCA196A5"/>
  </w:style>
  <w:style w:type="paragraph" w:customStyle="1" w:styleId="D3E62FFEEC524BF1909A5DB685E7FD38">
    <w:name w:val="D3E62FFEEC524BF1909A5DB685E7FD38"/>
  </w:style>
  <w:style w:type="paragraph" w:customStyle="1" w:styleId="776576E33EB2491E99A08BF1527B6813">
    <w:name w:val="776576E33EB2491E99A08BF1527B6813"/>
  </w:style>
  <w:style w:type="paragraph" w:customStyle="1" w:styleId="732B263CC46A468E9C7A1949A738E3F6">
    <w:name w:val="732B263CC46A468E9C7A1949A738E3F6"/>
  </w:style>
  <w:style w:type="paragraph" w:customStyle="1" w:styleId="541AFE42B9EA48E1952F8E2172735F35">
    <w:name w:val="541AFE42B9EA48E1952F8E2172735F35"/>
  </w:style>
  <w:style w:type="paragraph" w:customStyle="1" w:styleId="92529F675965496FA4D0DCCAC6DA46E9">
    <w:name w:val="92529F675965496FA4D0DCCAC6DA46E9"/>
  </w:style>
  <w:style w:type="character" w:styleId="PlaceholderText">
    <w:name w:val="Placeholder Text"/>
    <w:basedOn w:val="DefaultParagraphFont"/>
    <w:uiPriority w:val="99"/>
    <w:semiHidden/>
    <w:rsid w:val="002B1A94"/>
    <w:rPr>
      <w:color w:val="808080"/>
    </w:rPr>
  </w:style>
  <w:style w:type="paragraph" w:customStyle="1" w:styleId="8EC5F66FAE1E479083BB55B6433BA047">
    <w:name w:val="8EC5F66FAE1E479083BB55B6433BA047"/>
    <w:rsid w:val="00DA21FE"/>
  </w:style>
  <w:style w:type="paragraph" w:customStyle="1" w:styleId="3CBF7C17ABED4DEAAA93445FF02411B6">
    <w:name w:val="3CBF7C17ABED4DEAAA93445FF02411B6"/>
    <w:rsid w:val="00DA21FE"/>
  </w:style>
  <w:style w:type="paragraph" w:customStyle="1" w:styleId="2A8905798CD045AD82DC5381AB35CD05">
    <w:name w:val="2A8905798CD045AD82DC5381AB35CD05"/>
    <w:rsid w:val="00DA21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1</b:Tag>
    <b:SourceType>DocumentFromInternetSite</b:SourceType>
    <b:Guid>{28C360DA-FBC7-4506-B03B-F82021E780BB}</b:Guid>
    <b:URL>https://tools.ietf.org/html/rfc2328</b:URL>
    <b:Author>
      <b:Author>
        <b:NameList>
          <b:Person>
            <b:Last>Moy</b:Last>
            <b:First>J.</b:First>
          </b:Person>
        </b:NameList>
      </b:Author>
    </b:Author>
    <b:Title>OSPF Version 2</b:Title>
    <b:Year>1998</b:Year>
    <b:Publisher>The Internet Society. OSPFv2.</b:Publisher>
    <b:Month>April</b:Month>
    <b:YearAccessed>2007</b:YearAccessed>
    <b:MonthAccessed>09</b:MonthAccessed>
    <b:DayAccessed>28</b:DayAccessed>
    <b:RefOrder>1</b:RefOrder>
  </b:Source>
  <b:Source>
    <b:Tag>Joh78</b:Tag>
    <b:SourceType>ConferenceProceedings</b:SourceType>
    <b:Guid>{D8AE7289-44ED-4D80-AE63-C3088E564827}</b:Guid>
    <b:Author>
      <b:Author>
        <b:NameList>
          <b:Person>
            <b:Last>John M. McQuillan</b:Last>
            <b:First>Isaac</b:First>
            <b:Middle>Richer and Eric C. Rosen</b:Middle>
          </b:Person>
        </b:NameList>
      </b:Author>
    </b:Author>
    <b:Title>ARPANet Routing Algorithm Improvements</b:Title>
    <b:Year>April 1978</b:Year>
    <b:ConferenceName>BBN Report No. 3803</b:ConferenceName>
    <b:City>Cambridge</b:City>
    <b:RefOrder>2</b:RefOrder>
  </b:Source>
  <b:Source>
    <b:Tag>Fre84</b:Tag>
    <b:SourceType>ConferenceProceedings</b:SourceType>
    <b:Guid>{B5807FA4-4642-4D2B-A961-D1B878E68365}</b:Guid>
    <b:Author>
      <b:Author>
        <b:NameList>
          <b:Person>
            <b:Last>Fredman</b:Last>
            <b:First>Michael</b:First>
            <b:Middle>Lawrence</b:Middle>
          </b:Person>
          <b:Person>
            <b:Last>Tarjan</b:Last>
            <b:First>Robert</b:First>
            <b:Middle>E.</b:Middle>
          </b:Person>
        </b:NameList>
      </b:Author>
    </b:Author>
    <b:Title>Fibonacci heaps and their uses in improved network optimization algorithms.</b:Title>
    <b:Year>1984</b:Year>
    <b:ConferenceName>25th Annual Symposium on Foundations of Computer Science. IEEE.</b:ConferenceName>
    <b:RefOrder>3</b:RefOrder>
  </b:Source>
  <b:Source>
    <b:Tag>Cor90</b:Tag>
    <b:SourceType>BookSection</b:SourceType>
    <b:Guid>{398D018B-8E12-4F46-908D-15BFECC7B9B7}</b:Guid>
    <b:Author>
      <b:Author>
        <b:NameList>
          <b:Person>
            <b:Last>Cormen</b:Last>
            <b:First>Thomas</b:First>
            <b:Middle>H.</b:Middle>
          </b:Person>
          <b:Person>
            <b:Last>Leiserson</b:Last>
            <b:First>Charles</b:First>
            <b:Middle>E.</b:Middle>
          </b:Person>
          <b:Person>
            <b:Last>Rivest</b:Last>
            <b:First>Ronald</b:First>
            <b:Middle>L.</b:Middle>
          </b:Person>
          <b:Person>
            <b:Last>Stein</b:Last>
            <b:First>Clifford</b:First>
          </b:Person>
        </b:NameList>
      </b:Author>
    </b:Author>
    <b:Title>Chapter 20: Fibonacci Heaps</b:Title>
    <b:Year>1990</b:Year>
    <b:Publisher>MIT Press and McGraw-Hill</b:Publisher>
    <b:BookTitle> Introduction to Algorithms (2nd ed.). ISBN 0-262-03293-7.</b:BookTitle>
    <b:Pages>476-497</b:Pages>
    <b:RefOrder>4</b:RefOrder>
  </b:Source>
  <b:Source>
    <b:Tag>Hud89</b:Tag>
    <b:SourceType>JournalArticle</b:SourceType>
    <b:Guid>{20FBD450-0B4B-42F5-AAE8-2953A34D3E55}</b:Guid>
    <b:Author>
      <b:Author>
        <b:NameList>
          <b:Person>
            <b:Last>Hudak</b:Last>
            <b:First>Paul</b:First>
          </b:Person>
        </b:NameList>
      </b:Author>
    </b:Author>
    <b:Title> Conception, Evolution, and Application of Functional Programming Languages</b:Title>
    <b:Year>1989</b:Year>
    <b:Pages>384</b:Pages>
    <b:JournalName> ACM Computing Surveys.</b:JournalName>
    <b:Volume>21</b:Volume>
    <b:Issue>3</b:Issue>
    <b:RefOrder>5</b:RefOrder>
  </b:Source>
  <b:Source>
    <b:Tag>Fre87</b:Tag>
    <b:SourceType>JournalArticle</b:SourceType>
    <b:Guid>{8C4C1519-E8E7-4A90-A1D5-89AF5DA4F874}</b:Guid>
    <b:Author>
      <b:Author>
        <b:NameList>
          <b:Person>
            <b:Last>Fredman</b:Last>
            <b:First>Michael</b:First>
            <b:Middle>Lawrence</b:Middle>
          </b:Person>
          <b:Person>
            <b:Last>Tarjan</b:Last>
            <b:First>Robert</b:First>
            <b:Middle>E.</b:Middle>
          </b:Person>
        </b:NameList>
      </b:Author>
    </b:Author>
    <b:Title> Fibonacci heaps and their uses in improved network optimization algorithms</b:Title>
    <b:JournalName>Journal of the Association for Computing Machinery</b:JournalName>
    <b:Year>1987</b:Year>
    <b:Pages>596-615</b:Pages>
    <b:Volume>34</b:Volume>
    <b:Issue>3</b:Issue>
    <b:RefOrder>6</b:RefOrder>
  </b:Source>
  <b:Source>
    <b:Tag>Wik171</b:Tag>
    <b:SourceType>DocumentFromInternetSite</b:SourceType>
    <b:Guid>{073D3DFD-554A-40C8-A6BC-8A226F973692}</b:Guid>
    <b:Author>
      <b:Author>
        <b:NameList>
          <b:Person>
            <b:Last>Wikipedia</b:Last>
          </b:Person>
        </b:NameList>
      </b:Author>
    </b:Author>
    <b:Title>Open Shortest Path First - Wikipedia</b:Title>
    <b:YearAccessed>2017</b:YearAccessed>
    <b:MonthAccessed>April</b:MonthAccessed>
    <b:DayAccessed>19</b:DayAccessed>
    <b:URL>https://en.wikipedia.org/wiki/Open_Shortest_Path_First#Applications</b:URL>
    <b:RefOrder>7</b:RefOrder>
  </b:Source>
  <b:Source>
    <b:Tag>Wik17</b:Tag>
    <b:SourceType>DocumentFromInternetSite</b:SourceType>
    <b:Guid>{DE2079B4-0DA5-4B72-A27F-27818B4F46A6}</b:Guid>
    <b:Title>Dijkstra's algorithm - Wikipedia</b:Title>
    <b:YearAccessed>2017</b:YearAccessed>
    <b:MonthAccessed>April</b:MonthAccessed>
    <b:DayAccessed>19</b:DayAccessed>
    <b:URL>https://en.wikipedia.org/wiki/Dijkstra%27s_algorithm#Running_time</b:URL>
    <b:Author>
      <b:Author>
        <b:NameList>
          <b:Person>
            <b:Last>Wikipedia</b:Last>
          </b:Person>
        </b:NameList>
      </b:Author>
    </b:Author>
    <b:RefOrder>8</b:RefOrder>
  </b:Source>
</b:Sources>
</file>

<file path=customXml/itemProps1.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2.xml><?xml version="1.0" encoding="utf-8"?>
<ds:datastoreItem xmlns:ds="http://schemas.openxmlformats.org/officeDocument/2006/customXml" ds:itemID="{6B9437F1-EE04-4D25-B93A-7C081E140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179</TotalTime>
  <Pages>7</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Network Probe Selection Problem</vt:lpstr>
    </vt:vector>
  </TitlesOfParts>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Probe Selection Problem</dc:title>
  <dc:subject>Project Proposal for CS357</dc:subject>
  <dc:creator>Kunal Gupta</dc:creator>
  <cp:keywords/>
  <dc:description/>
  <cp:lastModifiedBy>Kunal Gupta</cp:lastModifiedBy>
  <cp:revision>33</cp:revision>
  <cp:lastPrinted>2017-09-08T18:46:00Z</cp:lastPrinted>
  <dcterms:created xsi:type="dcterms:W3CDTF">2017-09-04T09:01:00Z</dcterms:created>
  <dcterms:modified xsi:type="dcterms:W3CDTF">2017-12-01T23:44:00Z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